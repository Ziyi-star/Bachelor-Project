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09428" w14:textId="77777777" w:rsidR="00A34C77" w:rsidRPr="0096712B" w:rsidRDefault="00A34C77" w:rsidP="00B66C2E">
      <w:pPr>
        <w:pStyle w:val="Grundtextzentriert"/>
        <w:spacing w:line="360" w:lineRule="auto"/>
        <w:jc w:val="both"/>
        <w:rPr>
          <w:lang w:val="en-US"/>
        </w:rPr>
      </w:pPr>
    </w:p>
    <w:p w14:paraId="2510B8D8" w14:textId="77777777" w:rsidR="00A34C77" w:rsidRPr="0096712B" w:rsidRDefault="00A34C77" w:rsidP="00B66C2E">
      <w:pPr>
        <w:pStyle w:val="Grundtextzentriert"/>
        <w:spacing w:line="360" w:lineRule="auto"/>
        <w:jc w:val="both"/>
        <w:rPr>
          <w:lang w:val="en-US"/>
        </w:rPr>
      </w:pPr>
    </w:p>
    <w:p w14:paraId="0D90090B" w14:textId="5CBDB3EA" w:rsidR="00A34C77" w:rsidRPr="0096712B" w:rsidRDefault="00A34C77" w:rsidP="00B66C2E">
      <w:pPr>
        <w:pStyle w:val="Grundtextzentriert"/>
        <w:spacing w:line="360" w:lineRule="auto"/>
        <w:jc w:val="both"/>
        <w:rPr>
          <w:b/>
          <w:sz w:val="36"/>
          <w:lang w:val="en-US"/>
        </w:rPr>
      </w:pPr>
      <w:r w:rsidRPr="0096712B">
        <w:rPr>
          <w:b/>
          <w:sz w:val="36"/>
          <w:lang w:val="en-US"/>
        </w:rPr>
        <w:t xml:space="preserve">Exposé </w:t>
      </w:r>
      <w:r w:rsidR="00767F1D" w:rsidRPr="0096712B">
        <w:rPr>
          <w:b/>
          <w:sz w:val="36"/>
          <w:lang w:val="en-US"/>
        </w:rPr>
        <w:t>of</w:t>
      </w:r>
      <w:r w:rsidRPr="0096712B">
        <w:rPr>
          <w:b/>
          <w:sz w:val="36"/>
          <w:lang w:val="en-US"/>
        </w:rPr>
        <w:t xml:space="preserve"> </w:t>
      </w:r>
      <w:r w:rsidR="00C04048">
        <w:rPr>
          <w:b/>
          <w:sz w:val="36"/>
          <w:lang w:val="en-US"/>
        </w:rPr>
        <w:t>Bachelor Project</w:t>
      </w:r>
    </w:p>
    <w:p w14:paraId="69B7A4EA" w14:textId="77777777" w:rsidR="00A34C77" w:rsidRPr="0096712B" w:rsidRDefault="00A34C77" w:rsidP="00B66C2E">
      <w:pPr>
        <w:pStyle w:val="Grundtextzentriert"/>
        <w:spacing w:line="360" w:lineRule="auto"/>
        <w:jc w:val="both"/>
        <w:rPr>
          <w:lang w:val="en-US"/>
        </w:rPr>
      </w:pPr>
    </w:p>
    <w:p w14:paraId="12A3B528" w14:textId="77777777" w:rsidR="00C04048" w:rsidRPr="009A5301" w:rsidRDefault="00586402" w:rsidP="00B66C2E">
      <w:pPr>
        <w:pStyle w:val="Grundtextzentriert"/>
        <w:spacing w:line="360" w:lineRule="auto"/>
        <w:jc w:val="both"/>
        <w:rPr>
          <w:lang w:val="en-US"/>
        </w:rPr>
      </w:pPr>
      <w:r w:rsidRPr="0096712B">
        <w:rPr>
          <w:lang w:val="en-US"/>
        </w:rPr>
        <w:t xml:space="preserve"> </w:t>
      </w:r>
    </w:p>
    <w:p w14:paraId="453E8E82" w14:textId="2D698537" w:rsidR="00A34C77" w:rsidRPr="00C04048" w:rsidRDefault="00C04048" w:rsidP="00B66C2E">
      <w:pPr>
        <w:pStyle w:val="Grundtextzentriert"/>
        <w:spacing w:line="360" w:lineRule="auto"/>
        <w:jc w:val="both"/>
        <w:rPr>
          <w:lang w:val="en-US"/>
        </w:rPr>
      </w:pPr>
      <w:r w:rsidRPr="00C04048">
        <w:rPr>
          <w:lang w:val="en-US"/>
        </w:rPr>
        <w:t xml:space="preserve"> </w:t>
      </w:r>
      <w:r w:rsidRPr="00C04048">
        <w:rPr>
          <w:b/>
          <w:bCs/>
          <w:lang w:val="en-US"/>
        </w:rPr>
        <w:t>Anomaly Detection Techniques for Cyclist Curb Recognition</w:t>
      </w:r>
    </w:p>
    <w:p w14:paraId="0BEDE17A" w14:textId="77777777" w:rsidR="00A34C77" w:rsidRPr="0096712B" w:rsidRDefault="00A34C77" w:rsidP="00B66C2E">
      <w:pPr>
        <w:pStyle w:val="Grundtextzentriert"/>
        <w:spacing w:line="360" w:lineRule="auto"/>
        <w:jc w:val="both"/>
        <w:rPr>
          <w:lang w:val="en-US"/>
        </w:rPr>
      </w:pPr>
    </w:p>
    <w:p w14:paraId="3FEFCD67" w14:textId="77777777" w:rsidR="00BB2A63" w:rsidRPr="0096712B" w:rsidRDefault="00BB2A63" w:rsidP="00B66C2E">
      <w:pPr>
        <w:pStyle w:val="GrundtextEinrckung"/>
        <w:spacing w:line="360" w:lineRule="auto"/>
        <w:rPr>
          <w:lang w:val="en-US"/>
        </w:rPr>
      </w:pPr>
    </w:p>
    <w:p w14:paraId="565300FA" w14:textId="7D4C53E6" w:rsidR="00A34C77" w:rsidRPr="0096712B" w:rsidRDefault="00D827D0" w:rsidP="005B064E">
      <w:pPr>
        <w:pStyle w:val="GrundtextEinrckung"/>
        <w:spacing w:line="360" w:lineRule="auto"/>
        <w:rPr>
          <w:lang w:val="en-US"/>
        </w:rPr>
      </w:pPr>
      <w:r w:rsidRPr="0096712B">
        <w:rPr>
          <w:lang w:val="en-US"/>
        </w:rPr>
        <w:t>Supervisor</w:t>
      </w:r>
      <w:r w:rsidR="00A34C77" w:rsidRPr="0096712B">
        <w:rPr>
          <w:lang w:val="en-US"/>
        </w:rPr>
        <w:t>:</w:t>
      </w:r>
      <w:r w:rsidR="00A34C77" w:rsidRPr="0096712B">
        <w:rPr>
          <w:lang w:val="en-US"/>
        </w:rPr>
        <w:tab/>
      </w:r>
      <w:r w:rsidR="00A34C77" w:rsidRPr="0096712B">
        <w:rPr>
          <w:lang w:val="en-US"/>
        </w:rPr>
        <w:tab/>
      </w:r>
      <w:r w:rsidR="00C04048">
        <w:rPr>
          <w:lang w:val="en-US"/>
        </w:rPr>
        <w:tab/>
        <w:t>Dandan Liu</w:t>
      </w:r>
    </w:p>
    <w:p w14:paraId="49595F58" w14:textId="5B0B0290" w:rsidR="00A34C77" w:rsidRPr="0096712B" w:rsidRDefault="00266CD5" w:rsidP="00B66C2E">
      <w:pPr>
        <w:pStyle w:val="GrundtextEinrckung"/>
        <w:spacing w:line="360" w:lineRule="auto"/>
        <w:ind w:left="2120" w:hanging="2120"/>
        <w:rPr>
          <w:lang w:val="en-US"/>
        </w:rPr>
      </w:pPr>
      <w:r w:rsidRPr="0096712B">
        <w:rPr>
          <w:lang w:val="en-US"/>
        </w:rPr>
        <w:t>Submitted by</w:t>
      </w:r>
      <w:r w:rsidR="00A34C77" w:rsidRPr="0096712B">
        <w:rPr>
          <w:lang w:val="en-US"/>
        </w:rPr>
        <w:t>:</w:t>
      </w:r>
      <w:r w:rsidR="00A34C77" w:rsidRPr="0096712B">
        <w:rPr>
          <w:lang w:val="en-US"/>
        </w:rPr>
        <w:tab/>
      </w:r>
      <w:r w:rsidR="00C04048">
        <w:rPr>
          <w:lang w:val="en-US"/>
        </w:rPr>
        <w:tab/>
      </w:r>
      <w:r w:rsidR="00C04048">
        <w:rPr>
          <w:lang w:val="en-US"/>
        </w:rPr>
        <w:tab/>
        <w:t>Ziyi Liu</w:t>
      </w:r>
    </w:p>
    <w:p w14:paraId="04AB9BB9" w14:textId="067DCB77" w:rsidR="00060D6C" w:rsidRPr="0096712B" w:rsidRDefault="00266CD5" w:rsidP="00B66C2E">
      <w:pPr>
        <w:pStyle w:val="GrundtextEinrckung"/>
        <w:spacing w:line="360" w:lineRule="auto"/>
        <w:ind w:left="2120" w:hanging="2120"/>
        <w:rPr>
          <w:lang w:val="en-US"/>
        </w:rPr>
      </w:pPr>
      <w:r w:rsidRPr="0096712B">
        <w:rPr>
          <w:lang w:val="en-US"/>
        </w:rPr>
        <w:t>Matriculation number</w:t>
      </w:r>
      <w:r w:rsidR="00060D6C" w:rsidRPr="0096712B">
        <w:rPr>
          <w:lang w:val="en-US"/>
        </w:rPr>
        <w:t>:</w:t>
      </w:r>
      <w:r w:rsidR="00060D6C" w:rsidRPr="0096712B">
        <w:rPr>
          <w:lang w:val="en-US"/>
        </w:rPr>
        <w:tab/>
      </w:r>
      <w:r w:rsidR="00C04048">
        <w:rPr>
          <w:lang w:val="en-US"/>
        </w:rPr>
        <w:t>35352761</w:t>
      </w:r>
    </w:p>
    <w:p w14:paraId="4681B923" w14:textId="73F0A6C6" w:rsidR="00A34C77" w:rsidRPr="00C04048" w:rsidRDefault="00A34C77" w:rsidP="00B66C2E">
      <w:pPr>
        <w:pStyle w:val="GrundtextEinrckung"/>
        <w:spacing w:line="360" w:lineRule="auto"/>
        <w:ind w:left="2120" w:hanging="2120"/>
        <w:rPr>
          <w:lang w:val="en-US"/>
        </w:rPr>
      </w:pPr>
      <w:r w:rsidRPr="00C04048">
        <w:rPr>
          <w:lang w:val="en-US"/>
        </w:rPr>
        <w:t xml:space="preserve">E-Mail: </w:t>
      </w:r>
      <w:r w:rsidRPr="00C04048">
        <w:rPr>
          <w:lang w:val="en-US"/>
        </w:rPr>
        <w:tab/>
      </w:r>
      <w:r w:rsidR="00C04048" w:rsidRPr="00C04048">
        <w:rPr>
          <w:lang w:val="en-US"/>
        </w:rPr>
        <w:t>uk061311</w:t>
      </w:r>
      <w:r w:rsidR="00586402" w:rsidRPr="00C04048">
        <w:rPr>
          <w:lang w:val="en-US"/>
        </w:rPr>
        <w:t>@</w:t>
      </w:r>
      <w:r w:rsidR="00C04048" w:rsidRPr="00C04048">
        <w:rPr>
          <w:lang w:val="en-US"/>
        </w:rPr>
        <w:t>student.</w:t>
      </w:r>
      <w:r w:rsidR="00410217" w:rsidRPr="00C04048">
        <w:rPr>
          <w:lang w:val="en-US"/>
        </w:rPr>
        <w:t>uni-kassel</w:t>
      </w:r>
      <w:r w:rsidR="00586402" w:rsidRPr="00C04048">
        <w:rPr>
          <w:lang w:val="en-US"/>
        </w:rPr>
        <w:t>.de</w:t>
      </w:r>
    </w:p>
    <w:p w14:paraId="79A83EA4" w14:textId="77777777" w:rsidR="00A34C77" w:rsidRPr="00C04048" w:rsidRDefault="00A34C77" w:rsidP="00B66C2E">
      <w:pPr>
        <w:pStyle w:val="GrundtextEinrckung"/>
        <w:spacing w:line="360" w:lineRule="auto"/>
        <w:ind w:left="2120" w:hanging="2120"/>
        <w:rPr>
          <w:lang w:val="en-US"/>
        </w:rPr>
      </w:pPr>
    </w:p>
    <w:p w14:paraId="36C836E5" w14:textId="03BBB2E1" w:rsidR="008736BF" w:rsidRPr="0096712B" w:rsidRDefault="00A34C77" w:rsidP="007679D5">
      <w:pPr>
        <w:pStyle w:val="GrundtextEinrckung"/>
        <w:spacing w:line="360" w:lineRule="auto"/>
        <w:ind w:left="2120" w:hanging="2120"/>
        <w:rPr>
          <w:lang w:val="en-US"/>
        </w:rPr>
      </w:pPr>
      <w:r w:rsidRPr="0096712B">
        <w:rPr>
          <w:lang w:val="en-US"/>
        </w:rPr>
        <w:t xml:space="preserve">Kassel, </w:t>
      </w:r>
      <w:r w:rsidR="009268A7">
        <w:rPr>
          <w:lang w:val="en-US"/>
        </w:rPr>
        <w:t>04.05.2024</w:t>
      </w:r>
    </w:p>
    <w:p w14:paraId="439BE906" w14:textId="59B8C0EE" w:rsidR="00AD660A" w:rsidRPr="00AD660A" w:rsidRDefault="00C45560" w:rsidP="00B66C2E">
      <w:pPr>
        <w:pStyle w:val="Titel1"/>
        <w:spacing w:line="360" w:lineRule="auto"/>
        <w:rPr>
          <w:rFonts w:cs="Times New Roman"/>
          <w:szCs w:val="28"/>
          <w:lang w:val="en-US"/>
        </w:rPr>
      </w:pPr>
      <w:r w:rsidRPr="0096712B">
        <w:rPr>
          <w:rFonts w:cs="Times New Roman"/>
          <w:szCs w:val="28"/>
          <w:lang w:val="en-US"/>
        </w:rPr>
        <w:t>Motivation</w:t>
      </w:r>
    </w:p>
    <w:p w14:paraId="1721180D" w14:textId="77777777" w:rsidR="00AD660A" w:rsidRDefault="00AD660A" w:rsidP="00B66C2E">
      <w:pPr>
        <w:pStyle w:val="KeinLeerraum"/>
        <w:rPr>
          <w:lang w:val="en-US"/>
        </w:rPr>
      </w:pPr>
    </w:p>
    <w:p w14:paraId="7C5E6651" w14:textId="0FA25DDA" w:rsidR="006C43D1" w:rsidRDefault="006C43D1" w:rsidP="00B66C2E">
      <w:pPr>
        <w:pStyle w:val="KeinLeerraum"/>
        <w:rPr>
          <w:b/>
          <w:bCs/>
          <w:lang w:val="en-US"/>
        </w:rPr>
      </w:pPr>
      <w:r w:rsidRPr="005B064E">
        <w:rPr>
          <w:b/>
          <w:bCs/>
          <w:lang w:val="en-US"/>
        </w:rPr>
        <w:t>Why is the work relevant to this research field?</w:t>
      </w:r>
    </w:p>
    <w:p w14:paraId="3004AC82" w14:textId="77777777" w:rsidR="004465C1" w:rsidRPr="005B064E" w:rsidRDefault="004465C1" w:rsidP="00B66C2E">
      <w:pPr>
        <w:pStyle w:val="KeinLeerraum"/>
        <w:rPr>
          <w:b/>
          <w:bCs/>
          <w:lang w:val="en-US"/>
        </w:rPr>
      </w:pPr>
    </w:p>
    <w:p w14:paraId="4C883959" w14:textId="6245A5CC" w:rsidR="006C43D1" w:rsidRPr="006C43D1" w:rsidRDefault="006C43D1" w:rsidP="00B66C2E">
      <w:pPr>
        <w:pStyle w:val="KeinLeerraum"/>
        <w:rPr>
          <w:lang w:val="en-US"/>
        </w:rPr>
      </w:pPr>
      <w:r w:rsidRPr="006C43D1">
        <w:rPr>
          <w:lang w:val="en-US"/>
        </w:rPr>
        <w:t>Anomaly detection plays a pivotal role because it helps improve safety and automation in lots of areas, not just in transport but also things like urban mobility. For cyclists, knowing where the dangers are on the road, like curbs or random obstacles, is really important, which make cycling in cities safer and smoother by using these high-tech methods.</w:t>
      </w:r>
      <w:r w:rsidR="00DA1B4F">
        <w:rPr>
          <w:lang w:val="en-US"/>
        </w:rPr>
        <w:t xml:space="preserve"> </w:t>
      </w:r>
      <w:r w:rsidRPr="006C43D1">
        <w:rPr>
          <w:lang w:val="en-US"/>
        </w:rPr>
        <w:t>This project leverages anomaly detection techniques to address these challenges, contributing to the broader research field by focusing on real-world applications that ensure safer and more efficient urban cycling environments.</w:t>
      </w:r>
    </w:p>
    <w:p w14:paraId="210CDD61" w14:textId="77777777" w:rsidR="006C43D1" w:rsidRPr="006C43D1" w:rsidRDefault="006C43D1" w:rsidP="00B66C2E">
      <w:pPr>
        <w:pStyle w:val="KeinLeerraum"/>
        <w:rPr>
          <w:lang w:val="en-US"/>
        </w:rPr>
      </w:pPr>
    </w:p>
    <w:p w14:paraId="0595A81C" w14:textId="395298FD" w:rsidR="006C43D1" w:rsidRDefault="006C43D1" w:rsidP="00B66C2E">
      <w:pPr>
        <w:pStyle w:val="KeinLeerraum"/>
        <w:rPr>
          <w:b/>
          <w:bCs/>
          <w:lang w:val="en-US"/>
        </w:rPr>
      </w:pPr>
      <w:r w:rsidRPr="005B064E">
        <w:rPr>
          <w:b/>
          <w:bCs/>
          <w:lang w:val="en-US"/>
        </w:rPr>
        <w:t>What causes the subject of the work?</w:t>
      </w:r>
    </w:p>
    <w:p w14:paraId="3BF99786" w14:textId="77777777" w:rsidR="004465C1" w:rsidRPr="005B064E" w:rsidRDefault="004465C1" w:rsidP="00B66C2E">
      <w:pPr>
        <w:pStyle w:val="KeinLeerraum"/>
        <w:rPr>
          <w:b/>
          <w:bCs/>
          <w:lang w:val="en-US"/>
        </w:rPr>
      </w:pPr>
    </w:p>
    <w:p w14:paraId="1D74520D" w14:textId="595EF3CA" w:rsidR="00AD660A" w:rsidRPr="00AD660A" w:rsidRDefault="006C43D1" w:rsidP="00B66C2E">
      <w:pPr>
        <w:pStyle w:val="KeinLeerraum"/>
        <w:rPr>
          <w:lang w:val="en-US"/>
        </w:rPr>
      </w:pPr>
      <w:r w:rsidRPr="006C43D1">
        <w:rPr>
          <w:lang w:val="en-US"/>
        </w:rPr>
        <w:t>The whole idea of this project came about because we need to make things safer for cyclists and make city transport better overall. More and more people are biking in cities, and this means we need smart systems that can spot problems on the road before they cause accidents. Curbs are a big deal because they're everywhere, and they're not all the same and are really risky for bikers. So, we're working on finding these curbs better so we can hopefully cut down on biking accidents and make riding through the city a better experience for everyone.</w:t>
      </w:r>
    </w:p>
    <w:p w14:paraId="38E43344" w14:textId="77777777" w:rsidR="00C45560" w:rsidRPr="0096712B" w:rsidRDefault="00767F1D" w:rsidP="00B66C2E">
      <w:pPr>
        <w:pStyle w:val="Titel1"/>
        <w:spacing w:line="360" w:lineRule="auto"/>
        <w:rPr>
          <w:rFonts w:cs="Times New Roman"/>
          <w:szCs w:val="28"/>
          <w:lang w:val="en-US"/>
        </w:rPr>
      </w:pPr>
      <w:r w:rsidRPr="0096712B">
        <w:rPr>
          <w:rFonts w:cs="Times New Roman"/>
          <w:szCs w:val="28"/>
          <w:lang w:val="en-US"/>
        </w:rPr>
        <w:t>Goal of the work</w:t>
      </w:r>
      <w:r w:rsidR="00C45560" w:rsidRPr="0096712B">
        <w:rPr>
          <w:rFonts w:cs="Times New Roman"/>
          <w:szCs w:val="28"/>
          <w:lang w:val="en-US"/>
        </w:rPr>
        <w:t>/</w:t>
      </w:r>
      <w:r w:rsidR="00395475">
        <w:rPr>
          <w:rFonts w:cs="Times New Roman"/>
          <w:szCs w:val="28"/>
          <w:lang w:val="en-US"/>
        </w:rPr>
        <w:t>Objectives</w:t>
      </w:r>
    </w:p>
    <w:p w14:paraId="41BEE5D9" w14:textId="0022DB28" w:rsidR="00DA1B4F" w:rsidRDefault="00FE76A1" w:rsidP="00B66C2E">
      <w:pPr>
        <w:pStyle w:val="KeinLeerraum"/>
        <w:rPr>
          <w:b/>
          <w:bCs/>
          <w:lang w:val="en-US"/>
        </w:rPr>
      </w:pPr>
      <w:r w:rsidRPr="005B064E">
        <w:rPr>
          <w:b/>
          <w:bCs/>
          <w:lang w:val="en-US"/>
        </w:rPr>
        <w:lastRenderedPageBreak/>
        <w:t>Which steps have to be done in this work?</w:t>
      </w:r>
    </w:p>
    <w:p w14:paraId="5B14E50F" w14:textId="77777777" w:rsidR="004465C1" w:rsidRPr="005B064E" w:rsidRDefault="004465C1" w:rsidP="00B66C2E">
      <w:pPr>
        <w:pStyle w:val="KeinLeerraum"/>
        <w:rPr>
          <w:b/>
          <w:bCs/>
          <w:lang w:val="en-US"/>
        </w:rPr>
      </w:pPr>
    </w:p>
    <w:p w14:paraId="5B948AEA" w14:textId="07B81418" w:rsidR="00DA1B4F" w:rsidRPr="00DA1B4F" w:rsidRDefault="00DA1B4F" w:rsidP="00B66C2E">
      <w:pPr>
        <w:pStyle w:val="KeinLeerraum"/>
        <w:rPr>
          <w:lang w:val="en-US"/>
        </w:rPr>
      </w:pPr>
      <w:r w:rsidRPr="00DA1B4F">
        <w:rPr>
          <w:lang w:val="en-US"/>
        </w:rPr>
        <w:t>1.</w:t>
      </w:r>
      <w:r w:rsidR="00801D4F">
        <w:rPr>
          <w:lang w:val="en-US"/>
        </w:rPr>
        <w:t xml:space="preserve"> </w:t>
      </w:r>
      <w:r w:rsidRPr="00DA1B4F">
        <w:rPr>
          <w:lang w:val="en-US"/>
        </w:rPr>
        <w:t xml:space="preserve">The project will do a literature review to identify existing anomaly detection techniques relevant to road surface and curb recognition. </w:t>
      </w:r>
    </w:p>
    <w:p w14:paraId="6CA20D85" w14:textId="3BE78E06" w:rsidR="00DA1B4F" w:rsidRPr="00DA1B4F" w:rsidRDefault="00DA1B4F" w:rsidP="00B66C2E">
      <w:pPr>
        <w:pStyle w:val="KeinLeerraum"/>
        <w:rPr>
          <w:lang w:val="en-US"/>
        </w:rPr>
      </w:pPr>
      <w:r w:rsidRPr="00DA1B4F">
        <w:rPr>
          <w:lang w:val="en-US"/>
        </w:rPr>
        <w:t>2.</w:t>
      </w:r>
      <w:r w:rsidR="00801D4F">
        <w:rPr>
          <w:lang w:val="en-US"/>
        </w:rPr>
        <w:t xml:space="preserve"> </w:t>
      </w:r>
      <w:r w:rsidRPr="00DA1B4F">
        <w:rPr>
          <w:lang w:val="en-US"/>
        </w:rPr>
        <w:t xml:space="preserve">The most promising and practical </w:t>
      </w:r>
      <w:r>
        <w:rPr>
          <w:lang w:val="en-US"/>
        </w:rPr>
        <w:t xml:space="preserve">2 </w:t>
      </w:r>
      <w:r w:rsidRPr="00DA1B4F">
        <w:rPr>
          <w:lang w:val="en-US"/>
        </w:rPr>
        <w:t xml:space="preserve">methods will be selected based on their applicability to our specific requirements. </w:t>
      </w:r>
    </w:p>
    <w:p w14:paraId="27FF61C7" w14:textId="656DAF4D" w:rsidR="00DA1B4F" w:rsidRPr="00DA1B4F" w:rsidRDefault="00DA1B4F" w:rsidP="00B66C2E">
      <w:pPr>
        <w:pStyle w:val="KeinLeerraum"/>
        <w:rPr>
          <w:lang w:val="en-US"/>
        </w:rPr>
      </w:pPr>
      <w:r w:rsidRPr="00DA1B4F">
        <w:rPr>
          <w:lang w:val="en-US"/>
        </w:rPr>
        <w:t>3. Data collection will be conducted using a bicycle outfitted with the necessary sensors to systematically record various curb types alongside typical riding scenarios. This approach will enable a clear distinction between normal and abnormal riding conditions, essential for the effective implementation of anomaly detection techniques.</w:t>
      </w:r>
    </w:p>
    <w:p w14:paraId="5CFCA8A3" w14:textId="426CBFD1" w:rsidR="00DA1B4F" w:rsidRDefault="00DA1B4F" w:rsidP="00B66C2E">
      <w:pPr>
        <w:pStyle w:val="KeinLeerraum"/>
        <w:rPr>
          <w:lang w:val="en-US"/>
        </w:rPr>
      </w:pPr>
      <w:r w:rsidRPr="00DA1B4F">
        <w:rPr>
          <w:lang w:val="en-US"/>
        </w:rPr>
        <w:t>4.</w:t>
      </w:r>
      <w:r w:rsidR="00801D4F">
        <w:rPr>
          <w:lang w:val="en-US"/>
        </w:rPr>
        <w:t xml:space="preserve">  </w:t>
      </w:r>
      <w:r w:rsidRPr="00DA1B4F">
        <w:rPr>
          <w:lang w:val="en-US"/>
        </w:rPr>
        <w:t xml:space="preserve">Finally, the collected data will be analyzed to evaluate the effectiveness of the implemented </w:t>
      </w:r>
      <w:r w:rsidR="00801D4F">
        <w:rPr>
          <w:lang w:val="en-US"/>
        </w:rPr>
        <w:t xml:space="preserve">2 </w:t>
      </w:r>
      <w:r w:rsidRPr="00DA1B4F">
        <w:rPr>
          <w:lang w:val="en-US"/>
        </w:rPr>
        <w:t>methods, and adjustments will be made to enhance their accuracy and reliability.</w:t>
      </w:r>
    </w:p>
    <w:p w14:paraId="6246A0DC" w14:textId="77777777" w:rsidR="00DA1B4F" w:rsidRDefault="00DA1B4F" w:rsidP="00B66C2E">
      <w:pPr>
        <w:pStyle w:val="KeinLeerraum"/>
        <w:ind w:firstLine="357"/>
        <w:rPr>
          <w:lang w:val="en-US"/>
        </w:rPr>
      </w:pPr>
    </w:p>
    <w:p w14:paraId="78AA3201" w14:textId="77777777" w:rsidR="00DA1B4F" w:rsidRDefault="00DA1B4F" w:rsidP="00B66C2E">
      <w:pPr>
        <w:pStyle w:val="KeinLeerraum"/>
        <w:ind w:firstLine="357"/>
        <w:rPr>
          <w:lang w:val="en-US"/>
        </w:rPr>
      </w:pPr>
    </w:p>
    <w:p w14:paraId="0C263D55" w14:textId="77777777" w:rsidR="00FE76A1" w:rsidRDefault="00FE76A1" w:rsidP="00B66C2E">
      <w:pPr>
        <w:pStyle w:val="KeinLeerraum"/>
        <w:rPr>
          <w:b/>
          <w:bCs/>
          <w:lang w:val="en-US"/>
        </w:rPr>
      </w:pPr>
      <w:r w:rsidRPr="005B064E">
        <w:rPr>
          <w:b/>
          <w:bCs/>
          <w:lang w:val="en-US"/>
        </w:rPr>
        <w:t xml:space="preserve">What are the planned </w:t>
      </w:r>
      <w:r w:rsidR="00395475" w:rsidRPr="005B064E">
        <w:rPr>
          <w:b/>
          <w:bCs/>
          <w:lang w:val="en-US"/>
        </w:rPr>
        <w:t>objectives</w:t>
      </w:r>
      <w:r w:rsidRPr="005B064E">
        <w:rPr>
          <w:b/>
          <w:bCs/>
          <w:lang w:val="en-US"/>
        </w:rPr>
        <w:t xml:space="preserve"> of the work?</w:t>
      </w:r>
    </w:p>
    <w:p w14:paraId="1086CAE6" w14:textId="77777777" w:rsidR="004465C1" w:rsidRPr="005B064E" w:rsidRDefault="004465C1" w:rsidP="00B66C2E">
      <w:pPr>
        <w:pStyle w:val="KeinLeerraum"/>
        <w:rPr>
          <w:b/>
          <w:bCs/>
          <w:lang w:val="en-US"/>
        </w:rPr>
      </w:pPr>
    </w:p>
    <w:p w14:paraId="70F98C5E" w14:textId="61079701" w:rsidR="00801D4F" w:rsidRPr="00801D4F" w:rsidRDefault="00801D4F" w:rsidP="00B66C2E">
      <w:pPr>
        <w:pStyle w:val="KeinLeerraum"/>
        <w:rPr>
          <w:lang w:val="en-US"/>
        </w:rPr>
      </w:pPr>
      <w:r>
        <w:rPr>
          <w:lang w:val="en-US"/>
        </w:rPr>
        <w:t xml:space="preserve">1.  </w:t>
      </w:r>
      <w:r w:rsidRPr="00801D4F">
        <w:rPr>
          <w:lang w:val="en-US"/>
        </w:rPr>
        <w:t>Conduct an extensive review of anomaly detection methodologies and relevant studies on road surface anomalies.</w:t>
      </w:r>
    </w:p>
    <w:p w14:paraId="308AD641" w14:textId="3DB269EB" w:rsidR="00801D4F" w:rsidRPr="00801D4F" w:rsidRDefault="00801D4F" w:rsidP="00B66C2E">
      <w:pPr>
        <w:pStyle w:val="KeinLeerraum"/>
        <w:rPr>
          <w:lang w:val="en-US"/>
        </w:rPr>
      </w:pPr>
      <w:r>
        <w:rPr>
          <w:lang w:val="en-US"/>
        </w:rPr>
        <w:t xml:space="preserve">2. </w:t>
      </w:r>
      <w:r w:rsidRPr="00801D4F">
        <w:rPr>
          <w:lang w:val="en-US"/>
        </w:rPr>
        <w:t xml:space="preserve"> Select and adapt </w:t>
      </w:r>
      <w:r>
        <w:rPr>
          <w:lang w:val="en-US"/>
        </w:rPr>
        <w:t xml:space="preserve">2 </w:t>
      </w:r>
      <w:r w:rsidRPr="00801D4F">
        <w:rPr>
          <w:lang w:val="en-US"/>
        </w:rPr>
        <w:t>suitable anomaly detection techniques for identifying curb types.</w:t>
      </w:r>
    </w:p>
    <w:p w14:paraId="594A48DD" w14:textId="31FA8465" w:rsidR="00801D4F" w:rsidRPr="00801D4F" w:rsidRDefault="00801D4F" w:rsidP="00B66C2E">
      <w:pPr>
        <w:pStyle w:val="KeinLeerraum"/>
        <w:rPr>
          <w:lang w:val="en-US"/>
        </w:rPr>
      </w:pPr>
      <w:r>
        <w:rPr>
          <w:lang w:val="en-US"/>
        </w:rPr>
        <w:t>3.</w:t>
      </w:r>
      <w:r w:rsidRPr="00801D4F">
        <w:rPr>
          <w:lang w:val="en-US"/>
        </w:rPr>
        <w:t xml:space="preserve"> Gather empirical data through field measurements, capturing a diverse range of curb scenarios.</w:t>
      </w:r>
    </w:p>
    <w:p w14:paraId="18AAFC4E" w14:textId="58C0D0E6" w:rsidR="00801D4F" w:rsidRDefault="00801D4F" w:rsidP="00B66C2E">
      <w:pPr>
        <w:pStyle w:val="KeinLeerraum"/>
        <w:rPr>
          <w:lang w:val="en-US"/>
        </w:rPr>
      </w:pPr>
      <w:r>
        <w:rPr>
          <w:lang w:val="en-US"/>
        </w:rPr>
        <w:t>4.</w:t>
      </w:r>
      <w:r w:rsidRPr="00801D4F">
        <w:rPr>
          <w:lang w:val="en-US"/>
        </w:rPr>
        <w:t xml:space="preserve"> Implement and refine the chosen detection methods to ensure high accuracy and functionality.</w:t>
      </w:r>
    </w:p>
    <w:p w14:paraId="08DE6335" w14:textId="77777777" w:rsidR="00801D4F" w:rsidRDefault="00801D4F" w:rsidP="00B66C2E">
      <w:pPr>
        <w:pStyle w:val="KeinLeerraum"/>
        <w:rPr>
          <w:lang w:val="en-US"/>
        </w:rPr>
      </w:pPr>
    </w:p>
    <w:p w14:paraId="322005A1" w14:textId="77777777" w:rsidR="004640CB" w:rsidRDefault="004640CB" w:rsidP="00B66C2E">
      <w:pPr>
        <w:pStyle w:val="KeinLeerraum"/>
        <w:rPr>
          <w:lang w:val="en-US"/>
        </w:rPr>
      </w:pPr>
    </w:p>
    <w:p w14:paraId="320B99A8" w14:textId="5A83AF06" w:rsidR="0017112C" w:rsidRDefault="00FE76A1" w:rsidP="00B66C2E">
      <w:pPr>
        <w:pStyle w:val="KeinLeerraum"/>
        <w:rPr>
          <w:b/>
          <w:bCs/>
          <w:lang w:val="en-US"/>
        </w:rPr>
      </w:pPr>
      <w:r w:rsidRPr="005B064E">
        <w:rPr>
          <w:b/>
          <w:bCs/>
          <w:lang w:val="en-US"/>
        </w:rPr>
        <w:t>What are the goals of the work?</w:t>
      </w:r>
    </w:p>
    <w:p w14:paraId="7C6620A6" w14:textId="77777777" w:rsidR="004465C1" w:rsidRPr="005B064E" w:rsidRDefault="004465C1" w:rsidP="00B66C2E">
      <w:pPr>
        <w:pStyle w:val="KeinLeerraum"/>
        <w:rPr>
          <w:b/>
          <w:bCs/>
          <w:lang w:val="en-US"/>
        </w:rPr>
      </w:pPr>
    </w:p>
    <w:p w14:paraId="14696B2C" w14:textId="477FEC55" w:rsidR="00C04048" w:rsidRDefault="009A5301" w:rsidP="00B66C2E">
      <w:pPr>
        <w:pStyle w:val="KeinLeerraum"/>
        <w:rPr>
          <w:lang w:val="en-US"/>
        </w:rPr>
      </w:pPr>
      <w:r w:rsidRPr="009A5301">
        <w:rPr>
          <w:lang w:val="en-US"/>
        </w:rPr>
        <w:t>The overall goal of this work is to develop some detection methods capable of identifying different curb types encountered by cyclists, thereby improving cyclist safety. The goal is to accurately distinguish significant curbs from minor irregularities in the road surface.</w:t>
      </w:r>
    </w:p>
    <w:p w14:paraId="574F425C" w14:textId="77777777" w:rsidR="00C04048" w:rsidRDefault="00C04048" w:rsidP="00B66C2E">
      <w:pPr>
        <w:pStyle w:val="KeinLeerraum"/>
        <w:rPr>
          <w:lang w:val="en-US"/>
        </w:rPr>
      </w:pPr>
    </w:p>
    <w:p w14:paraId="35E230C0" w14:textId="50944DAF" w:rsidR="00B66C2E" w:rsidRPr="008237F0" w:rsidRDefault="00266CD5" w:rsidP="008237F0">
      <w:pPr>
        <w:pStyle w:val="Titel1"/>
        <w:spacing w:line="360" w:lineRule="auto"/>
        <w:rPr>
          <w:rFonts w:cs="Times New Roman"/>
          <w:szCs w:val="28"/>
          <w:lang w:val="en-US"/>
        </w:rPr>
      </w:pPr>
      <w:r w:rsidRPr="0096712B">
        <w:rPr>
          <w:rFonts w:cs="Times New Roman"/>
          <w:szCs w:val="28"/>
          <w:lang w:val="en-US"/>
        </w:rPr>
        <w:t>Plan of work</w:t>
      </w:r>
      <w:r w:rsidR="00904777" w:rsidRPr="0096712B">
        <w:rPr>
          <w:rFonts w:cs="Times New Roman"/>
          <w:szCs w:val="28"/>
          <w:lang w:val="en-US"/>
        </w:rPr>
        <w:t>/</w:t>
      </w:r>
      <w:r w:rsidRPr="0096712B">
        <w:rPr>
          <w:rFonts w:cs="Times New Roman"/>
          <w:szCs w:val="28"/>
          <w:lang w:val="en-US"/>
        </w:rPr>
        <w:t>Milestones</w:t>
      </w:r>
    </w:p>
    <w:p w14:paraId="3F2C7056" w14:textId="77777777" w:rsidR="00B66C2E" w:rsidRPr="00B66C2E" w:rsidRDefault="00B66C2E" w:rsidP="00B66C2E">
      <w:pPr>
        <w:pStyle w:val="KeinLeerraum"/>
        <w:ind w:firstLine="357"/>
        <w:rPr>
          <w:lang w:val="en-US"/>
        </w:rPr>
      </w:pPr>
    </w:p>
    <w:p w14:paraId="26DE5BA0" w14:textId="51457E16" w:rsidR="00B66C2E" w:rsidRDefault="00B66C2E" w:rsidP="00B66C2E">
      <w:pPr>
        <w:pStyle w:val="KeinLeerraum"/>
        <w:ind w:firstLine="357"/>
        <w:rPr>
          <w:b/>
          <w:bCs/>
          <w:lang w:val="en-US"/>
        </w:rPr>
      </w:pPr>
      <w:r w:rsidRPr="00707C8D">
        <w:rPr>
          <w:b/>
          <w:bCs/>
          <w:lang w:val="en-US"/>
        </w:rPr>
        <w:t>Which milestones can be found in this work?</w:t>
      </w:r>
    </w:p>
    <w:p w14:paraId="0A0000D2" w14:textId="77777777" w:rsidR="004465C1" w:rsidRPr="00707C8D" w:rsidRDefault="004465C1" w:rsidP="00B66C2E">
      <w:pPr>
        <w:pStyle w:val="KeinLeerraum"/>
        <w:ind w:firstLine="357"/>
        <w:rPr>
          <w:b/>
          <w:bCs/>
          <w:lang w:val="en-US"/>
        </w:rPr>
      </w:pPr>
    </w:p>
    <w:p w14:paraId="0B25F33C" w14:textId="77777777" w:rsidR="007679D5" w:rsidRDefault="00B66C2E" w:rsidP="007679D5">
      <w:pPr>
        <w:pStyle w:val="KeinLeerraum"/>
        <w:numPr>
          <w:ilvl w:val="0"/>
          <w:numId w:val="4"/>
        </w:numPr>
        <w:rPr>
          <w:lang w:val="en-US"/>
        </w:rPr>
      </w:pPr>
      <w:r w:rsidRPr="00B66C2E">
        <w:rPr>
          <w:lang w:val="en-US"/>
        </w:rPr>
        <w:t xml:space="preserve">Literature Review: </w:t>
      </w:r>
    </w:p>
    <w:p w14:paraId="4197C5C4" w14:textId="610154FA" w:rsidR="00B66C2E" w:rsidRPr="007679D5" w:rsidRDefault="00B66C2E" w:rsidP="007679D5">
      <w:pPr>
        <w:pStyle w:val="KeinLeerraum"/>
        <w:numPr>
          <w:ilvl w:val="1"/>
          <w:numId w:val="4"/>
        </w:numPr>
        <w:rPr>
          <w:lang w:val="en-US"/>
        </w:rPr>
      </w:pPr>
      <w:r w:rsidRPr="007679D5">
        <w:rPr>
          <w:lang w:val="en-US"/>
        </w:rPr>
        <w:t>Comprehensive review of existing literature on anomaly detection and curb-related studies.</w:t>
      </w:r>
    </w:p>
    <w:p w14:paraId="19BE9293" w14:textId="3F09D9DC" w:rsidR="007679D5" w:rsidRDefault="00B66C2E" w:rsidP="007679D5">
      <w:pPr>
        <w:pStyle w:val="KeinLeerraum"/>
        <w:numPr>
          <w:ilvl w:val="0"/>
          <w:numId w:val="4"/>
        </w:numPr>
        <w:rPr>
          <w:lang w:val="en-US"/>
        </w:rPr>
      </w:pPr>
      <w:r w:rsidRPr="00B66C2E">
        <w:rPr>
          <w:lang w:val="en-US"/>
        </w:rPr>
        <w:t>Method Selection</w:t>
      </w:r>
      <w:r w:rsidR="000D316F">
        <w:rPr>
          <w:lang w:val="en-US"/>
        </w:rPr>
        <w:t xml:space="preserve"> and research of implementations</w:t>
      </w:r>
      <w:r w:rsidRPr="00B66C2E">
        <w:rPr>
          <w:lang w:val="en-US"/>
        </w:rPr>
        <w:t xml:space="preserve">: </w:t>
      </w:r>
    </w:p>
    <w:p w14:paraId="267A2615" w14:textId="77777777" w:rsidR="007679D5" w:rsidRDefault="007679D5" w:rsidP="007679D5">
      <w:pPr>
        <w:pStyle w:val="KeinLeerraum"/>
        <w:numPr>
          <w:ilvl w:val="1"/>
          <w:numId w:val="4"/>
        </w:numPr>
        <w:rPr>
          <w:lang w:val="en-US"/>
        </w:rPr>
      </w:pPr>
      <w:r w:rsidRPr="007679D5">
        <w:rPr>
          <w:lang w:val="en-US"/>
        </w:rPr>
        <w:t>Method Selection</w:t>
      </w:r>
      <w:r>
        <w:rPr>
          <w:lang w:val="en-US"/>
        </w:rPr>
        <w:t xml:space="preserve">: </w:t>
      </w:r>
    </w:p>
    <w:p w14:paraId="768ACAF0" w14:textId="278B4F9E" w:rsidR="00B66C2E" w:rsidRDefault="00B66C2E" w:rsidP="007679D5">
      <w:pPr>
        <w:pStyle w:val="KeinLeerraum"/>
        <w:ind w:left="792"/>
        <w:rPr>
          <w:lang w:val="en-US"/>
        </w:rPr>
      </w:pPr>
      <w:r w:rsidRPr="00B66C2E">
        <w:rPr>
          <w:lang w:val="en-US"/>
        </w:rPr>
        <w:t>Identification and selection of appropriate anomaly detection techniques for curb recognition.</w:t>
      </w:r>
    </w:p>
    <w:p w14:paraId="38CAC53A" w14:textId="6A9A717A" w:rsidR="007679D5" w:rsidRDefault="007679D5" w:rsidP="007679D5">
      <w:pPr>
        <w:pStyle w:val="KeinLeerraum"/>
        <w:numPr>
          <w:ilvl w:val="1"/>
          <w:numId w:val="4"/>
        </w:numPr>
        <w:rPr>
          <w:lang w:val="en-US"/>
        </w:rPr>
      </w:pPr>
      <w:r>
        <w:rPr>
          <w:lang w:val="en-US"/>
        </w:rPr>
        <w:t>R</w:t>
      </w:r>
      <w:r w:rsidRPr="007679D5">
        <w:rPr>
          <w:lang w:val="en-US"/>
        </w:rPr>
        <w:t>esearch of implementations</w:t>
      </w:r>
      <w:r>
        <w:rPr>
          <w:lang w:val="en-US"/>
        </w:rPr>
        <w:t>:</w:t>
      </w:r>
    </w:p>
    <w:p w14:paraId="41B0A87C" w14:textId="008CE8C7" w:rsidR="007679D5" w:rsidRDefault="007679D5" w:rsidP="007679D5">
      <w:pPr>
        <w:pStyle w:val="KeinLeerraum"/>
        <w:ind w:left="792"/>
        <w:rPr>
          <w:lang w:val="en-US"/>
        </w:rPr>
      </w:pPr>
      <w:r w:rsidRPr="007679D5">
        <w:rPr>
          <w:lang w:val="en-US"/>
        </w:rPr>
        <w:t>Investigate and identify anomaly detection methods that are not only theoretically sound but also practical and feasible for implementation within the scope of this project.</w:t>
      </w:r>
    </w:p>
    <w:p w14:paraId="50568199" w14:textId="77777777" w:rsidR="007679D5" w:rsidRDefault="007679D5" w:rsidP="000D316F">
      <w:pPr>
        <w:pStyle w:val="KeinLeerraum"/>
        <w:rPr>
          <w:lang w:val="en-US"/>
        </w:rPr>
      </w:pPr>
    </w:p>
    <w:p w14:paraId="7FFF6EA9" w14:textId="77777777" w:rsidR="007679D5" w:rsidRDefault="000D316F" w:rsidP="007679D5">
      <w:pPr>
        <w:pStyle w:val="KeinLeerraum"/>
        <w:numPr>
          <w:ilvl w:val="0"/>
          <w:numId w:val="4"/>
        </w:numPr>
        <w:rPr>
          <w:lang w:val="en-US"/>
        </w:rPr>
      </w:pPr>
      <w:r w:rsidRPr="000D316F">
        <w:rPr>
          <w:lang w:val="en-US"/>
        </w:rPr>
        <w:t>Data Collection</w:t>
      </w:r>
      <w:r>
        <w:rPr>
          <w:lang w:val="en-US"/>
        </w:rPr>
        <w:t>:</w:t>
      </w:r>
    </w:p>
    <w:p w14:paraId="27965484" w14:textId="77777777" w:rsidR="007679D5" w:rsidRDefault="00B66C2E" w:rsidP="007679D5">
      <w:pPr>
        <w:pStyle w:val="KeinLeerraum"/>
        <w:numPr>
          <w:ilvl w:val="1"/>
          <w:numId w:val="4"/>
        </w:numPr>
        <w:rPr>
          <w:lang w:val="en-US"/>
        </w:rPr>
      </w:pPr>
      <w:r w:rsidRPr="007679D5">
        <w:rPr>
          <w:lang w:val="en-US"/>
        </w:rPr>
        <w:lastRenderedPageBreak/>
        <w:t>Setup: Preparation and setup of the bicycle with the necessary sensors for data collection.</w:t>
      </w:r>
    </w:p>
    <w:p w14:paraId="0079455A" w14:textId="543FF7E7" w:rsidR="00B66C2E" w:rsidRPr="007679D5" w:rsidRDefault="00B66C2E" w:rsidP="007679D5">
      <w:pPr>
        <w:pStyle w:val="KeinLeerraum"/>
        <w:numPr>
          <w:ilvl w:val="1"/>
          <w:numId w:val="4"/>
        </w:numPr>
        <w:rPr>
          <w:lang w:val="en-US"/>
        </w:rPr>
      </w:pPr>
      <w:r w:rsidRPr="007679D5">
        <w:rPr>
          <w:lang w:val="en-US"/>
        </w:rPr>
        <w:t>Execution: Actual collection of data involving various curb scenarios and typical riding conditions.</w:t>
      </w:r>
    </w:p>
    <w:p w14:paraId="385A748A" w14:textId="77777777" w:rsidR="000D316F" w:rsidRDefault="000D316F" w:rsidP="000D316F">
      <w:pPr>
        <w:pStyle w:val="KeinLeerraum"/>
        <w:rPr>
          <w:lang w:val="en-US"/>
        </w:rPr>
      </w:pPr>
    </w:p>
    <w:p w14:paraId="40137372" w14:textId="1AE397A5" w:rsidR="000D316F" w:rsidRDefault="000D316F" w:rsidP="007679D5">
      <w:pPr>
        <w:pStyle w:val="KeinLeerraum"/>
        <w:numPr>
          <w:ilvl w:val="0"/>
          <w:numId w:val="4"/>
        </w:numPr>
        <w:rPr>
          <w:lang w:val="en-US"/>
        </w:rPr>
      </w:pPr>
      <w:r w:rsidRPr="000D316F">
        <w:rPr>
          <w:lang w:val="en-US"/>
        </w:rPr>
        <w:t>Method Implementation</w:t>
      </w:r>
      <w:r w:rsidR="007679D5">
        <w:rPr>
          <w:lang w:val="en-US"/>
        </w:rPr>
        <w:t xml:space="preserve">, </w:t>
      </w:r>
      <w:r w:rsidRPr="000D316F">
        <w:rPr>
          <w:lang w:val="en-US"/>
        </w:rPr>
        <w:t>Data Analysis</w:t>
      </w:r>
      <w:r>
        <w:rPr>
          <w:lang w:val="en-US"/>
        </w:rPr>
        <w:t>:</w:t>
      </w:r>
    </w:p>
    <w:p w14:paraId="5956DD3B" w14:textId="77777777" w:rsidR="00707C8D" w:rsidRDefault="00707C8D" w:rsidP="00707C8D">
      <w:pPr>
        <w:pStyle w:val="KeinLeerraum"/>
        <w:ind w:left="360"/>
        <w:rPr>
          <w:lang w:val="en-US"/>
        </w:rPr>
      </w:pPr>
    </w:p>
    <w:p w14:paraId="317F6D5F" w14:textId="77777777" w:rsidR="00707C8D" w:rsidRDefault="007679D5" w:rsidP="00707C8D">
      <w:pPr>
        <w:pStyle w:val="KeinLeerraum"/>
        <w:numPr>
          <w:ilvl w:val="1"/>
          <w:numId w:val="4"/>
        </w:numPr>
        <w:rPr>
          <w:lang w:val="en-US"/>
        </w:rPr>
      </w:pPr>
      <w:r>
        <w:rPr>
          <w:lang w:val="en-US"/>
        </w:rPr>
        <w:t>Method Implementation:</w:t>
      </w:r>
    </w:p>
    <w:p w14:paraId="55DFC6FA" w14:textId="77777777" w:rsidR="00707C8D" w:rsidRDefault="00707C8D" w:rsidP="00707C8D">
      <w:pPr>
        <w:pStyle w:val="KeinLeerraum"/>
        <w:ind w:left="792"/>
        <w:rPr>
          <w:lang w:val="en-US"/>
        </w:rPr>
      </w:pPr>
    </w:p>
    <w:p w14:paraId="1B5A9770" w14:textId="77777777" w:rsidR="00707C8D" w:rsidRDefault="00707C8D" w:rsidP="00707C8D">
      <w:pPr>
        <w:pStyle w:val="KeinLeerraum"/>
        <w:numPr>
          <w:ilvl w:val="2"/>
          <w:numId w:val="4"/>
        </w:numPr>
        <w:rPr>
          <w:lang w:val="en-US"/>
        </w:rPr>
      </w:pPr>
      <w:r w:rsidRPr="00707C8D">
        <w:rPr>
          <w:lang w:val="en-US"/>
        </w:rPr>
        <w:t xml:space="preserve">Development Environment Setup: </w:t>
      </w:r>
    </w:p>
    <w:p w14:paraId="1B9D727B" w14:textId="28CEA9F3" w:rsidR="00707C8D" w:rsidRDefault="00707C8D" w:rsidP="00707C8D">
      <w:pPr>
        <w:pStyle w:val="KeinLeerraum"/>
        <w:ind w:left="720"/>
        <w:rPr>
          <w:lang w:val="en-US"/>
        </w:rPr>
      </w:pPr>
      <w:r w:rsidRPr="00707C8D">
        <w:rPr>
          <w:lang w:val="en-US"/>
        </w:rPr>
        <w:t xml:space="preserve">Setting up a development environment with the necessary software tools (e.g., Python, TensorFlow, </w:t>
      </w:r>
      <w:proofErr w:type="spellStart"/>
      <w:r w:rsidRPr="00707C8D">
        <w:rPr>
          <w:lang w:val="en-US"/>
        </w:rPr>
        <w:t>Keras</w:t>
      </w:r>
      <w:proofErr w:type="spellEnd"/>
      <w:r w:rsidRPr="00707C8D">
        <w:rPr>
          <w:lang w:val="en-US"/>
        </w:rPr>
        <w:t>) and libraries to support the coding and testing of the selected algorithms.</w:t>
      </w:r>
    </w:p>
    <w:p w14:paraId="51D717ED" w14:textId="77777777" w:rsidR="00707C8D" w:rsidRDefault="00707C8D" w:rsidP="00707C8D">
      <w:pPr>
        <w:pStyle w:val="KeinLeerraum"/>
        <w:rPr>
          <w:lang w:val="en-US"/>
        </w:rPr>
      </w:pPr>
    </w:p>
    <w:p w14:paraId="05F1D03F" w14:textId="77777777" w:rsidR="00707C8D" w:rsidRDefault="00707C8D" w:rsidP="00707C8D">
      <w:pPr>
        <w:pStyle w:val="KeinLeerraum"/>
        <w:numPr>
          <w:ilvl w:val="2"/>
          <w:numId w:val="4"/>
        </w:numPr>
        <w:rPr>
          <w:lang w:val="en-US"/>
        </w:rPr>
      </w:pPr>
      <w:r w:rsidRPr="00707C8D">
        <w:rPr>
          <w:lang w:val="en-US"/>
        </w:rPr>
        <w:t xml:space="preserve">Algorithm Coding: </w:t>
      </w:r>
    </w:p>
    <w:p w14:paraId="7D9E16ED" w14:textId="4C737F92" w:rsidR="00707C8D" w:rsidRDefault="00707C8D" w:rsidP="00707C8D">
      <w:pPr>
        <w:pStyle w:val="KeinLeerraum"/>
        <w:ind w:left="720"/>
        <w:rPr>
          <w:lang w:val="en-US"/>
        </w:rPr>
      </w:pPr>
      <w:r w:rsidRPr="00707C8D">
        <w:rPr>
          <w:lang w:val="en-US"/>
        </w:rPr>
        <w:t>Writing the code for the adapted algorithms, ensuring that they can process the input data efficiently and output the desired classifications or anomalies.</w:t>
      </w:r>
    </w:p>
    <w:p w14:paraId="60F0DAE9" w14:textId="77777777" w:rsidR="00707C8D" w:rsidRDefault="00707C8D" w:rsidP="00707C8D">
      <w:pPr>
        <w:pStyle w:val="KeinLeerraum"/>
        <w:ind w:left="720"/>
        <w:rPr>
          <w:lang w:val="en-US"/>
        </w:rPr>
      </w:pPr>
    </w:p>
    <w:p w14:paraId="34E28BF7" w14:textId="77777777" w:rsidR="00707C8D" w:rsidRPr="00707C8D" w:rsidRDefault="00707C8D" w:rsidP="00707C8D">
      <w:pPr>
        <w:pStyle w:val="KeinLeerraum"/>
        <w:numPr>
          <w:ilvl w:val="2"/>
          <w:numId w:val="4"/>
        </w:numPr>
        <w:rPr>
          <w:lang w:val="en-US"/>
        </w:rPr>
      </w:pPr>
      <w:r w:rsidRPr="00707C8D">
        <w:rPr>
          <w:lang w:val="en-US"/>
        </w:rPr>
        <w:t>Documentation:</w:t>
      </w:r>
    </w:p>
    <w:p w14:paraId="464557FE" w14:textId="722064F5" w:rsidR="00707C8D" w:rsidRDefault="00707C8D" w:rsidP="00707C8D">
      <w:pPr>
        <w:pStyle w:val="KeinLeerraum"/>
        <w:ind w:left="792"/>
        <w:rPr>
          <w:lang w:val="en-US"/>
        </w:rPr>
      </w:pPr>
      <w:r w:rsidRPr="00707C8D">
        <w:rPr>
          <w:lang w:val="en-US"/>
        </w:rPr>
        <w:t>Comprehensive documentation of each method's implementation process will be maintained. This documentation will include details on the configuration settings, the reasoning behind method selection and adaptation choices, and insights gained from the testing and debugging phases.</w:t>
      </w:r>
    </w:p>
    <w:p w14:paraId="1E45F0BD" w14:textId="77777777" w:rsidR="007679D5" w:rsidRDefault="007679D5" w:rsidP="007679D5">
      <w:pPr>
        <w:pStyle w:val="KeinLeerraum"/>
        <w:ind w:left="792"/>
        <w:rPr>
          <w:lang w:val="en-US"/>
        </w:rPr>
      </w:pPr>
    </w:p>
    <w:p w14:paraId="2DB31A91" w14:textId="77777777" w:rsidR="007679D5" w:rsidRDefault="007679D5" w:rsidP="007679D5">
      <w:pPr>
        <w:pStyle w:val="KeinLeerraum"/>
        <w:numPr>
          <w:ilvl w:val="1"/>
          <w:numId w:val="4"/>
        </w:numPr>
        <w:rPr>
          <w:lang w:val="en-US"/>
        </w:rPr>
      </w:pPr>
      <w:r w:rsidRPr="007679D5">
        <w:rPr>
          <w:lang w:val="en-US"/>
        </w:rPr>
        <w:t>Data Analysis</w:t>
      </w:r>
      <w:r>
        <w:rPr>
          <w:lang w:val="en-US"/>
        </w:rPr>
        <w:t xml:space="preserve">: </w:t>
      </w:r>
    </w:p>
    <w:p w14:paraId="6DF9A554" w14:textId="66FFF089" w:rsidR="007679D5" w:rsidRDefault="00B66C2E" w:rsidP="007679D5">
      <w:pPr>
        <w:pStyle w:val="KeinLeerraum"/>
        <w:ind w:left="792"/>
        <w:rPr>
          <w:lang w:val="en-US"/>
        </w:rPr>
      </w:pPr>
      <w:r w:rsidRPr="007679D5">
        <w:rPr>
          <w:lang w:val="en-US"/>
        </w:rPr>
        <w:t>Analysis of the collected data to assess the effectiveness of the chosen methods.</w:t>
      </w:r>
    </w:p>
    <w:p w14:paraId="26E3C19E" w14:textId="77777777" w:rsidR="00707C8D" w:rsidRDefault="00707C8D" w:rsidP="007679D5">
      <w:pPr>
        <w:pStyle w:val="KeinLeerraum"/>
        <w:ind w:left="792"/>
        <w:rPr>
          <w:lang w:val="en-US"/>
        </w:rPr>
      </w:pPr>
    </w:p>
    <w:p w14:paraId="5D2A328C" w14:textId="77777777" w:rsidR="007679D5" w:rsidRDefault="00B66C2E" w:rsidP="007679D5">
      <w:pPr>
        <w:pStyle w:val="KeinLeerraum"/>
        <w:numPr>
          <w:ilvl w:val="1"/>
          <w:numId w:val="4"/>
        </w:numPr>
        <w:rPr>
          <w:lang w:val="en-US"/>
        </w:rPr>
      </w:pPr>
      <w:r w:rsidRPr="00B66C2E">
        <w:rPr>
          <w:lang w:val="en-US"/>
        </w:rPr>
        <w:t>Final Evaluation:</w:t>
      </w:r>
    </w:p>
    <w:p w14:paraId="1216E3F0" w14:textId="36E21DB8" w:rsidR="00B66C2E" w:rsidRPr="00B66C2E" w:rsidRDefault="007679D5" w:rsidP="007679D5">
      <w:pPr>
        <w:pStyle w:val="KeinLeerraum"/>
        <w:ind w:left="792"/>
        <w:rPr>
          <w:lang w:val="en-US"/>
        </w:rPr>
      </w:pPr>
      <w:r>
        <w:rPr>
          <w:lang w:val="en-US"/>
        </w:rPr>
        <w:t>T</w:t>
      </w:r>
      <w:r w:rsidR="00B66C2E" w:rsidRPr="00B66C2E">
        <w:rPr>
          <w:lang w:val="en-US"/>
        </w:rPr>
        <w:t>esting and final evaluation of the detection system.</w:t>
      </w:r>
    </w:p>
    <w:p w14:paraId="7FECF540" w14:textId="77777777" w:rsidR="007679D5" w:rsidRDefault="007679D5" w:rsidP="007679D5">
      <w:pPr>
        <w:pStyle w:val="KeinLeerraum"/>
        <w:rPr>
          <w:lang w:val="en-US"/>
        </w:rPr>
      </w:pPr>
    </w:p>
    <w:p w14:paraId="08EC51F4" w14:textId="77777777" w:rsidR="007679D5" w:rsidRDefault="00B66C2E" w:rsidP="007679D5">
      <w:pPr>
        <w:pStyle w:val="KeinLeerraum"/>
        <w:numPr>
          <w:ilvl w:val="0"/>
          <w:numId w:val="4"/>
        </w:numPr>
        <w:rPr>
          <w:lang w:val="en-US"/>
        </w:rPr>
      </w:pPr>
      <w:r w:rsidRPr="00B66C2E">
        <w:rPr>
          <w:lang w:val="en-US"/>
        </w:rPr>
        <w:t>Thesis Compilation and Submission:</w:t>
      </w:r>
    </w:p>
    <w:p w14:paraId="13333021" w14:textId="7981F04A" w:rsidR="00B66C2E" w:rsidRPr="007679D5" w:rsidRDefault="00B66C2E" w:rsidP="007679D5">
      <w:pPr>
        <w:pStyle w:val="KeinLeerraum"/>
        <w:ind w:left="360"/>
        <w:rPr>
          <w:lang w:val="en-US" w:eastAsia="zh-CN"/>
        </w:rPr>
      </w:pPr>
      <w:r w:rsidRPr="00B66C2E">
        <w:rPr>
          <w:lang w:val="en-US"/>
        </w:rPr>
        <w:t>W</w:t>
      </w:r>
      <w:r w:rsidRPr="007679D5">
        <w:rPr>
          <w:lang w:val="en-US"/>
        </w:rPr>
        <w:t>riting and submission of the final thesis document.</w:t>
      </w:r>
    </w:p>
    <w:p w14:paraId="4EA19FF1" w14:textId="77777777" w:rsidR="000D316F" w:rsidRDefault="000D316F" w:rsidP="00B66C2E">
      <w:pPr>
        <w:pStyle w:val="KeinLeerraum"/>
        <w:ind w:firstLine="357"/>
        <w:rPr>
          <w:lang w:val="en-US"/>
        </w:rPr>
      </w:pPr>
    </w:p>
    <w:p w14:paraId="717678E2" w14:textId="77777777" w:rsidR="000D316F" w:rsidRPr="00B66C2E" w:rsidRDefault="000D316F" w:rsidP="00B66C2E">
      <w:pPr>
        <w:pStyle w:val="KeinLeerraum"/>
        <w:ind w:firstLine="357"/>
        <w:rPr>
          <w:lang w:val="en-US"/>
        </w:rPr>
      </w:pPr>
    </w:p>
    <w:p w14:paraId="2DCA0F79" w14:textId="77777777" w:rsidR="00B66C2E" w:rsidRPr="00B66C2E" w:rsidRDefault="00B66C2E" w:rsidP="00B66C2E">
      <w:pPr>
        <w:pStyle w:val="KeinLeerraum"/>
        <w:ind w:firstLine="357"/>
        <w:rPr>
          <w:lang w:val="en-US"/>
        </w:rPr>
      </w:pPr>
    </w:p>
    <w:p w14:paraId="3BC05240" w14:textId="528EA8A8" w:rsidR="00B66C2E" w:rsidRPr="005B064E" w:rsidRDefault="00DC5C71" w:rsidP="00707C8D">
      <w:pPr>
        <w:pStyle w:val="KeinLeerraum"/>
        <w:rPr>
          <w:b/>
          <w:bCs/>
          <w:lang w:val="en-US"/>
        </w:rPr>
      </w:pPr>
      <w:r w:rsidRPr="00DC5C71">
        <w:rPr>
          <w:b/>
          <w:bCs/>
          <w:lang w:val="en-US"/>
        </w:rPr>
        <w:t>Start and end time of milestones</w:t>
      </w:r>
      <w:r w:rsidR="00B66C2E" w:rsidRPr="005B064E">
        <w:rPr>
          <w:b/>
          <w:bCs/>
          <w:lang w:val="en-US"/>
        </w:rPr>
        <w:t>?</w:t>
      </w:r>
    </w:p>
    <w:p w14:paraId="5C202B0E" w14:textId="670F621B" w:rsidR="00B66C2E" w:rsidRPr="00B66C2E" w:rsidRDefault="00B66C2E" w:rsidP="00DC5C71">
      <w:pPr>
        <w:pStyle w:val="KeinLeerraum"/>
        <w:numPr>
          <w:ilvl w:val="0"/>
          <w:numId w:val="6"/>
        </w:numPr>
        <w:rPr>
          <w:lang w:val="en-US"/>
        </w:rPr>
      </w:pPr>
      <w:r w:rsidRPr="00B66C2E">
        <w:rPr>
          <w:lang w:val="en-US"/>
        </w:rPr>
        <w:t>Literature Review Completion: [</w:t>
      </w:r>
      <w:r w:rsidR="00DC5C71">
        <w:rPr>
          <w:rFonts w:hint="eastAsia"/>
          <w:lang w:val="en-US" w:eastAsia="zh-CN"/>
        </w:rPr>
        <w:t>06.05.2024</w:t>
      </w:r>
      <w:r w:rsidR="00DC5C71">
        <w:rPr>
          <w:lang w:val="en-US" w:eastAsia="zh-CN"/>
        </w:rPr>
        <w:t xml:space="preserve"> </w:t>
      </w:r>
      <w:r w:rsidR="00DC5C71">
        <w:rPr>
          <w:lang w:eastAsia="zh-CN"/>
        </w:rPr>
        <w:t xml:space="preserve">– </w:t>
      </w:r>
      <w:r w:rsidR="00203DD0">
        <w:rPr>
          <w:lang w:eastAsia="zh-CN"/>
        </w:rPr>
        <w:t>19</w:t>
      </w:r>
      <w:r w:rsidR="00DC5C71">
        <w:rPr>
          <w:lang w:eastAsia="zh-CN"/>
        </w:rPr>
        <w:t>.05.2024</w:t>
      </w:r>
      <w:r w:rsidRPr="00B66C2E">
        <w:rPr>
          <w:lang w:val="en-US"/>
        </w:rPr>
        <w:t>]</w:t>
      </w:r>
    </w:p>
    <w:p w14:paraId="59208EB4" w14:textId="372576B7" w:rsidR="00B66C2E" w:rsidRPr="00B66C2E" w:rsidRDefault="00203DD0" w:rsidP="00DC5C71">
      <w:pPr>
        <w:pStyle w:val="KeinLeerraum"/>
        <w:numPr>
          <w:ilvl w:val="0"/>
          <w:numId w:val="6"/>
        </w:numPr>
        <w:rPr>
          <w:lang w:val="en-US"/>
        </w:rPr>
      </w:pPr>
      <w:r w:rsidRPr="00203DD0">
        <w:rPr>
          <w:lang w:val="en-US"/>
        </w:rPr>
        <w:t>Method Selection and research of implementations</w:t>
      </w:r>
      <w:r w:rsidR="00B66C2E" w:rsidRPr="00B66C2E">
        <w:rPr>
          <w:lang w:val="en-US"/>
        </w:rPr>
        <w:t>: [</w:t>
      </w:r>
      <w:r>
        <w:rPr>
          <w:lang w:val="en-US"/>
        </w:rPr>
        <w:t>20</w:t>
      </w:r>
      <w:r w:rsidRPr="00203DD0">
        <w:rPr>
          <w:lang w:val="en-US"/>
        </w:rPr>
        <w:t xml:space="preserve">.05.2024 – </w:t>
      </w:r>
      <w:r>
        <w:rPr>
          <w:lang w:val="en-US"/>
        </w:rPr>
        <w:t>02</w:t>
      </w:r>
      <w:r w:rsidRPr="00203DD0">
        <w:rPr>
          <w:lang w:val="en-US"/>
        </w:rPr>
        <w:t>.0</w:t>
      </w:r>
      <w:r>
        <w:rPr>
          <w:lang w:val="en-US"/>
        </w:rPr>
        <w:t>6</w:t>
      </w:r>
      <w:r w:rsidRPr="00203DD0">
        <w:rPr>
          <w:lang w:val="en-US"/>
        </w:rPr>
        <w:t>.2024</w:t>
      </w:r>
      <w:r w:rsidR="00B66C2E" w:rsidRPr="00B66C2E">
        <w:rPr>
          <w:lang w:val="en-US"/>
        </w:rPr>
        <w:t>]</w:t>
      </w:r>
    </w:p>
    <w:p w14:paraId="510F6854" w14:textId="42A16A11" w:rsidR="00B66C2E" w:rsidRPr="00B66C2E" w:rsidRDefault="00B66C2E" w:rsidP="00DC5C71">
      <w:pPr>
        <w:pStyle w:val="KeinLeerraum"/>
        <w:numPr>
          <w:ilvl w:val="0"/>
          <w:numId w:val="6"/>
        </w:numPr>
        <w:rPr>
          <w:lang w:val="en-US"/>
        </w:rPr>
      </w:pPr>
      <w:r w:rsidRPr="00B66C2E">
        <w:rPr>
          <w:lang w:val="en-US"/>
        </w:rPr>
        <w:t>Data Collection Setup: [</w:t>
      </w:r>
      <w:r w:rsidR="00203DD0" w:rsidRPr="00203DD0">
        <w:rPr>
          <w:lang w:val="en-US"/>
        </w:rPr>
        <w:t>0</w:t>
      </w:r>
      <w:r w:rsidR="00203DD0">
        <w:rPr>
          <w:rFonts w:hint="eastAsia"/>
          <w:lang w:val="en-US" w:eastAsia="zh-CN"/>
        </w:rPr>
        <w:t>3</w:t>
      </w:r>
      <w:r w:rsidR="00203DD0" w:rsidRPr="00203DD0">
        <w:rPr>
          <w:lang w:val="en-US"/>
        </w:rPr>
        <w:t>.0</w:t>
      </w:r>
      <w:r w:rsidR="00203DD0">
        <w:rPr>
          <w:rFonts w:hint="eastAsia"/>
          <w:lang w:val="en-US" w:eastAsia="zh-CN"/>
        </w:rPr>
        <w:t>6</w:t>
      </w:r>
      <w:r w:rsidR="00203DD0" w:rsidRPr="00203DD0">
        <w:rPr>
          <w:lang w:val="en-US"/>
        </w:rPr>
        <w:t>.2024 – 1</w:t>
      </w:r>
      <w:r w:rsidR="00203DD0">
        <w:rPr>
          <w:rFonts w:hint="eastAsia"/>
          <w:lang w:val="en-US" w:eastAsia="zh-CN"/>
        </w:rPr>
        <w:t>6</w:t>
      </w:r>
      <w:r w:rsidR="00203DD0" w:rsidRPr="00203DD0">
        <w:rPr>
          <w:lang w:val="en-US"/>
        </w:rPr>
        <w:t>.0</w:t>
      </w:r>
      <w:r w:rsidR="00203DD0">
        <w:rPr>
          <w:rFonts w:hint="eastAsia"/>
          <w:lang w:val="en-US" w:eastAsia="zh-CN"/>
        </w:rPr>
        <w:t>6</w:t>
      </w:r>
      <w:r w:rsidR="00203DD0" w:rsidRPr="00203DD0">
        <w:rPr>
          <w:lang w:val="en-US"/>
        </w:rPr>
        <w:t>.2024</w:t>
      </w:r>
      <w:r w:rsidRPr="00B66C2E">
        <w:rPr>
          <w:lang w:val="en-US"/>
        </w:rPr>
        <w:t>]</w:t>
      </w:r>
    </w:p>
    <w:p w14:paraId="57224FA8" w14:textId="42C2C797" w:rsidR="00B66C2E" w:rsidRPr="00B66C2E" w:rsidRDefault="00B66C2E" w:rsidP="00DC5C71">
      <w:pPr>
        <w:pStyle w:val="KeinLeerraum"/>
        <w:numPr>
          <w:ilvl w:val="0"/>
          <w:numId w:val="6"/>
        </w:numPr>
        <w:rPr>
          <w:lang w:val="en-US"/>
        </w:rPr>
      </w:pPr>
      <w:r w:rsidRPr="00B66C2E">
        <w:rPr>
          <w:lang w:val="en-US"/>
        </w:rPr>
        <w:t>Data Collection Execution: [</w:t>
      </w:r>
      <w:r w:rsidR="00203DD0">
        <w:rPr>
          <w:rFonts w:hint="eastAsia"/>
          <w:lang w:val="en-US" w:eastAsia="zh-CN"/>
        </w:rPr>
        <w:t>17</w:t>
      </w:r>
      <w:r w:rsidR="00203DD0" w:rsidRPr="00203DD0">
        <w:rPr>
          <w:lang w:val="en-US"/>
        </w:rPr>
        <w:t xml:space="preserve">.06.2024 – </w:t>
      </w:r>
      <w:r w:rsidR="00203DD0">
        <w:rPr>
          <w:rFonts w:hint="eastAsia"/>
          <w:lang w:val="en-US" w:eastAsia="zh-CN"/>
        </w:rPr>
        <w:t>30</w:t>
      </w:r>
      <w:r w:rsidR="00203DD0" w:rsidRPr="00203DD0">
        <w:rPr>
          <w:lang w:val="en-US"/>
        </w:rPr>
        <w:t>.06.2024</w:t>
      </w:r>
      <w:r w:rsidRPr="00B66C2E">
        <w:rPr>
          <w:lang w:val="en-US"/>
        </w:rPr>
        <w:t>]</w:t>
      </w:r>
    </w:p>
    <w:p w14:paraId="5A56C482" w14:textId="18B129A8" w:rsidR="00B66C2E" w:rsidRPr="00B66C2E" w:rsidRDefault="00203DD0" w:rsidP="00DC5C71">
      <w:pPr>
        <w:pStyle w:val="KeinLeerraum"/>
        <w:numPr>
          <w:ilvl w:val="0"/>
          <w:numId w:val="6"/>
        </w:numPr>
        <w:rPr>
          <w:lang w:val="en-US"/>
        </w:rPr>
      </w:pPr>
      <w:r w:rsidRPr="00203DD0">
        <w:rPr>
          <w:lang w:val="en-US"/>
        </w:rPr>
        <w:t>Method Implementation, Data Analysis</w:t>
      </w:r>
      <w:r w:rsidR="00B66C2E" w:rsidRPr="00B66C2E">
        <w:rPr>
          <w:lang w:val="en-US"/>
        </w:rPr>
        <w:t>: [</w:t>
      </w:r>
      <w:r>
        <w:rPr>
          <w:lang w:val="en-US"/>
        </w:rPr>
        <w:t>01</w:t>
      </w:r>
      <w:r w:rsidRPr="00203DD0">
        <w:rPr>
          <w:lang w:val="en-US"/>
        </w:rPr>
        <w:t>.0</w:t>
      </w:r>
      <w:r>
        <w:rPr>
          <w:lang w:val="en-US"/>
        </w:rPr>
        <w:t>7</w:t>
      </w:r>
      <w:r w:rsidRPr="00203DD0">
        <w:rPr>
          <w:lang w:val="en-US"/>
        </w:rPr>
        <w:t xml:space="preserve">.2024 – </w:t>
      </w:r>
      <w:r>
        <w:rPr>
          <w:lang w:val="en-US"/>
        </w:rPr>
        <w:t>2</w:t>
      </w:r>
      <w:r w:rsidR="000C69BA">
        <w:rPr>
          <w:lang w:val="en-US"/>
        </w:rPr>
        <w:t>8</w:t>
      </w:r>
      <w:r w:rsidRPr="00203DD0">
        <w:rPr>
          <w:lang w:val="en-US"/>
        </w:rPr>
        <w:t>.</w:t>
      </w:r>
      <w:r>
        <w:rPr>
          <w:lang w:val="en-US"/>
        </w:rPr>
        <w:t>07</w:t>
      </w:r>
      <w:r w:rsidRPr="00203DD0">
        <w:rPr>
          <w:lang w:val="en-US"/>
        </w:rPr>
        <w:t>.2024</w:t>
      </w:r>
      <w:r w:rsidR="00B66C2E" w:rsidRPr="00B66C2E">
        <w:rPr>
          <w:lang w:val="en-US"/>
        </w:rPr>
        <w:t>]</w:t>
      </w:r>
    </w:p>
    <w:p w14:paraId="563691BF" w14:textId="6E0338EB" w:rsidR="00B66C2E" w:rsidRDefault="00B66C2E" w:rsidP="00DC5C71">
      <w:pPr>
        <w:pStyle w:val="KeinLeerraum"/>
        <w:numPr>
          <w:ilvl w:val="0"/>
          <w:numId w:val="6"/>
        </w:numPr>
        <w:rPr>
          <w:lang w:val="en-US"/>
        </w:rPr>
      </w:pPr>
      <w:r w:rsidRPr="00B66C2E">
        <w:rPr>
          <w:lang w:val="en-US"/>
        </w:rPr>
        <w:t>Thesis Compilation and Submission:</w:t>
      </w:r>
      <w:r w:rsidR="00203DD0">
        <w:rPr>
          <w:lang w:val="en-US"/>
        </w:rPr>
        <w:t xml:space="preserve"> </w:t>
      </w:r>
      <w:r w:rsidRPr="00B66C2E">
        <w:rPr>
          <w:lang w:val="en-US"/>
        </w:rPr>
        <w:t>[</w:t>
      </w:r>
      <w:r w:rsidR="00203DD0">
        <w:rPr>
          <w:lang w:val="en-US"/>
        </w:rPr>
        <w:t>2</w:t>
      </w:r>
      <w:r w:rsidR="000C69BA">
        <w:rPr>
          <w:lang w:val="en-US"/>
        </w:rPr>
        <w:t>9</w:t>
      </w:r>
      <w:r w:rsidR="00203DD0" w:rsidRPr="00203DD0">
        <w:rPr>
          <w:lang w:val="en-US"/>
        </w:rPr>
        <w:t>.0</w:t>
      </w:r>
      <w:r w:rsidR="00203DD0">
        <w:rPr>
          <w:lang w:val="en-US"/>
        </w:rPr>
        <w:t>7</w:t>
      </w:r>
      <w:r w:rsidR="00203DD0" w:rsidRPr="00203DD0">
        <w:rPr>
          <w:lang w:val="en-US"/>
        </w:rPr>
        <w:t xml:space="preserve">.2024 – </w:t>
      </w:r>
      <w:r w:rsidR="000C69BA">
        <w:rPr>
          <w:lang w:val="en-US"/>
        </w:rPr>
        <w:t>04</w:t>
      </w:r>
      <w:r w:rsidR="00203DD0" w:rsidRPr="00203DD0">
        <w:rPr>
          <w:lang w:val="en-US"/>
        </w:rPr>
        <w:t>.0</w:t>
      </w:r>
      <w:r w:rsidR="000C69BA">
        <w:rPr>
          <w:lang w:val="en-US"/>
        </w:rPr>
        <w:t>8</w:t>
      </w:r>
      <w:r w:rsidR="00203DD0" w:rsidRPr="00203DD0">
        <w:rPr>
          <w:lang w:val="en-US"/>
        </w:rPr>
        <w:t>.2024</w:t>
      </w:r>
      <w:r w:rsidRPr="00B66C2E">
        <w:rPr>
          <w:lang w:val="en-US"/>
        </w:rPr>
        <w:t>]</w:t>
      </w:r>
    </w:p>
    <w:p w14:paraId="7720AC60" w14:textId="77777777" w:rsidR="008237F0" w:rsidRDefault="008237F0" w:rsidP="008237F0">
      <w:pPr>
        <w:pStyle w:val="KeinLeerraum"/>
        <w:rPr>
          <w:lang w:val="en-US"/>
        </w:rPr>
      </w:pPr>
    </w:p>
    <w:p w14:paraId="1DC65780" w14:textId="77777777" w:rsidR="008237F0" w:rsidRPr="008237F0" w:rsidRDefault="008237F0" w:rsidP="008237F0">
      <w:pPr>
        <w:pStyle w:val="KeinLeerraum"/>
        <w:rPr>
          <w:b/>
          <w:bCs/>
          <w:lang w:val="en-US"/>
        </w:rPr>
      </w:pPr>
      <w:r w:rsidRPr="008237F0">
        <w:rPr>
          <w:b/>
          <w:bCs/>
          <w:lang w:val="en-US"/>
        </w:rPr>
        <w:t>Set priorities! With which task do I start? What is the ending task?</w:t>
      </w:r>
    </w:p>
    <w:p w14:paraId="5D178272" w14:textId="77777777" w:rsidR="008237F0" w:rsidRPr="008237F0" w:rsidRDefault="008237F0" w:rsidP="008237F0">
      <w:pPr>
        <w:pStyle w:val="KeinLeerraum"/>
        <w:rPr>
          <w:lang w:val="en-US"/>
        </w:rPr>
      </w:pPr>
    </w:p>
    <w:p w14:paraId="4A1B1E22" w14:textId="77777777" w:rsidR="004465C1" w:rsidRDefault="008237F0" w:rsidP="008237F0">
      <w:pPr>
        <w:pStyle w:val="KeinLeerraum"/>
        <w:rPr>
          <w:lang w:val="en-US"/>
        </w:rPr>
      </w:pPr>
      <w:r w:rsidRPr="008237F0">
        <w:rPr>
          <w:lang w:val="en-US"/>
        </w:rPr>
        <w:t xml:space="preserve">Starting Task: </w:t>
      </w:r>
    </w:p>
    <w:p w14:paraId="69F42B0D" w14:textId="5382559C" w:rsidR="008237F0" w:rsidRDefault="008237F0" w:rsidP="008237F0">
      <w:pPr>
        <w:pStyle w:val="KeinLeerraum"/>
        <w:rPr>
          <w:lang w:val="en-US"/>
        </w:rPr>
      </w:pPr>
      <w:r w:rsidRPr="008237F0">
        <w:rPr>
          <w:lang w:val="en-US"/>
        </w:rPr>
        <w:t>The project will commence with the Literature Review, which is foundational for identifying the most relevant and effective anomaly detection techniques.</w:t>
      </w:r>
    </w:p>
    <w:p w14:paraId="63050AF5" w14:textId="77777777" w:rsidR="004465C1" w:rsidRPr="008237F0" w:rsidRDefault="004465C1" w:rsidP="008237F0">
      <w:pPr>
        <w:pStyle w:val="KeinLeerraum"/>
        <w:rPr>
          <w:lang w:val="en-US"/>
        </w:rPr>
      </w:pPr>
    </w:p>
    <w:p w14:paraId="31CA57E7" w14:textId="77777777" w:rsidR="004465C1" w:rsidRDefault="008237F0" w:rsidP="008237F0">
      <w:pPr>
        <w:pStyle w:val="KeinLeerraum"/>
        <w:rPr>
          <w:lang w:val="en-US"/>
        </w:rPr>
      </w:pPr>
      <w:r w:rsidRPr="008237F0">
        <w:rPr>
          <w:lang w:val="en-US"/>
        </w:rPr>
        <w:t xml:space="preserve">Ending Task: </w:t>
      </w:r>
    </w:p>
    <w:p w14:paraId="7F15E27E" w14:textId="0D5FDDBD" w:rsidR="008237F0" w:rsidRPr="00B66C2E" w:rsidRDefault="008237F0" w:rsidP="008237F0">
      <w:pPr>
        <w:pStyle w:val="KeinLeerraum"/>
        <w:rPr>
          <w:lang w:val="en-US"/>
        </w:rPr>
      </w:pPr>
      <w:r w:rsidRPr="008237F0">
        <w:rPr>
          <w:lang w:val="en-US"/>
        </w:rPr>
        <w:lastRenderedPageBreak/>
        <w:t>The project will conclude with the Thesis Compilation and Submission, where all findings, analyses, and data will be compiled into the final document for evaluation and grading.</w:t>
      </w:r>
    </w:p>
    <w:p w14:paraId="06823D4F" w14:textId="77777777" w:rsidR="00B66C2E" w:rsidRPr="00B66C2E" w:rsidRDefault="00B66C2E" w:rsidP="00B66C2E">
      <w:pPr>
        <w:pStyle w:val="KeinLeerraum"/>
        <w:ind w:firstLine="357"/>
        <w:rPr>
          <w:lang w:val="en-US"/>
        </w:rPr>
      </w:pPr>
    </w:p>
    <w:p w14:paraId="5F5A309F" w14:textId="0A878D9D" w:rsidR="00B66C2E" w:rsidRPr="00015926" w:rsidRDefault="00B66C2E" w:rsidP="00B66C2E">
      <w:pPr>
        <w:pStyle w:val="KeinLeerraum"/>
        <w:ind w:firstLine="357"/>
        <w:rPr>
          <w:lang w:val="en-US"/>
        </w:rPr>
      </w:pPr>
    </w:p>
    <w:sectPr w:rsidR="00B66C2E" w:rsidRPr="00015926" w:rsidSect="004735A7">
      <w:headerReference w:type="default" r:id="rId8"/>
      <w:footerReference w:type="default" r:id="rId9"/>
      <w:headerReference w:type="first" r:id="rId10"/>
      <w:footerReference w:type="first" r:id="rId11"/>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3E780" w14:textId="77777777" w:rsidR="004735A7" w:rsidRDefault="004735A7" w:rsidP="00A34C77">
      <w:pPr>
        <w:spacing w:after="0" w:line="240" w:lineRule="auto"/>
      </w:pPr>
      <w:r>
        <w:separator/>
      </w:r>
    </w:p>
  </w:endnote>
  <w:endnote w:type="continuationSeparator" w:id="0">
    <w:p w14:paraId="706986EF" w14:textId="77777777" w:rsidR="004735A7" w:rsidRDefault="004735A7" w:rsidP="00A34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C7291" w14:textId="77777777" w:rsidR="00224C58" w:rsidRDefault="00224C58" w:rsidP="00323549">
    <w:pPr>
      <w:pStyle w:val="Fuzeile"/>
    </w:pPr>
  </w:p>
  <w:p w14:paraId="63E3F632" w14:textId="77777777" w:rsidR="00224C58" w:rsidRDefault="00323549" w:rsidP="00323549">
    <w:pPr>
      <w:pStyle w:val="Fuzeile"/>
      <w:jc w:val="right"/>
    </w:pPr>
    <w:r w:rsidRPr="00360FBD">
      <w:fldChar w:fldCharType="begin"/>
    </w:r>
    <w:r w:rsidRPr="00360FBD">
      <w:instrText>PAGE  \* Arabic  \* MERGEFORMAT</w:instrText>
    </w:r>
    <w:r w:rsidRPr="00360FBD">
      <w:fldChar w:fldCharType="separate"/>
    </w:r>
    <w:r w:rsidR="004E3839">
      <w:rPr>
        <w:noProof/>
      </w:rPr>
      <w:t>2</w:t>
    </w:r>
    <w:r w:rsidRPr="00360FBD">
      <w:fldChar w:fldCharType="end"/>
    </w:r>
    <w:r w:rsidRPr="00360FBD">
      <w:t xml:space="preserve"> / </w:t>
    </w:r>
    <w:fldSimple w:instr="NUMPAGES  \* Arabic  \* MERGEFORMAT">
      <w:r w:rsidR="004E3839">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6691F" w14:textId="77777777" w:rsidR="00873BB2" w:rsidRPr="00360FBD" w:rsidRDefault="00873BB2" w:rsidP="000C7B30">
    <w:pPr>
      <w:pStyle w:val="Fuzeile"/>
    </w:pPr>
  </w:p>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Arial" w:eastAsiaTheme="majorEastAsia" w:hAnsi="Arial" w:cs="Arial"/>
          <w:sz w:val="20"/>
        </w:rPr>
        <w:id w:val="24698434"/>
        <w:docPartObj>
          <w:docPartGallery w:val="Page Numbers (Bottom of Page)"/>
          <w:docPartUnique/>
        </w:docPartObj>
      </w:sdtPr>
      <w:sdtEndPr>
        <w:rPr>
          <w:rFonts w:eastAsia="SimSun"/>
          <w:sz w:val="24"/>
        </w:rPr>
      </w:sdtEndPr>
      <w:sdtContent>
        <w:tr w:rsidR="00873BB2" w:rsidRPr="00F57111" w14:paraId="2F5FC264" w14:textId="77777777" w:rsidTr="00CC76FA">
          <w:trPr>
            <w:trHeight w:val="727"/>
          </w:trPr>
          <w:tc>
            <w:tcPr>
              <w:tcW w:w="4000" w:type="pct"/>
              <w:tcBorders>
                <w:right w:val="triple" w:sz="4" w:space="0" w:color="4F81BD" w:themeColor="accent1"/>
              </w:tcBorders>
            </w:tcPr>
            <w:p w14:paraId="527B95A4" w14:textId="77777777" w:rsidR="00873BB2" w:rsidRPr="00F57111" w:rsidRDefault="00873BB2" w:rsidP="001E3A64">
              <w:pPr>
                <w:tabs>
                  <w:tab w:val="left" w:pos="620"/>
                  <w:tab w:val="center" w:pos="4320"/>
                </w:tabs>
                <w:jc w:val="right"/>
                <w:rPr>
                  <w:rFonts w:ascii="Arial" w:eastAsiaTheme="majorEastAsia" w:hAnsi="Arial" w:cs="Arial"/>
                  <w:sz w:val="20"/>
                </w:rPr>
              </w:pPr>
              <w:r>
                <w:tab/>
              </w:r>
            </w:p>
          </w:tc>
          <w:tc>
            <w:tcPr>
              <w:tcW w:w="1000" w:type="pct"/>
              <w:tcBorders>
                <w:left w:val="triple" w:sz="4" w:space="0" w:color="4F81BD" w:themeColor="accent1"/>
              </w:tcBorders>
            </w:tcPr>
            <w:p w14:paraId="6A288413" w14:textId="77777777" w:rsidR="00873BB2" w:rsidRPr="00F57111" w:rsidRDefault="00873BB2" w:rsidP="00CC76FA">
              <w:pPr>
                <w:tabs>
                  <w:tab w:val="left" w:pos="1490"/>
                </w:tabs>
                <w:rPr>
                  <w:rFonts w:ascii="Arial" w:hAnsi="Arial" w:cs="Arial"/>
                  <w:sz w:val="28"/>
                  <w:szCs w:val="28"/>
                </w:rPr>
              </w:pPr>
              <w:r w:rsidRPr="00F57111">
                <w:rPr>
                  <w:rFonts w:ascii="Arial" w:hAnsi="Arial" w:cs="Arial"/>
                </w:rPr>
                <w:fldChar w:fldCharType="begin"/>
              </w:r>
              <w:r w:rsidRPr="00F57111">
                <w:rPr>
                  <w:rFonts w:ascii="Arial" w:hAnsi="Arial" w:cs="Arial"/>
                </w:rPr>
                <w:instrText xml:space="preserve"> PAGE    \* MERGEFORMAT </w:instrText>
              </w:r>
              <w:r w:rsidRPr="00F57111">
                <w:rPr>
                  <w:rFonts w:ascii="Arial" w:hAnsi="Arial" w:cs="Arial"/>
                </w:rPr>
                <w:fldChar w:fldCharType="separate"/>
              </w:r>
              <w:r w:rsidR="00814008">
                <w:rPr>
                  <w:rFonts w:ascii="Arial" w:hAnsi="Arial" w:cs="Arial"/>
                  <w:noProof/>
                </w:rPr>
                <w:t>1</w:t>
              </w:r>
              <w:r w:rsidRPr="00F57111">
                <w:rPr>
                  <w:rFonts w:ascii="Arial" w:hAnsi="Arial" w:cs="Arial"/>
                  <w:noProof/>
                </w:rPr>
                <w:fldChar w:fldCharType="end"/>
              </w:r>
              <w:r w:rsidRPr="00F57111">
                <w:rPr>
                  <w:rFonts w:ascii="Arial" w:hAnsi="Arial" w:cs="Arial"/>
                  <w:noProof/>
                </w:rPr>
                <w:t>/</w:t>
              </w:r>
              <w:r w:rsidRPr="00F57111">
                <w:rPr>
                  <w:rFonts w:ascii="Arial" w:hAnsi="Arial" w:cs="Arial"/>
                  <w:noProof/>
                </w:rPr>
                <w:fldChar w:fldCharType="begin"/>
              </w:r>
              <w:r w:rsidRPr="00F57111">
                <w:rPr>
                  <w:rFonts w:ascii="Arial" w:hAnsi="Arial" w:cs="Arial"/>
                  <w:noProof/>
                </w:rPr>
                <w:instrText xml:space="preserve"> NUMPAGES  \* Arabic  \* MERGEFORMAT </w:instrText>
              </w:r>
              <w:r w:rsidRPr="00F57111">
                <w:rPr>
                  <w:rFonts w:ascii="Arial" w:hAnsi="Arial" w:cs="Arial"/>
                  <w:noProof/>
                </w:rPr>
                <w:fldChar w:fldCharType="separate"/>
              </w:r>
              <w:r w:rsidR="00814008">
                <w:rPr>
                  <w:rFonts w:ascii="Arial" w:hAnsi="Arial" w:cs="Arial"/>
                  <w:noProof/>
                </w:rPr>
                <w:t>1</w:t>
              </w:r>
              <w:r w:rsidRPr="00F57111">
                <w:rPr>
                  <w:rFonts w:ascii="Arial" w:hAnsi="Arial" w:cs="Arial"/>
                  <w:noProof/>
                </w:rPr>
                <w:fldChar w:fldCharType="end"/>
              </w:r>
            </w:p>
          </w:tc>
        </w:tr>
      </w:sdtContent>
    </w:sdt>
  </w:tbl>
  <w:p w14:paraId="07B148FA" w14:textId="77777777" w:rsidR="00360FBD" w:rsidRDefault="00360FBD" w:rsidP="00873BB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1A13C" w14:textId="77777777" w:rsidR="004735A7" w:rsidRDefault="004735A7" w:rsidP="00A34C77">
      <w:pPr>
        <w:spacing w:after="0" w:line="240" w:lineRule="auto"/>
      </w:pPr>
      <w:r>
        <w:separator/>
      </w:r>
    </w:p>
  </w:footnote>
  <w:footnote w:type="continuationSeparator" w:id="0">
    <w:p w14:paraId="64652220" w14:textId="77777777" w:rsidR="004735A7" w:rsidRDefault="004735A7" w:rsidP="00A34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95675"/>
      <w:docPartObj>
        <w:docPartGallery w:val="Page Numbers (Top of Page)"/>
        <w:docPartUnique/>
      </w:docPartObj>
    </w:sdtPr>
    <w:sdtContent>
      <w:p w14:paraId="617B03E3" w14:textId="77777777" w:rsidR="00224C58" w:rsidRDefault="00000000">
        <w:pPr>
          <w:pStyle w:val="Kopfzeile"/>
          <w:jc w:val="right"/>
        </w:pPr>
      </w:p>
    </w:sdtContent>
  </w:sdt>
  <w:p w14:paraId="47510CFB" w14:textId="77777777" w:rsidR="00224C58" w:rsidRDefault="00224C5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2ECA7" w14:textId="77777777" w:rsidR="00A60A2A" w:rsidRDefault="00A60A2A" w:rsidP="00A60A2A">
    <w:pPr>
      <w:framePr w:w="3526" w:wrap="around" w:vAnchor="page" w:hAnchor="page" w:x="7017" w:y="671" w:anchorLock="1"/>
      <w:autoSpaceDE w:val="0"/>
      <w:autoSpaceDN w:val="0"/>
      <w:adjustRightInd w:val="0"/>
      <w:spacing w:after="0" w:line="240" w:lineRule="auto"/>
      <w:rPr>
        <w:rFonts w:ascii="Arial" w:hAnsi="Arial" w:cs="Arial"/>
        <w:b/>
        <w:bCs/>
        <w:color w:val="000000"/>
        <w:sz w:val="20"/>
      </w:rPr>
    </w:pPr>
    <w:r>
      <w:rPr>
        <w:noProof/>
        <w:lang w:eastAsia="de-DE"/>
      </w:rPr>
      <w:drawing>
        <wp:anchor distT="0" distB="0" distL="114300" distR="114300" simplePos="0" relativeHeight="251658240" behindDoc="0" locked="0" layoutInCell="1" allowOverlap="1" wp14:anchorId="5E1850F9" wp14:editId="65E74B61">
          <wp:simplePos x="0" y="0"/>
          <wp:positionH relativeFrom="margin">
            <wp:posOffset>5232400</wp:posOffset>
          </wp:positionH>
          <wp:positionV relativeFrom="margin">
            <wp:posOffset>-705485</wp:posOffset>
          </wp:positionV>
          <wp:extent cx="546100" cy="546100"/>
          <wp:effectExtent l="0" t="0" r="0"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bCs/>
        <w:color w:val="000000"/>
        <w:sz w:val="20"/>
      </w:rPr>
      <w:t xml:space="preserve">Fachgebiet für </w:t>
    </w:r>
  </w:p>
  <w:p w14:paraId="712D8DAB" w14:textId="77777777" w:rsidR="00A60A2A" w:rsidRDefault="00A60A2A" w:rsidP="00A60A2A">
    <w:pPr>
      <w:framePr w:w="3526" w:wrap="around" w:vAnchor="page" w:hAnchor="page" w:x="7017" w:y="671" w:anchorLock="1"/>
      <w:autoSpaceDE w:val="0"/>
      <w:autoSpaceDN w:val="0"/>
      <w:adjustRightInd w:val="0"/>
      <w:spacing w:after="0" w:line="240" w:lineRule="auto"/>
      <w:rPr>
        <w:rFonts w:ascii="Arial" w:hAnsi="Arial" w:cs="Arial"/>
        <w:b/>
        <w:color w:val="000000"/>
        <w:sz w:val="20"/>
      </w:rPr>
    </w:pPr>
    <w:r>
      <w:rPr>
        <w:rFonts w:ascii="Arial" w:hAnsi="Arial" w:cs="Arial"/>
        <w:b/>
        <w:bCs/>
        <w:color w:val="000000"/>
        <w:sz w:val="20"/>
      </w:rPr>
      <w:t>Kommunikationstechnik</w:t>
    </w:r>
  </w:p>
  <w:p w14:paraId="7BA0D280" w14:textId="77777777" w:rsidR="00A60A2A" w:rsidRDefault="00A60A2A" w:rsidP="00A60A2A">
    <w:pPr>
      <w:framePr w:w="3526" w:wrap="around" w:vAnchor="page" w:hAnchor="page" w:x="7017" w:y="671" w:anchorLock="1"/>
      <w:autoSpaceDE w:val="0"/>
      <w:autoSpaceDN w:val="0"/>
      <w:adjustRightInd w:val="0"/>
      <w:spacing w:after="0" w:line="240" w:lineRule="auto"/>
      <w:rPr>
        <w:rFonts w:ascii="Arial" w:hAnsi="Arial" w:cs="Arial"/>
        <w:b/>
        <w:color w:val="000000"/>
        <w:sz w:val="20"/>
      </w:rPr>
    </w:pPr>
  </w:p>
  <w:p w14:paraId="63B88297" w14:textId="77777777" w:rsidR="00A60A2A" w:rsidRDefault="00A60A2A" w:rsidP="00A60A2A">
    <w:pPr>
      <w:framePr w:w="3526" w:wrap="around" w:vAnchor="page" w:hAnchor="page" w:x="7017" w:y="671" w:anchorLock="1"/>
      <w:autoSpaceDE w:val="0"/>
      <w:autoSpaceDN w:val="0"/>
      <w:adjustRightInd w:val="0"/>
      <w:spacing w:after="0" w:line="240" w:lineRule="auto"/>
      <w:rPr>
        <w:rFonts w:ascii="Arial" w:hAnsi="Arial" w:cs="Arial"/>
        <w:b/>
        <w:color w:val="000000"/>
        <w:sz w:val="20"/>
        <w:lang w:val="en-US"/>
      </w:rPr>
    </w:pPr>
    <w:r>
      <w:rPr>
        <w:rFonts w:ascii="Arial" w:hAnsi="Arial" w:cs="Arial"/>
        <w:b/>
        <w:color w:val="000000"/>
        <w:sz w:val="20"/>
      </w:rPr>
      <w:t>Prof. Dr.-Ing. Klaus David</w:t>
    </w:r>
  </w:p>
  <w:p w14:paraId="3876D211" w14:textId="77777777" w:rsidR="00224C58" w:rsidRDefault="00873BB2" w:rsidP="00224C58">
    <w:pPr>
      <w:pStyle w:val="Kopfzeile"/>
      <w:ind w:right="-1134"/>
      <w:rPr>
        <w:noProof/>
      </w:rPr>
    </w:pPr>
    <w:r>
      <w:rPr>
        <w:noProof/>
        <w:lang w:eastAsia="de-DE"/>
      </w:rPr>
      <mc:AlternateContent>
        <mc:Choice Requires="wpg">
          <w:drawing>
            <wp:anchor distT="0" distB="0" distL="114300" distR="114300" simplePos="0" relativeHeight="251659264" behindDoc="0" locked="0" layoutInCell="1" allowOverlap="1" wp14:anchorId="7543A9CB" wp14:editId="3FD5BD9E">
              <wp:simplePos x="0" y="0"/>
              <wp:positionH relativeFrom="column">
                <wp:posOffset>0</wp:posOffset>
              </wp:positionH>
              <wp:positionV relativeFrom="paragraph">
                <wp:posOffset>0</wp:posOffset>
              </wp:positionV>
              <wp:extent cx="2432050" cy="546100"/>
              <wp:effectExtent l="0" t="0" r="6350" b="635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2050" cy="546100"/>
                        <a:chOff x="0" y="0"/>
                        <a:chExt cx="3280" cy="734"/>
                      </a:xfrm>
                    </wpg:grpSpPr>
                    <wps:wsp>
                      <wps:cNvPr id="2" name="Freeform 3"/>
                      <wps:cNvSpPr>
                        <a:spLocks/>
                      </wps:cNvSpPr>
                      <wps:spPr bwMode="auto">
                        <a:xfrm>
                          <a:off x="0" y="485"/>
                          <a:ext cx="221" cy="243"/>
                        </a:xfrm>
                        <a:custGeom>
                          <a:avLst/>
                          <a:gdLst>
                            <a:gd name="T0" fmla="*/ 610 w 1197"/>
                            <a:gd name="T1" fmla="*/ 743 h 1026"/>
                            <a:gd name="T2" fmla="*/ 607 w 1197"/>
                            <a:gd name="T3" fmla="*/ 743 h 1026"/>
                            <a:gd name="T4" fmla="*/ 350 w 1197"/>
                            <a:gd name="T5" fmla="*/ 0 h 1026"/>
                            <a:gd name="T6" fmla="*/ 0 w 1197"/>
                            <a:gd name="T7" fmla="*/ 0 h 1026"/>
                            <a:gd name="T8" fmla="*/ 403 w 1197"/>
                            <a:gd name="T9" fmla="*/ 1026 h 1026"/>
                            <a:gd name="T10" fmla="*/ 780 w 1197"/>
                            <a:gd name="T11" fmla="*/ 1026 h 1026"/>
                            <a:gd name="T12" fmla="*/ 1197 w 1197"/>
                            <a:gd name="T13" fmla="*/ 0 h 1026"/>
                            <a:gd name="T14" fmla="*/ 882 w 1197"/>
                            <a:gd name="T15" fmla="*/ 0 h 1026"/>
                            <a:gd name="T16" fmla="*/ 610 w 1197"/>
                            <a:gd name="T17" fmla="*/ 743 h 10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97" h="1026">
                              <a:moveTo>
                                <a:pt x="610" y="743"/>
                              </a:moveTo>
                              <a:lnTo>
                                <a:pt x="607" y="743"/>
                              </a:lnTo>
                              <a:lnTo>
                                <a:pt x="350" y="0"/>
                              </a:lnTo>
                              <a:lnTo>
                                <a:pt x="0" y="0"/>
                              </a:lnTo>
                              <a:lnTo>
                                <a:pt x="403" y="1026"/>
                              </a:lnTo>
                              <a:lnTo>
                                <a:pt x="780" y="1026"/>
                              </a:lnTo>
                              <a:lnTo>
                                <a:pt x="1197" y="0"/>
                              </a:lnTo>
                              <a:lnTo>
                                <a:pt x="882" y="0"/>
                              </a:lnTo>
                              <a:lnTo>
                                <a:pt x="610" y="743"/>
                              </a:lnTo>
                              <a:close/>
                            </a:path>
                          </a:pathLst>
                        </a:custGeom>
                        <a:solidFill>
                          <a:srgbClr val="A0316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5D82D65" w14:textId="77777777" w:rsidR="00A60A2A" w:rsidRDefault="00A60A2A" w:rsidP="00A60A2A">
                            <w:pPr>
                              <w:rPr>
                                <w:rFonts w:eastAsia="Times New Roman"/>
                              </w:rPr>
                            </w:pPr>
                          </w:p>
                        </w:txbxContent>
                      </wps:txbx>
                      <wps:bodyPr rot="0" vert="horz" wrap="square" lIns="91440" tIns="45720" rIns="91440" bIns="45720" anchor="t" anchorCtr="0" upright="1">
                        <a:noAutofit/>
                      </wps:bodyPr>
                    </wps:wsp>
                    <wps:wsp>
                      <wps:cNvPr id="3" name="Freeform 4"/>
                      <wps:cNvSpPr>
                        <a:spLocks/>
                      </wps:cNvSpPr>
                      <wps:spPr bwMode="auto">
                        <a:xfrm>
                          <a:off x="494" y="485"/>
                          <a:ext cx="159" cy="243"/>
                        </a:xfrm>
                        <a:custGeom>
                          <a:avLst/>
                          <a:gdLst>
                            <a:gd name="T0" fmla="*/ 868 w 868"/>
                            <a:gd name="T1" fmla="*/ 1026 h 1026"/>
                            <a:gd name="T2" fmla="*/ 868 w 868"/>
                            <a:gd name="T3" fmla="*/ 827 h 1026"/>
                            <a:gd name="T4" fmla="*/ 316 w 868"/>
                            <a:gd name="T5" fmla="*/ 827 h 1026"/>
                            <a:gd name="T6" fmla="*/ 316 w 868"/>
                            <a:gd name="T7" fmla="*/ 610 h 1026"/>
                            <a:gd name="T8" fmla="*/ 825 w 868"/>
                            <a:gd name="T9" fmla="*/ 610 h 1026"/>
                            <a:gd name="T10" fmla="*/ 825 w 868"/>
                            <a:gd name="T11" fmla="*/ 411 h 1026"/>
                            <a:gd name="T12" fmla="*/ 316 w 868"/>
                            <a:gd name="T13" fmla="*/ 411 h 1026"/>
                            <a:gd name="T14" fmla="*/ 316 w 868"/>
                            <a:gd name="T15" fmla="*/ 199 h 1026"/>
                            <a:gd name="T16" fmla="*/ 868 w 868"/>
                            <a:gd name="T17" fmla="*/ 199 h 1026"/>
                            <a:gd name="T18" fmla="*/ 868 w 868"/>
                            <a:gd name="T19" fmla="*/ 0 h 1026"/>
                            <a:gd name="T20" fmla="*/ 0 w 868"/>
                            <a:gd name="T21" fmla="*/ 0 h 1026"/>
                            <a:gd name="T22" fmla="*/ 0 w 868"/>
                            <a:gd name="T23" fmla="*/ 1026 h 1026"/>
                            <a:gd name="T24" fmla="*/ 868 w 868"/>
                            <a:gd name="T25" fmla="*/ 1026 h 10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68" h="1026">
                              <a:moveTo>
                                <a:pt x="868" y="1026"/>
                              </a:moveTo>
                              <a:lnTo>
                                <a:pt x="868" y="827"/>
                              </a:lnTo>
                              <a:lnTo>
                                <a:pt x="316" y="827"/>
                              </a:lnTo>
                              <a:lnTo>
                                <a:pt x="316" y="610"/>
                              </a:lnTo>
                              <a:lnTo>
                                <a:pt x="825" y="610"/>
                              </a:lnTo>
                              <a:lnTo>
                                <a:pt x="825" y="411"/>
                              </a:lnTo>
                              <a:lnTo>
                                <a:pt x="316" y="411"/>
                              </a:lnTo>
                              <a:lnTo>
                                <a:pt x="316" y="199"/>
                              </a:lnTo>
                              <a:lnTo>
                                <a:pt x="868" y="199"/>
                              </a:lnTo>
                              <a:lnTo>
                                <a:pt x="868" y="0"/>
                              </a:lnTo>
                              <a:lnTo>
                                <a:pt x="0" y="0"/>
                              </a:lnTo>
                              <a:lnTo>
                                <a:pt x="0" y="1026"/>
                              </a:lnTo>
                              <a:lnTo>
                                <a:pt x="868" y="1026"/>
                              </a:lnTo>
                              <a:close/>
                            </a:path>
                          </a:pathLst>
                        </a:custGeom>
                        <a:solidFill>
                          <a:srgbClr val="A0316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83EBDEC" w14:textId="77777777" w:rsidR="00A60A2A" w:rsidRDefault="00A60A2A" w:rsidP="00A60A2A">
                            <w:pPr>
                              <w:rPr>
                                <w:rFonts w:eastAsia="Times New Roman"/>
                              </w:rPr>
                            </w:pPr>
                          </w:p>
                        </w:txbxContent>
                      </wps:txbx>
                      <wps:bodyPr rot="0" vert="horz" wrap="square" lIns="91440" tIns="45720" rIns="91440" bIns="45720" anchor="t" anchorCtr="0" upright="1">
                        <a:noAutofit/>
                      </wps:bodyPr>
                    </wps:wsp>
                    <wps:wsp>
                      <wps:cNvPr id="4" name="Freeform 5"/>
                      <wps:cNvSpPr>
                        <a:spLocks noEditPoints="1"/>
                      </wps:cNvSpPr>
                      <wps:spPr bwMode="auto">
                        <a:xfrm>
                          <a:off x="928" y="485"/>
                          <a:ext cx="182" cy="243"/>
                        </a:xfrm>
                        <a:custGeom>
                          <a:avLst/>
                          <a:gdLst>
                            <a:gd name="T0" fmla="*/ 438 w 991"/>
                            <a:gd name="T1" fmla="*/ 199 h 1026"/>
                            <a:gd name="T2" fmla="*/ 494 w 991"/>
                            <a:gd name="T3" fmla="*/ 201 h 1026"/>
                            <a:gd name="T4" fmla="*/ 546 w 991"/>
                            <a:gd name="T5" fmla="*/ 208 h 1026"/>
                            <a:gd name="T6" fmla="*/ 590 w 991"/>
                            <a:gd name="T7" fmla="*/ 225 h 1026"/>
                            <a:gd name="T8" fmla="*/ 612 w 991"/>
                            <a:gd name="T9" fmla="*/ 243 h 1026"/>
                            <a:gd name="T10" fmla="*/ 624 w 991"/>
                            <a:gd name="T11" fmla="*/ 260 h 1026"/>
                            <a:gd name="T12" fmla="*/ 633 w 991"/>
                            <a:gd name="T13" fmla="*/ 282 h 1026"/>
                            <a:gd name="T14" fmla="*/ 637 w 991"/>
                            <a:gd name="T15" fmla="*/ 308 h 1026"/>
                            <a:gd name="T16" fmla="*/ 636 w 991"/>
                            <a:gd name="T17" fmla="*/ 336 h 1026"/>
                            <a:gd name="T18" fmla="*/ 631 w 991"/>
                            <a:gd name="T19" fmla="*/ 360 h 1026"/>
                            <a:gd name="T20" fmla="*/ 621 w 991"/>
                            <a:gd name="T21" fmla="*/ 380 h 1026"/>
                            <a:gd name="T22" fmla="*/ 606 w 991"/>
                            <a:gd name="T23" fmla="*/ 396 h 1026"/>
                            <a:gd name="T24" fmla="*/ 576 w 991"/>
                            <a:gd name="T25" fmla="*/ 416 h 1026"/>
                            <a:gd name="T26" fmla="*/ 529 w 991"/>
                            <a:gd name="T27" fmla="*/ 429 h 1026"/>
                            <a:gd name="T28" fmla="*/ 476 w 991"/>
                            <a:gd name="T29" fmla="*/ 435 h 1026"/>
                            <a:gd name="T30" fmla="*/ 316 w 991"/>
                            <a:gd name="T31" fmla="*/ 435 h 1026"/>
                            <a:gd name="T32" fmla="*/ 463 w 991"/>
                            <a:gd name="T33" fmla="*/ 635 h 1026"/>
                            <a:gd name="T34" fmla="*/ 528 w 991"/>
                            <a:gd name="T35" fmla="*/ 644 h 1026"/>
                            <a:gd name="T36" fmla="*/ 552 w 991"/>
                            <a:gd name="T37" fmla="*/ 653 h 1026"/>
                            <a:gd name="T38" fmla="*/ 569 w 991"/>
                            <a:gd name="T39" fmla="*/ 665 h 1026"/>
                            <a:gd name="T40" fmla="*/ 587 w 991"/>
                            <a:gd name="T41" fmla="*/ 686 h 1026"/>
                            <a:gd name="T42" fmla="*/ 603 w 991"/>
                            <a:gd name="T43" fmla="*/ 729 h 1026"/>
                            <a:gd name="T44" fmla="*/ 616 w 991"/>
                            <a:gd name="T45" fmla="*/ 836 h 1026"/>
                            <a:gd name="T46" fmla="*/ 627 w 991"/>
                            <a:gd name="T47" fmla="*/ 918 h 1026"/>
                            <a:gd name="T48" fmla="*/ 642 w 991"/>
                            <a:gd name="T49" fmla="*/ 999 h 1026"/>
                            <a:gd name="T50" fmla="*/ 981 w 991"/>
                            <a:gd name="T51" fmla="*/ 995 h 1026"/>
                            <a:gd name="T52" fmla="*/ 958 w 991"/>
                            <a:gd name="T53" fmla="*/ 903 h 1026"/>
                            <a:gd name="T54" fmla="*/ 942 w 991"/>
                            <a:gd name="T55" fmla="*/ 809 h 1026"/>
                            <a:gd name="T56" fmla="*/ 930 w 991"/>
                            <a:gd name="T57" fmla="*/ 721 h 1026"/>
                            <a:gd name="T58" fmla="*/ 910 w 991"/>
                            <a:gd name="T59" fmla="*/ 649 h 1026"/>
                            <a:gd name="T60" fmla="*/ 890 w 991"/>
                            <a:gd name="T61" fmla="*/ 609 h 1026"/>
                            <a:gd name="T62" fmla="*/ 870 w 991"/>
                            <a:gd name="T63" fmla="*/ 584 h 1026"/>
                            <a:gd name="T64" fmla="*/ 844 w 991"/>
                            <a:gd name="T65" fmla="*/ 563 h 1026"/>
                            <a:gd name="T66" fmla="*/ 813 w 991"/>
                            <a:gd name="T67" fmla="*/ 546 h 1026"/>
                            <a:gd name="T68" fmla="*/ 775 w 991"/>
                            <a:gd name="T69" fmla="*/ 533 h 1026"/>
                            <a:gd name="T70" fmla="*/ 731 w 991"/>
                            <a:gd name="T71" fmla="*/ 525 h 1026"/>
                            <a:gd name="T72" fmla="*/ 679 w 991"/>
                            <a:gd name="T73" fmla="*/ 522 h 1026"/>
                            <a:gd name="T74" fmla="*/ 736 w 991"/>
                            <a:gd name="T75" fmla="*/ 507 h 1026"/>
                            <a:gd name="T76" fmla="*/ 817 w 991"/>
                            <a:gd name="T77" fmla="*/ 481 h 1026"/>
                            <a:gd name="T78" fmla="*/ 863 w 991"/>
                            <a:gd name="T79" fmla="*/ 456 h 1026"/>
                            <a:gd name="T80" fmla="*/ 893 w 991"/>
                            <a:gd name="T81" fmla="*/ 434 h 1026"/>
                            <a:gd name="T82" fmla="*/ 919 w 991"/>
                            <a:gd name="T83" fmla="*/ 407 h 1026"/>
                            <a:gd name="T84" fmla="*/ 940 w 991"/>
                            <a:gd name="T85" fmla="*/ 377 h 1026"/>
                            <a:gd name="T86" fmla="*/ 956 w 991"/>
                            <a:gd name="T87" fmla="*/ 344 h 1026"/>
                            <a:gd name="T88" fmla="*/ 966 w 991"/>
                            <a:gd name="T89" fmla="*/ 306 h 1026"/>
                            <a:gd name="T90" fmla="*/ 969 w 991"/>
                            <a:gd name="T91" fmla="*/ 264 h 1026"/>
                            <a:gd name="T92" fmla="*/ 964 w 991"/>
                            <a:gd name="T93" fmla="*/ 207 h 1026"/>
                            <a:gd name="T94" fmla="*/ 945 w 991"/>
                            <a:gd name="T95" fmla="*/ 159 h 1026"/>
                            <a:gd name="T96" fmla="*/ 917 w 991"/>
                            <a:gd name="T97" fmla="*/ 118 h 1026"/>
                            <a:gd name="T98" fmla="*/ 880 w 991"/>
                            <a:gd name="T99" fmla="*/ 85 h 1026"/>
                            <a:gd name="T100" fmla="*/ 837 w 991"/>
                            <a:gd name="T101" fmla="*/ 58 h 1026"/>
                            <a:gd name="T102" fmla="*/ 787 w 991"/>
                            <a:gd name="T103" fmla="*/ 37 h 1026"/>
                            <a:gd name="T104" fmla="*/ 733 w 991"/>
                            <a:gd name="T105" fmla="*/ 22 h 1026"/>
                            <a:gd name="T106" fmla="*/ 677 w 991"/>
                            <a:gd name="T107" fmla="*/ 11 h 1026"/>
                            <a:gd name="T108" fmla="*/ 564 w 991"/>
                            <a:gd name="T109" fmla="*/ 0 h 1026"/>
                            <a:gd name="T110" fmla="*/ 0 w 991"/>
                            <a:gd name="T111" fmla="*/ 1026 h 10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991" h="1026">
                              <a:moveTo>
                                <a:pt x="316" y="435"/>
                              </a:moveTo>
                              <a:lnTo>
                                <a:pt x="316" y="199"/>
                              </a:lnTo>
                              <a:lnTo>
                                <a:pt x="438" y="199"/>
                              </a:lnTo>
                              <a:lnTo>
                                <a:pt x="457" y="199"/>
                              </a:lnTo>
                              <a:lnTo>
                                <a:pt x="476" y="199"/>
                              </a:lnTo>
                              <a:lnTo>
                                <a:pt x="494" y="201"/>
                              </a:lnTo>
                              <a:lnTo>
                                <a:pt x="512" y="202"/>
                              </a:lnTo>
                              <a:lnTo>
                                <a:pt x="529" y="205"/>
                              </a:lnTo>
                              <a:lnTo>
                                <a:pt x="546" y="208"/>
                              </a:lnTo>
                              <a:lnTo>
                                <a:pt x="562" y="213"/>
                              </a:lnTo>
                              <a:lnTo>
                                <a:pt x="576" y="218"/>
                              </a:lnTo>
                              <a:lnTo>
                                <a:pt x="590" y="225"/>
                              </a:lnTo>
                              <a:lnTo>
                                <a:pt x="601" y="233"/>
                              </a:lnTo>
                              <a:lnTo>
                                <a:pt x="606" y="238"/>
                              </a:lnTo>
                              <a:lnTo>
                                <a:pt x="612" y="243"/>
                              </a:lnTo>
                              <a:lnTo>
                                <a:pt x="616" y="248"/>
                              </a:lnTo>
                              <a:lnTo>
                                <a:pt x="621" y="254"/>
                              </a:lnTo>
                              <a:lnTo>
                                <a:pt x="624" y="260"/>
                              </a:lnTo>
                              <a:lnTo>
                                <a:pt x="627" y="267"/>
                              </a:lnTo>
                              <a:lnTo>
                                <a:pt x="631" y="275"/>
                              </a:lnTo>
                              <a:lnTo>
                                <a:pt x="633" y="282"/>
                              </a:lnTo>
                              <a:lnTo>
                                <a:pt x="635" y="290"/>
                              </a:lnTo>
                              <a:lnTo>
                                <a:pt x="636" y="299"/>
                              </a:lnTo>
                              <a:lnTo>
                                <a:pt x="637" y="308"/>
                              </a:lnTo>
                              <a:lnTo>
                                <a:pt x="637" y="317"/>
                              </a:lnTo>
                              <a:lnTo>
                                <a:pt x="637" y="327"/>
                              </a:lnTo>
                              <a:lnTo>
                                <a:pt x="636" y="336"/>
                              </a:lnTo>
                              <a:lnTo>
                                <a:pt x="635" y="345"/>
                              </a:lnTo>
                              <a:lnTo>
                                <a:pt x="633" y="353"/>
                              </a:lnTo>
                              <a:lnTo>
                                <a:pt x="631" y="360"/>
                              </a:lnTo>
                              <a:lnTo>
                                <a:pt x="627" y="367"/>
                              </a:lnTo>
                              <a:lnTo>
                                <a:pt x="624" y="374"/>
                              </a:lnTo>
                              <a:lnTo>
                                <a:pt x="621" y="380"/>
                              </a:lnTo>
                              <a:lnTo>
                                <a:pt x="616" y="386"/>
                              </a:lnTo>
                              <a:lnTo>
                                <a:pt x="612" y="391"/>
                              </a:lnTo>
                              <a:lnTo>
                                <a:pt x="606" y="396"/>
                              </a:lnTo>
                              <a:lnTo>
                                <a:pt x="601" y="401"/>
                              </a:lnTo>
                              <a:lnTo>
                                <a:pt x="590" y="409"/>
                              </a:lnTo>
                              <a:lnTo>
                                <a:pt x="576" y="416"/>
                              </a:lnTo>
                              <a:lnTo>
                                <a:pt x="562" y="421"/>
                              </a:lnTo>
                              <a:lnTo>
                                <a:pt x="546" y="426"/>
                              </a:lnTo>
                              <a:lnTo>
                                <a:pt x="529" y="429"/>
                              </a:lnTo>
                              <a:lnTo>
                                <a:pt x="512" y="432"/>
                              </a:lnTo>
                              <a:lnTo>
                                <a:pt x="494" y="433"/>
                              </a:lnTo>
                              <a:lnTo>
                                <a:pt x="476" y="435"/>
                              </a:lnTo>
                              <a:lnTo>
                                <a:pt x="457" y="435"/>
                              </a:lnTo>
                              <a:lnTo>
                                <a:pt x="438" y="435"/>
                              </a:lnTo>
                              <a:lnTo>
                                <a:pt x="316" y="435"/>
                              </a:lnTo>
                              <a:close/>
                              <a:moveTo>
                                <a:pt x="316" y="634"/>
                              </a:moveTo>
                              <a:lnTo>
                                <a:pt x="434" y="634"/>
                              </a:lnTo>
                              <a:lnTo>
                                <a:pt x="463" y="635"/>
                              </a:lnTo>
                              <a:lnTo>
                                <a:pt x="487" y="637"/>
                              </a:lnTo>
                              <a:lnTo>
                                <a:pt x="509" y="640"/>
                              </a:lnTo>
                              <a:lnTo>
                                <a:pt x="528" y="644"/>
                              </a:lnTo>
                              <a:lnTo>
                                <a:pt x="536" y="647"/>
                              </a:lnTo>
                              <a:lnTo>
                                <a:pt x="544" y="650"/>
                              </a:lnTo>
                              <a:lnTo>
                                <a:pt x="552" y="653"/>
                              </a:lnTo>
                              <a:lnTo>
                                <a:pt x="558" y="657"/>
                              </a:lnTo>
                              <a:lnTo>
                                <a:pt x="564" y="661"/>
                              </a:lnTo>
                              <a:lnTo>
                                <a:pt x="569" y="665"/>
                              </a:lnTo>
                              <a:lnTo>
                                <a:pt x="575" y="670"/>
                              </a:lnTo>
                              <a:lnTo>
                                <a:pt x="579" y="675"/>
                              </a:lnTo>
                              <a:lnTo>
                                <a:pt x="587" y="686"/>
                              </a:lnTo>
                              <a:lnTo>
                                <a:pt x="594" y="699"/>
                              </a:lnTo>
                              <a:lnTo>
                                <a:pt x="598" y="713"/>
                              </a:lnTo>
                              <a:lnTo>
                                <a:pt x="603" y="729"/>
                              </a:lnTo>
                              <a:lnTo>
                                <a:pt x="608" y="766"/>
                              </a:lnTo>
                              <a:lnTo>
                                <a:pt x="614" y="809"/>
                              </a:lnTo>
                              <a:lnTo>
                                <a:pt x="616" y="836"/>
                              </a:lnTo>
                              <a:lnTo>
                                <a:pt x="620" y="863"/>
                              </a:lnTo>
                              <a:lnTo>
                                <a:pt x="624" y="890"/>
                              </a:lnTo>
                              <a:lnTo>
                                <a:pt x="627" y="918"/>
                              </a:lnTo>
                              <a:lnTo>
                                <a:pt x="632" y="945"/>
                              </a:lnTo>
                              <a:lnTo>
                                <a:pt x="637" y="972"/>
                              </a:lnTo>
                              <a:lnTo>
                                <a:pt x="642" y="999"/>
                              </a:lnTo>
                              <a:lnTo>
                                <a:pt x="649" y="1026"/>
                              </a:lnTo>
                              <a:lnTo>
                                <a:pt x="991" y="1026"/>
                              </a:lnTo>
                              <a:lnTo>
                                <a:pt x="981" y="995"/>
                              </a:lnTo>
                              <a:lnTo>
                                <a:pt x="974" y="964"/>
                              </a:lnTo>
                              <a:lnTo>
                                <a:pt x="966" y="934"/>
                              </a:lnTo>
                              <a:lnTo>
                                <a:pt x="958" y="903"/>
                              </a:lnTo>
                              <a:lnTo>
                                <a:pt x="952" y="872"/>
                              </a:lnTo>
                              <a:lnTo>
                                <a:pt x="947" y="841"/>
                              </a:lnTo>
                              <a:lnTo>
                                <a:pt x="942" y="809"/>
                              </a:lnTo>
                              <a:lnTo>
                                <a:pt x="939" y="777"/>
                              </a:lnTo>
                              <a:lnTo>
                                <a:pt x="936" y="748"/>
                              </a:lnTo>
                              <a:lnTo>
                                <a:pt x="930" y="721"/>
                              </a:lnTo>
                              <a:lnTo>
                                <a:pt x="925" y="695"/>
                              </a:lnTo>
                              <a:lnTo>
                                <a:pt x="918" y="671"/>
                              </a:lnTo>
                              <a:lnTo>
                                <a:pt x="910" y="649"/>
                              </a:lnTo>
                              <a:lnTo>
                                <a:pt x="901" y="628"/>
                              </a:lnTo>
                              <a:lnTo>
                                <a:pt x="896" y="618"/>
                              </a:lnTo>
                              <a:lnTo>
                                <a:pt x="890" y="609"/>
                              </a:lnTo>
                              <a:lnTo>
                                <a:pt x="883" y="600"/>
                              </a:lnTo>
                              <a:lnTo>
                                <a:pt x="877" y="592"/>
                              </a:lnTo>
                              <a:lnTo>
                                <a:pt x="870" y="584"/>
                              </a:lnTo>
                              <a:lnTo>
                                <a:pt x="862" y="576"/>
                              </a:lnTo>
                              <a:lnTo>
                                <a:pt x="853" y="569"/>
                              </a:lnTo>
                              <a:lnTo>
                                <a:pt x="844" y="563"/>
                              </a:lnTo>
                              <a:lnTo>
                                <a:pt x="834" y="557"/>
                              </a:lnTo>
                              <a:lnTo>
                                <a:pt x="824" y="551"/>
                              </a:lnTo>
                              <a:lnTo>
                                <a:pt x="813" y="546"/>
                              </a:lnTo>
                              <a:lnTo>
                                <a:pt x="802" y="541"/>
                              </a:lnTo>
                              <a:lnTo>
                                <a:pt x="789" y="537"/>
                              </a:lnTo>
                              <a:lnTo>
                                <a:pt x="775" y="533"/>
                              </a:lnTo>
                              <a:lnTo>
                                <a:pt x="762" y="530"/>
                              </a:lnTo>
                              <a:lnTo>
                                <a:pt x="746" y="528"/>
                              </a:lnTo>
                              <a:lnTo>
                                <a:pt x="731" y="525"/>
                              </a:lnTo>
                              <a:lnTo>
                                <a:pt x="714" y="524"/>
                              </a:lnTo>
                              <a:lnTo>
                                <a:pt x="697" y="522"/>
                              </a:lnTo>
                              <a:lnTo>
                                <a:pt x="679" y="522"/>
                              </a:lnTo>
                              <a:lnTo>
                                <a:pt x="679" y="516"/>
                              </a:lnTo>
                              <a:lnTo>
                                <a:pt x="709" y="512"/>
                              </a:lnTo>
                              <a:lnTo>
                                <a:pt x="736" y="507"/>
                              </a:lnTo>
                              <a:lnTo>
                                <a:pt x="764" y="500"/>
                              </a:lnTo>
                              <a:lnTo>
                                <a:pt x="791" y="491"/>
                              </a:lnTo>
                              <a:lnTo>
                                <a:pt x="817" y="481"/>
                              </a:lnTo>
                              <a:lnTo>
                                <a:pt x="841" y="470"/>
                              </a:lnTo>
                              <a:lnTo>
                                <a:pt x="852" y="463"/>
                              </a:lnTo>
                              <a:lnTo>
                                <a:pt x="863" y="456"/>
                              </a:lnTo>
                              <a:lnTo>
                                <a:pt x="873" y="449"/>
                              </a:lnTo>
                              <a:lnTo>
                                <a:pt x="883" y="442"/>
                              </a:lnTo>
                              <a:lnTo>
                                <a:pt x="893" y="434"/>
                              </a:lnTo>
                              <a:lnTo>
                                <a:pt x="902" y="425"/>
                              </a:lnTo>
                              <a:lnTo>
                                <a:pt x="911" y="417"/>
                              </a:lnTo>
                              <a:lnTo>
                                <a:pt x="919" y="407"/>
                              </a:lnTo>
                              <a:lnTo>
                                <a:pt x="927" y="398"/>
                              </a:lnTo>
                              <a:lnTo>
                                <a:pt x="935" y="388"/>
                              </a:lnTo>
                              <a:lnTo>
                                <a:pt x="940" y="377"/>
                              </a:lnTo>
                              <a:lnTo>
                                <a:pt x="947" y="366"/>
                              </a:lnTo>
                              <a:lnTo>
                                <a:pt x="951" y="355"/>
                              </a:lnTo>
                              <a:lnTo>
                                <a:pt x="956" y="344"/>
                              </a:lnTo>
                              <a:lnTo>
                                <a:pt x="960" y="332"/>
                              </a:lnTo>
                              <a:lnTo>
                                <a:pt x="964" y="319"/>
                              </a:lnTo>
                              <a:lnTo>
                                <a:pt x="966" y="306"/>
                              </a:lnTo>
                              <a:lnTo>
                                <a:pt x="968" y="293"/>
                              </a:lnTo>
                              <a:lnTo>
                                <a:pt x="969" y="279"/>
                              </a:lnTo>
                              <a:lnTo>
                                <a:pt x="969" y="264"/>
                              </a:lnTo>
                              <a:lnTo>
                                <a:pt x="969" y="244"/>
                              </a:lnTo>
                              <a:lnTo>
                                <a:pt x="967" y="225"/>
                              </a:lnTo>
                              <a:lnTo>
                                <a:pt x="964" y="207"/>
                              </a:lnTo>
                              <a:lnTo>
                                <a:pt x="958" y="190"/>
                              </a:lnTo>
                              <a:lnTo>
                                <a:pt x="952" y="174"/>
                              </a:lnTo>
                              <a:lnTo>
                                <a:pt x="945" y="159"/>
                              </a:lnTo>
                              <a:lnTo>
                                <a:pt x="937" y="145"/>
                              </a:lnTo>
                              <a:lnTo>
                                <a:pt x="928" y="131"/>
                              </a:lnTo>
                              <a:lnTo>
                                <a:pt x="917" y="118"/>
                              </a:lnTo>
                              <a:lnTo>
                                <a:pt x="906" y="106"/>
                              </a:lnTo>
                              <a:lnTo>
                                <a:pt x="893" y="95"/>
                              </a:lnTo>
                              <a:lnTo>
                                <a:pt x="880" y="85"/>
                              </a:lnTo>
                              <a:lnTo>
                                <a:pt x="867" y="75"/>
                              </a:lnTo>
                              <a:lnTo>
                                <a:pt x="851" y="66"/>
                              </a:lnTo>
                              <a:lnTo>
                                <a:pt x="837" y="58"/>
                              </a:lnTo>
                              <a:lnTo>
                                <a:pt x="820" y="50"/>
                              </a:lnTo>
                              <a:lnTo>
                                <a:pt x="804" y="44"/>
                              </a:lnTo>
                              <a:lnTo>
                                <a:pt x="787" y="37"/>
                              </a:lnTo>
                              <a:lnTo>
                                <a:pt x="770" y="31"/>
                              </a:lnTo>
                              <a:lnTo>
                                <a:pt x="752" y="26"/>
                              </a:lnTo>
                              <a:lnTo>
                                <a:pt x="733" y="22"/>
                              </a:lnTo>
                              <a:lnTo>
                                <a:pt x="715" y="17"/>
                              </a:lnTo>
                              <a:lnTo>
                                <a:pt x="696" y="14"/>
                              </a:lnTo>
                              <a:lnTo>
                                <a:pt x="677" y="11"/>
                              </a:lnTo>
                              <a:lnTo>
                                <a:pt x="640" y="6"/>
                              </a:lnTo>
                              <a:lnTo>
                                <a:pt x="602" y="2"/>
                              </a:lnTo>
                              <a:lnTo>
                                <a:pt x="564" y="0"/>
                              </a:lnTo>
                              <a:lnTo>
                                <a:pt x="527" y="0"/>
                              </a:lnTo>
                              <a:lnTo>
                                <a:pt x="0" y="0"/>
                              </a:lnTo>
                              <a:lnTo>
                                <a:pt x="0" y="1026"/>
                              </a:lnTo>
                              <a:lnTo>
                                <a:pt x="316" y="1026"/>
                              </a:lnTo>
                              <a:lnTo>
                                <a:pt x="316" y="634"/>
                              </a:lnTo>
                              <a:close/>
                            </a:path>
                          </a:pathLst>
                        </a:custGeom>
                        <a:solidFill>
                          <a:srgbClr val="A0316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37C437A" w14:textId="77777777" w:rsidR="00A60A2A" w:rsidRDefault="00A60A2A" w:rsidP="00A60A2A">
                            <w:pPr>
                              <w:rPr>
                                <w:rFonts w:eastAsia="Times New Roman"/>
                              </w:rPr>
                            </w:pPr>
                          </w:p>
                        </w:txbxContent>
                      </wps:txbx>
                      <wps:bodyPr rot="0" vert="horz" wrap="square" lIns="91440" tIns="45720" rIns="91440" bIns="45720" anchor="t" anchorCtr="0" upright="1">
                        <a:noAutofit/>
                      </wps:bodyPr>
                    </wps:wsp>
                    <wps:wsp>
                      <wps:cNvPr id="5" name="Freeform 6"/>
                      <wps:cNvSpPr>
                        <a:spLocks/>
                      </wps:cNvSpPr>
                      <wps:spPr bwMode="auto">
                        <a:xfrm>
                          <a:off x="1380" y="481"/>
                          <a:ext cx="185" cy="253"/>
                        </a:xfrm>
                        <a:custGeom>
                          <a:avLst/>
                          <a:gdLst>
                            <a:gd name="T0" fmla="*/ 961 w 1005"/>
                            <a:gd name="T1" fmla="*/ 237 h 1068"/>
                            <a:gd name="T2" fmla="*/ 926 w 1005"/>
                            <a:gd name="T3" fmla="*/ 152 h 1068"/>
                            <a:gd name="T4" fmla="*/ 863 w 1005"/>
                            <a:gd name="T5" fmla="*/ 88 h 1068"/>
                            <a:gd name="T6" fmla="*/ 780 w 1005"/>
                            <a:gd name="T7" fmla="*/ 43 h 1068"/>
                            <a:gd name="T8" fmla="*/ 681 w 1005"/>
                            <a:gd name="T9" fmla="*/ 15 h 1068"/>
                            <a:gd name="T10" fmla="*/ 552 w 1005"/>
                            <a:gd name="T11" fmla="*/ 1 h 1068"/>
                            <a:gd name="T12" fmla="*/ 375 w 1005"/>
                            <a:gd name="T13" fmla="*/ 7 h 1068"/>
                            <a:gd name="T14" fmla="*/ 271 w 1005"/>
                            <a:gd name="T15" fmla="*/ 28 h 1068"/>
                            <a:gd name="T16" fmla="*/ 179 w 1005"/>
                            <a:gd name="T17" fmla="*/ 63 h 1068"/>
                            <a:gd name="T18" fmla="*/ 102 w 1005"/>
                            <a:gd name="T19" fmla="*/ 117 h 1068"/>
                            <a:gd name="T20" fmla="*/ 49 w 1005"/>
                            <a:gd name="T21" fmla="*/ 190 h 1068"/>
                            <a:gd name="T22" fmla="*/ 21 w 1005"/>
                            <a:gd name="T23" fmla="*/ 287 h 1068"/>
                            <a:gd name="T24" fmla="*/ 30 w 1005"/>
                            <a:gd name="T25" fmla="*/ 389 h 1068"/>
                            <a:gd name="T26" fmla="*/ 73 w 1005"/>
                            <a:gd name="T27" fmla="*/ 475 h 1068"/>
                            <a:gd name="T28" fmla="*/ 151 w 1005"/>
                            <a:gd name="T29" fmla="*/ 541 h 1068"/>
                            <a:gd name="T30" fmla="*/ 260 w 1005"/>
                            <a:gd name="T31" fmla="*/ 584 h 1068"/>
                            <a:gd name="T32" fmla="*/ 525 w 1005"/>
                            <a:gd name="T33" fmla="*/ 648 h 1068"/>
                            <a:gd name="T34" fmla="*/ 623 w 1005"/>
                            <a:gd name="T35" fmla="*/ 683 h 1068"/>
                            <a:gd name="T36" fmla="*/ 663 w 1005"/>
                            <a:gd name="T37" fmla="*/ 722 h 1068"/>
                            <a:gd name="T38" fmla="*/ 672 w 1005"/>
                            <a:gd name="T39" fmla="*/ 780 h 1068"/>
                            <a:gd name="T40" fmla="*/ 640 w 1005"/>
                            <a:gd name="T41" fmla="*/ 829 h 1068"/>
                            <a:gd name="T42" fmla="*/ 578 w 1005"/>
                            <a:gd name="T43" fmla="*/ 859 h 1068"/>
                            <a:gd name="T44" fmla="*/ 507 w 1005"/>
                            <a:gd name="T45" fmla="*/ 869 h 1068"/>
                            <a:gd name="T46" fmla="*/ 413 w 1005"/>
                            <a:gd name="T47" fmla="*/ 854 h 1068"/>
                            <a:gd name="T48" fmla="*/ 346 w 1005"/>
                            <a:gd name="T49" fmla="*/ 810 h 1068"/>
                            <a:gd name="T50" fmla="*/ 317 w 1005"/>
                            <a:gd name="T51" fmla="*/ 738 h 1068"/>
                            <a:gd name="T52" fmla="*/ 7 w 1005"/>
                            <a:gd name="T53" fmla="*/ 793 h 1068"/>
                            <a:gd name="T54" fmla="*/ 43 w 1005"/>
                            <a:gd name="T55" fmla="*/ 892 h 1068"/>
                            <a:gd name="T56" fmla="*/ 106 w 1005"/>
                            <a:gd name="T57" fmla="*/ 965 h 1068"/>
                            <a:gd name="T58" fmla="*/ 190 w 1005"/>
                            <a:gd name="T59" fmla="*/ 1016 h 1068"/>
                            <a:gd name="T60" fmla="*/ 292 w 1005"/>
                            <a:gd name="T61" fmla="*/ 1048 h 1068"/>
                            <a:gd name="T62" fmla="*/ 406 w 1005"/>
                            <a:gd name="T63" fmla="*/ 1064 h 1068"/>
                            <a:gd name="T64" fmla="*/ 577 w 1005"/>
                            <a:gd name="T65" fmla="*/ 1065 h 1068"/>
                            <a:gd name="T66" fmla="*/ 694 w 1005"/>
                            <a:gd name="T67" fmla="*/ 1049 h 1068"/>
                            <a:gd name="T68" fmla="*/ 799 w 1005"/>
                            <a:gd name="T69" fmla="*/ 1017 h 1068"/>
                            <a:gd name="T70" fmla="*/ 887 w 1005"/>
                            <a:gd name="T71" fmla="*/ 969 h 1068"/>
                            <a:gd name="T72" fmla="*/ 954 w 1005"/>
                            <a:gd name="T73" fmla="*/ 906 h 1068"/>
                            <a:gd name="T74" fmla="*/ 995 w 1005"/>
                            <a:gd name="T75" fmla="*/ 826 h 1068"/>
                            <a:gd name="T76" fmla="*/ 1005 w 1005"/>
                            <a:gd name="T77" fmla="*/ 725 h 1068"/>
                            <a:gd name="T78" fmla="*/ 978 w 1005"/>
                            <a:gd name="T79" fmla="*/ 620 h 1068"/>
                            <a:gd name="T80" fmla="*/ 921 w 1005"/>
                            <a:gd name="T81" fmla="*/ 545 h 1068"/>
                            <a:gd name="T82" fmla="*/ 842 w 1005"/>
                            <a:gd name="T83" fmla="*/ 494 h 1068"/>
                            <a:gd name="T84" fmla="*/ 730 w 1005"/>
                            <a:gd name="T85" fmla="*/ 454 h 1068"/>
                            <a:gd name="T86" fmla="*/ 472 w 1005"/>
                            <a:gd name="T87" fmla="*/ 396 h 1068"/>
                            <a:gd name="T88" fmla="*/ 399 w 1005"/>
                            <a:gd name="T89" fmla="*/ 366 h 1068"/>
                            <a:gd name="T90" fmla="*/ 360 w 1005"/>
                            <a:gd name="T91" fmla="*/ 330 h 1068"/>
                            <a:gd name="T92" fmla="*/ 351 w 1005"/>
                            <a:gd name="T93" fmla="*/ 300 h 1068"/>
                            <a:gd name="T94" fmla="*/ 361 w 1005"/>
                            <a:gd name="T95" fmla="*/ 256 h 1068"/>
                            <a:gd name="T96" fmla="*/ 401 w 1005"/>
                            <a:gd name="T97" fmla="*/ 220 h 1068"/>
                            <a:gd name="T98" fmla="*/ 460 w 1005"/>
                            <a:gd name="T99" fmla="*/ 200 h 1068"/>
                            <a:gd name="T100" fmla="*/ 542 w 1005"/>
                            <a:gd name="T101" fmla="*/ 203 h 1068"/>
                            <a:gd name="T102" fmla="*/ 608 w 1005"/>
                            <a:gd name="T103" fmla="*/ 231 h 1068"/>
                            <a:gd name="T104" fmla="*/ 645 w 1005"/>
                            <a:gd name="T105" fmla="*/ 281 h 10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05" h="1068">
                              <a:moveTo>
                                <a:pt x="966" y="323"/>
                              </a:moveTo>
                              <a:lnTo>
                                <a:pt x="967" y="300"/>
                              </a:lnTo>
                              <a:lnTo>
                                <a:pt x="966" y="277"/>
                              </a:lnTo>
                              <a:lnTo>
                                <a:pt x="965" y="257"/>
                              </a:lnTo>
                              <a:lnTo>
                                <a:pt x="961" y="237"/>
                              </a:lnTo>
                              <a:lnTo>
                                <a:pt x="957" y="218"/>
                              </a:lnTo>
                              <a:lnTo>
                                <a:pt x="950" y="200"/>
                              </a:lnTo>
                              <a:lnTo>
                                <a:pt x="944" y="183"/>
                              </a:lnTo>
                              <a:lnTo>
                                <a:pt x="935" y="167"/>
                              </a:lnTo>
                              <a:lnTo>
                                <a:pt x="926" y="152"/>
                              </a:lnTo>
                              <a:lnTo>
                                <a:pt x="915" y="138"/>
                              </a:lnTo>
                              <a:lnTo>
                                <a:pt x="903" y="124"/>
                              </a:lnTo>
                              <a:lnTo>
                                <a:pt x="891" y="111"/>
                              </a:lnTo>
                              <a:lnTo>
                                <a:pt x="878" y="99"/>
                              </a:lnTo>
                              <a:lnTo>
                                <a:pt x="863" y="88"/>
                              </a:lnTo>
                              <a:lnTo>
                                <a:pt x="848" y="78"/>
                              </a:lnTo>
                              <a:lnTo>
                                <a:pt x="832" y="68"/>
                              </a:lnTo>
                              <a:lnTo>
                                <a:pt x="815" y="59"/>
                              </a:lnTo>
                              <a:lnTo>
                                <a:pt x="798" y="51"/>
                              </a:lnTo>
                              <a:lnTo>
                                <a:pt x="780" y="43"/>
                              </a:lnTo>
                              <a:lnTo>
                                <a:pt x="761" y="36"/>
                              </a:lnTo>
                              <a:lnTo>
                                <a:pt x="741" y="30"/>
                              </a:lnTo>
                              <a:lnTo>
                                <a:pt x="722" y="25"/>
                              </a:lnTo>
                              <a:lnTo>
                                <a:pt x="702" y="20"/>
                              </a:lnTo>
                              <a:lnTo>
                                <a:pt x="681" y="15"/>
                              </a:lnTo>
                              <a:lnTo>
                                <a:pt x="660" y="11"/>
                              </a:lnTo>
                              <a:lnTo>
                                <a:pt x="638" y="8"/>
                              </a:lnTo>
                              <a:lnTo>
                                <a:pt x="617" y="6"/>
                              </a:lnTo>
                              <a:lnTo>
                                <a:pt x="595" y="3"/>
                              </a:lnTo>
                              <a:lnTo>
                                <a:pt x="552" y="1"/>
                              </a:lnTo>
                              <a:lnTo>
                                <a:pt x="507" y="0"/>
                              </a:lnTo>
                              <a:lnTo>
                                <a:pt x="463" y="0"/>
                              </a:lnTo>
                              <a:lnTo>
                                <a:pt x="418" y="3"/>
                              </a:lnTo>
                              <a:lnTo>
                                <a:pt x="396" y="5"/>
                              </a:lnTo>
                              <a:lnTo>
                                <a:pt x="375" y="7"/>
                              </a:lnTo>
                              <a:lnTo>
                                <a:pt x="354" y="10"/>
                              </a:lnTo>
                              <a:lnTo>
                                <a:pt x="332" y="14"/>
                              </a:lnTo>
                              <a:lnTo>
                                <a:pt x="311" y="18"/>
                              </a:lnTo>
                              <a:lnTo>
                                <a:pt x="291" y="23"/>
                              </a:lnTo>
                              <a:lnTo>
                                <a:pt x="271" y="28"/>
                              </a:lnTo>
                              <a:lnTo>
                                <a:pt x="251" y="34"/>
                              </a:lnTo>
                              <a:lnTo>
                                <a:pt x="232" y="40"/>
                              </a:lnTo>
                              <a:lnTo>
                                <a:pt x="213" y="47"/>
                              </a:lnTo>
                              <a:lnTo>
                                <a:pt x="195" y="55"/>
                              </a:lnTo>
                              <a:lnTo>
                                <a:pt x="179" y="63"/>
                              </a:lnTo>
                              <a:lnTo>
                                <a:pt x="162" y="73"/>
                              </a:lnTo>
                              <a:lnTo>
                                <a:pt x="145" y="82"/>
                              </a:lnTo>
                              <a:lnTo>
                                <a:pt x="131" y="93"/>
                              </a:lnTo>
                              <a:lnTo>
                                <a:pt x="116" y="105"/>
                              </a:lnTo>
                              <a:lnTo>
                                <a:pt x="102" y="117"/>
                              </a:lnTo>
                              <a:lnTo>
                                <a:pt x="90" y="130"/>
                              </a:lnTo>
                              <a:lnTo>
                                <a:pt x="77" y="144"/>
                              </a:lnTo>
                              <a:lnTo>
                                <a:pt x="67" y="158"/>
                              </a:lnTo>
                              <a:lnTo>
                                <a:pt x="57" y="174"/>
                              </a:lnTo>
                              <a:lnTo>
                                <a:pt x="49" y="190"/>
                              </a:lnTo>
                              <a:lnTo>
                                <a:pt x="41" y="208"/>
                              </a:lnTo>
                              <a:lnTo>
                                <a:pt x="34" y="226"/>
                              </a:lnTo>
                              <a:lnTo>
                                <a:pt x="28" y="245"/>
                              </a:lnTo>
                              <a:lnTo>
                                <a:pt x="24" y="266"/>
                              </a:lnTo>
                              <a:lnTo>
                                <a:pt x="21" y="287"/>
                              </a:lnTo>
                              <a:lnTo>
                                <a:pt x="18" y="310"/>
                              </a:lnTo>
                              <a:lnTo>
                                <a:pt x="20" y="331"/>
                              </a:lnTo>
                              <a:lnTo>
                                <a:pt x="22" y="351"/>
                              </a:lnTo>
                              <a:lnTo>
                                <a:pt x="25" y="370"/>
                              </a:lnTo>
                              <a:lnTo>
                                <a:pt x="30" y="389"/>
                              </a:lnTo>
                              <a:lnTo>
                                <a:pt x="35" y="408"/>
                              </a:lnTo>
                              <a:lnTo>
                                <a:pt x="43" y="426"/>
                              </a:lnTo>
                              <a:lnTo>
                                <a:pt x="52" y="443"/>
                              </a:lnTo>
                              <a:lnTo>
                                <a:pt x="62" y="459"/>
                              </a:lnTo>
                              <a:lnTo>
                                <a:pt x="73" y="475"/>
                              </a:lnTo>
                              <a:lnTo>
                                <a:pt x="86" y="490"/>
                              </a:lnTo>
                              <a:lnTo>
                                <a:pt x="100" y="504"/>
                              </a:lnTo>
                              <a:lnTo>
                                <a:pt x="115" y="517"/>
                              </a:lnTo>
                              <a:lnTo>
                                <a:pt x="132" y="529"/>
                              </a:lnTo>
                              <a:lnTo>
                                <a:pt x="151" y="541"/>
                              </a:lnTo>
                              <a:lnTo>
                                <a:pt x="170" y="551"/>
                              </a:lnTo>
                              <a:lnTo>
                                <a:pt x="191" y="560"/>
                              </a:lnTo>
                              <a:lnTo>
                                <a:pt x="214" y="569"/>
                              </a:lnTo>
                              <a:lnTo>
                                <a:pt x="238" y="577"/>
                              </a:lnTo>
                              <a:lnTo>
                                <a:pt x="260" y="584"/>
                              </a:lnTo>
                              <a:lnTo>
                                <a:pt x="283" y="591"/>
                              </a:lnTo>
                              <a:lnTo>
                                <a:pt x="328" y="604"/>
                              </a:lnTo>
                              <a:lnTo>
                                <a:pt x="371" y="614"/>
                              </a:lnTo>
                              <a:lnTo>
                                <a:pt x="453" y="632"/>
                              </a:lnTo>
                              <a:lnTo>
                                <a:pt x="525" y="648"/>
                              </a:lnTo>
                              <a:lnTo>
                                <a:pt x="557" y="657"/>
                              </a:lnTo>
                              <a:lnTo>
                                <a:pt x="586" y="666"/>
                              </a:lnTo>
                              <a:lnTo>
                                <a:pt x="600" y="672"/>
                              </a:lnTo>
                              <a:lnTo>
                                <a:pt x="612" y="677"/>
                              </a:lnTo>
                              <a:lnTo>
                                <a:pt x="623" y="683"/>
                              </a:lnTo>
                              <a:lnTo>
                                <a:pt x="633" y="690"/>
                              </a:lnTo>
                              <a:lnTo>
                                <a:pt x="642" y="697"/>
                              </a:lnTo>
                              <a:lnTo>
                                <a:pt x="650" y="705"/>
                              </a:lnTo>
                              <a:lnTo>
                                <a:pt x="657" y="713"/>
                              </a:lnTo>
                              <a:lnTo>
                                <a:pt x="663" y="722"/>
                              </a:lnTo>
                              <a:lnTo>
                                <a:pt x="667" y="732"/>
                              </a:lnTo>
                              <a:lnTo>
                                <a:pt x="671" y="743"/>
                              </a:lnTo>
                              <a:lnTo>
                                <a:pt x="673" y="755"/>
                              </a:lnTo>
                              <a:lnTo>
                                <a:pt x="673" y="767"/>
                              </a:lnTo>
                              <a:lnTo>
                                <a:pt x="672" y="780"/>
                              </a:lnTo>
                              <a:lnTo>
                                <a:pt x="669" y="791"/>
                              </a:lnTo>
                              <a:lnTo>
                                <a:pt x="664" y="802"/>
                              </a:lnTo>
                              <a:lnTo>
                                <a:pt x="657" y="812"/>
                              </a:lnTo>
                              <a:lnTo>
                                <a:pt x="650" y="821"/>
                              </a:lnTo>
                              <a:lnTo>
                                <a:pt x="640" y="829"/>
                              </a:lnTo>
                              <a:lnTo>
                                <a:pt x="630" y="837"/>
                              </a:lnTo>
                              <a:lnTo>
                                <a:pt x="617" y="844"/>
                              </a:lnTo>
                              <a:lnTo>
                                <a:pt x="605" y="850"/>
                              </a:lnTo>
                              <a:lnTo>
                                <a:pt x="592" y="855"/>
                              </a:lnTo>
                              <a:lnTo>
                                <a:pt x="578" y="859"/>
                              </a:lnTo>
                              <a:lnTo>
                                <a:pt x="564" y="863"/>
                              </a:lnTo>
                              <a:lnTo>
                                <a:pt x="549" y="866"/>
                              </a:lnTo>
                              <a:lnTo>
                                <a:pt x="535" y="868"/>
                              </a:lnTo>
                              <a:lnTo>
                                <a:pt x="522" y="869"/>
                              </a:lnTo>
                              <a:lnTo>
                                <a:pt x="507" y="869"/>
                              </a:lnTo>
                              <a:lnTo>
                                <a:pt x="486" y="869"/>
                              </a:lnTo>
                              <a:lnTo>
                                <a:pt x="466" y="867"/>
                              </a:lnTo>
                              <a:lnTo>
                                <a:pt x="447" y="864"/>
                              </a:lnTo>
                              <a:lnTo>
                                <a:pt x="429" y="860"/>
                              </a:lnTo>
                              <a:lnTo>
                                <a:pt x="413" y="854"/>
                              </a:lnTo>
                              <a:lnTo>
                                <a:pt x="396" y="848"/>
                              </a:lnTo>
                              <a:lnTo>
                                <a:pt x="381" y="840"/>
                              </a:lnTo>
                              <a:lnTo>
                                <a:pt x="368" y="831"/>
                              </a:lnTo>
                              <a:lnTo>
                                <a:pt x="357" y="821"/>
                              </a:lnTo>
                              <a:lnTo>
                                <a:pt x="346" y="810"/>
                              </a:lnTo>
                              <a:lnTo>
                                <a:pt x="337" y="798"/>
                              </a:lnTo>
                              <a:lnTo>
                                <a:pt x="329" y="784"/>
                              </a:lnTo>
                              <a:lnTo>
                                <a:pt x="323" y="770"/>
                              </a:lnTo>
                              <a:lnTo>
                                <a:pt x="319" y="754"/>
                              </a:lnTo>
                              <a:lnTo>
                                <a:pt x="317" y="738"/>
                              </a:lnTo>
                              <a:lnTo>
                                <a:pt x="316" y="720"/>
                              </a:lnTo>
                              <a:lnTo>
                                <a:pt x="0" y="720"/>
                              </a:lnTo>
                              <a:lnTo>
                                <a:pt x="1" y="746"/>
                              </a:lnTo>
                              <a:lnTo>
                                <a:pt x="4" y="770"/>
                              </a:lnTo>
                              <a:lnTo>
                                <a:pt x="7" y="793"/>
                              </a:lnTo>
                              <a:lnTo>
                                <a:pt x="12" y="815"/>
                              </a:lnTo>
                              <a:lnTo>
                                <a:pt x="18" y="836"/>
                              </a:lnTo>
                              <a:lnTo>
                                <a:pt x="25" y="856"/>
                              </a:lnTo>
                              <a:lnTo>
                                <a:pt x="34" y="874"/>
                              </a:lnTo>
                              <a:lnTo>
                                <a:pt x="43" y="892"/>
                              </a:lnTo>
                              <a:lnTo>
                                <a:pt x="54" y="909"/>
                              </a:lnTo>
                              <a:lnTo>
                                <a:pt x="65" y="924"/>
                              </a:lnTo>
                              <a:lnTo>
                                <a:pt x="79" y="939"/>
                              </a:lnTo>
                              <a:lnTo>
                                <a:pt x="92" y="953"/>
                              </a:lnTo>
                              <a:lnTo>
                                <a:pt x="106" y="965"/>
                              </a:lnTo>
                              <a:lnTo>
                                <a:pt x="121" y="977"/>
                              </a:lnTo>
                              <a:lnTo>
                                <a:pt x="138" y="988"/>
                              </a:lnTo>
                              <a:lnTo>
                                <a:pt x="154" y="999"/>
                              </a:lnTo>
                              <a:lnTo>
                                <a:pt x="172" y="1008"/>
                              </a:lnTo>
                              <a:lnTo>
                                <a:pt x="190" y="1016"/>
                              </a:lnTo>
                              <a:lnTo>
                                <a:pt x="209" y="1024"/>
                              </a:lnTo>
                              <a:lnTo>
                                <a:pt x="229" y="1031"/>
                              </a:lnTo>
                              <a:lnTo>
                                <a:pt x="250" y="1038"/>
                              </a:lnTo>
                              <a:lnTo>
                                <a:pt x="270" y="1043"/>
                              </a:lnTo>
                              <a:lnTo>
                                <a:pt x="292" y="1048"/>
                              </a:lnTo>
                              <a:lnTo>
                                <a:pt x="313" y="1053"/>
                              </a:lnTo>
                              <a:lnTo>
                                <a:pt x="337" y="1057"/>
                              </a:lnTo>
                              <a:lnTo>
                                <a:pt x="359" y="1060"/>
                              </a:lnTo>
                              <a:lnTo>
                                <a:pt x="382" y="1062"/>
                              </a:lnTo>
                              <a:lnTo>
                                <a:pt x="406" y="1064"/>
                              </a:lnTo>
                              <a:lnTo>
                                <a:pt x="455" y="1067"/>
                              </a:lnTo>
                              <a:lnTo>
                                <a:pt x="504" y="1068"/>
                              </a:lnTo>
                              <a:lnTo>
                                <a:pt x="528" y="1068"/>
                              </a:lnTo>
                              <a:lnTo>
                                <a:pt x="553" y="1067"/>
                              </a:lnTo>
                              <a:lnTo>
                                <a:pt x="577" y="1065"/>
                              </a:lnTo>
                              <a:lnTo>
                                <a:pt x="602" y="1063"/>
                              </a:lnTo>
                              <a:lnTo>
                                <a:pt x="625" y="1061"/>
                              </a:lnTo>
                              <a:lnTo>
                                <a:pt x="649" y="1057"/>
                              </a:lnTo>
                              <a:lnTo>
                                <a:pt x="671" y="1053"/>
                              </a:lnTo>
                              <a:lnTo>
                                <a:pt x="694" y="1049"/>
                              </a:lnTo>
                              <a:lnTo>
                                <a:pt x="715" y="1044"/>
                              </a:lnTo>
                              <a:lnTo>
                                <a:pt x="738" y="1038"/>
                              </a:lnTo>
                              <a:lnTo>
                                <a:pt x="758" y="1031"/>
                              </a:lnTo>
                              <a:lnTo>
                                <a:pt x="779" y="1024"/>
                              </a:lnTo>
                              <a:lnTo>
                                <a:pt x="799" y="1017"/>
                              </a:lnTo>
                              <a:lnTo>
                                <a:pt x="818" y="1008"/>
                              </a:lnTo>
                              <a:lnTo>
                                <a:pt x="836" y="1000"/>
                              </a:lnTo>
                              <a:lnTo>
                                <a:pt x="853" y="990"/>
                              </a:lnTo>
                              <a:lnTo>
                                <a:pt x="870" y="980"/>
                              </a:lnTo>
                              <a:lnTo>
                                <a:pt x="887" y="969"/>
                              </a:lnTo>
                              <a:lnTo>
                                <a:pt x="901" y="958"/>
                              </a:lnTo>
                              <a:lnTo>
                                <a:pt x="916" y="946"/>
                              </a:lnTo>
                              <a:lnTo>
                                <a:pt x="929" y="933"/>
                              </a:lnTo>
                              <a:lnTo>
                                <a:pt x="942" y="920"/>
                              </a:lnTo>
                              <a:lnTo>
                                <a:pt x="954" y="906"/>
                              </a:lnTo>
                              <a:lnTo>
                                <a:pt x="964" y="891"/>
                              </a:lnTo>
                              <a:lnTo>
                                <a:pt x="974" y="876"/>
                              </a:lnTo>
                              <a:lnTo>
                                <a:pt x="981" y="860"/>
                              </a:lnTo>
                              <a:lnTo>
                                <a:pt x="988" y="843"/>
                              </a:lnTo>
                              <a:lnTo>
                                <a:pt x="995" y="826"/>
                              </a:lnTo>
                              <a:lnTo>
                                <a:pt x="999" y="808"/>
                              </a:lnTo>
                              <a:lnTo>
                                <a:pt x="1003" y="789"/>
                              </a:lnTo>
                              <a:lnTo>
                                <a:pt x="1005" y="770"/>
                              </a:lnTo>
                              <a:lnTo>
                                <a:pt x="1005" y="750"/>
                              </a:lnTo>
                              <a:lnTo>
                                <a:pt x="1005" y="725"/>
                              </a:lnTo>
                              <a:lnTo>
                                <a:pt x="1001" y="701"/>
                              </a:lnTo>
                              <a:lnTo>
                                <a:pt x="998" y="679"/>
                              </a:lnTo>
                              <a:lnTo>
                                <a:pt x="992" y="658"/>
                              </a:lnTo>
                              <a:lnTo>
                                <a:pt x="986" y="638"/>
                              </a:lnTo>
                              <a:lnTo>
                                <a:pt x="978" y="620"/>
                              </a:lnTo>
                              <a:lnTo>
                                <a:pt x="969" y="603"/>
                              </a:lnTo>
                              <a:lnTo>
                                <a:pt x="959" y="587"/>
                              </a:lnTo>
                              <a:lnTo>
                                <a:pt x="947" y="572"/>
                              </a:lnTo>
                              <a:lnTo>
                                <a:pt x="935" y="558"/>
                              </a:lnTo>
                              <a:lnTo>
                                <a:pt x="921" y="545"/>
                              </a:lnTo>
                              <a:lnTo>
                                <a:pt x="907" y="533"/>
                              </a:lnTo>
                              <a:lnTo>
                                <a:pt x="892" y="522"/>
                              </a:lnTo>
                              <a:lnTo>
                                <a:pt x="876" y="512"/>
                              </a:lnTo>
                              <a:lnTo>
                                <a:pt x="859" y="503"/>
                              </a:lnTo>
                              <a:lnTo>
                                <a:pt x="842" y="494"/>
                              </a:lnTo>
                              <a:lnTo>
                                <a:pt x="824" y="486"/>
                              </a:lnTo>
                              <a:lnTo>
                                <a:pt x="805" y="479"/>
                              </a:lnTo>
                              <a:lnTo>
                                <a:pt x="788" y="472"/>
                              </a:lnTo>
                              <a:lnTo>
                                <a:pt x="769" y="466"/>
                              </a:lnTo>
                              <a:lnTo>
                                <a:pt x="730" y="454"/>
                              </a:lnTo>
                              <a:lnTo>
                                <a:pt x="690" y="445"/>
                              </a:lnTo>
                              <a:lnTo>
                                <a:pt x="611" y="428"/>
                              </a:lnTo>
                              <a:lnTo>
                                <a:pt x="536" y="412"/>
                              </a:lnTo>
                              <a:lnTo>
                                <a:pt x="504" y="405"/>
                              </a:lnTo>
                              <a:lnTo>
                                <a:pt x="472" y="396"/>
                              </a:lnTo>
                              <a:lnTo>
                                <a:pt x="456" y="391"/>
                              </a:lnTo>
                              <a:lnTo>
                                <a:pt x="440" y="386"/>
                              </a:lnTo>
                              <a:lnTo>
                                <a:pt x="426" y="380"/>
                              </a:lnTo>
                              <a:lnTo>
                                <a:pt x="411" y="373"/>
                              </a:lnTo>
                              <a:lnTo>
                                <a:pt x="399" y="366"/>
                              </a:lnTo>
                              <a:lnTo>
                                <a:pt x="387" y="359"/>
                              </a:lnTo>
                              <a:lnTo>
                                <a:pt x="377" y="350"/>
                              </a:lnTo>
                              <a:lnTo>
                                <a:pt x="368" y="341"/>
                              </a:lnTo>
                              <a:lnTo>
                                <a:pt x="364" y="336"/>
                              </a:lnTo>
                              <a:lnTo>
                                <a:pt x="360" y="330"/>
                              </a:lnTo>
                              <a:lnTo>
                                <a:pt x="358" y="325"/>
                              </a:lnTo>
                              <a:lnTo>
                                <a:pt x="356" y="319"/>
                              </a:lnTo>
                              <a:lnTo>
                                <a:pt x="354" y="313"/>
                              </a:lnTo>
                              <a:lnTo>
                                <a:pt x="352" y="307"/>
                              </a:lnTo>
                              <a:lnTo>
                                <a:pt x="351" y="300"/>
                              </a:lnTo>
                              <a:lnTo>
                                <a:pt x="351" y="292"/>
                              </a:lnTo>
                              <a:lnTo>
                                <a:pt x="351" y="283"/>
                              </a:lnTo>
                              <a:lnTo>
                                <a:pt x="354" y="273"/>
                              </a:lnTo>
                              <a:lnTo>
                                <a:pt x="357" y="264"/>
                              </a:lnTo>
                              <a:lnTo>
                                <a:pt x="361" y="256"/>
                              </a:lnTo>
                              <a:lnTo>
                                <a:pt x="368" y="248"/>
                              </a:lnTo>
                              <a:lnTo>
                                <a:pt x="375" y="240"/>
                              </a:lnTo>
                              <a:lnTo>
                                <a:pt x="382" y="233"/>
                              </a:lnTo>
                              <a:lnTo>
                                <a:pt x="391" y="226"/>
                              </a:lnTo>
                              <a:lnTo>
                                <a:pt x="401" y="220"/>
                              </a:lnTo>
                              <a:lnTo>
                                <a:pt x="411" y="214"/>
                              </a:lnTo>
                              <a:lnTo>
                                <a:pt x="423" y="210"/>
                              </a:lnTo>
                              <a:lnTo>
                                <a:pt x="435" y="206"/>
                              </a:lnTo>
                              <a:lnTo>
                                <a:pt x="447" y="203"/>
                              </a:lnTo>
                              <a:lnTo>
                                <a:pt x="460" y="200"/>
                              </a:lnTo>
                              <a:lnTo>
                                <a:pt x="473" y="199"/>
                              </a:lnTo>
                              <a:lnTo>
                                <a:pt x="487" y="198"/>
                              </a:lnTo>
                              <a:lnTo>
                                <a:pt x="506" y="199"/>
                              </a:lnTo>
                              <a:lnTo>
                                <a:pt x="525" y="200"/>
                              </a:lnTo>
                              <a:lnTo>
                                <a:pt x="542" y="203"/>
                              </a:lnTo>
                              <a:lnTo>
                                <a:pt x="557" y="207"/>
                              </a:lnTo>
                              <a:lnTo>
                                <a:pt x="572" y="211"/>
                              </a:lnTo>
                              <a:lnTo>
                                <a:pt x="585" y="217"/>
                              </a:lnTo>
                              <a:lnTo>
                                <a:pt x="597" y="223"/>
                              </a:lnTo>
                              <a:lnTo>
                                <a:pt x="608" y="231"/>
                              </a:lnTo>
                              <a:lnTo>
                                <a:pt x="618" y="239"/>
                              </a:lnTo>
                              <a:lnTo>
                                <a:pt x="627" y="249"/>
                              </a:lnTo>
                              <a:lnTo>
                                <a:pt x="634" y="259"/>
                              </a:lnTo>
                              <a:lnTo>
                                <a:pt x="641" y="269"/>
                              </a:lnTo>
                              <a:lnTo>
                                <a:pt x="645" y="281"/>
                              </a:lnTo>
                              <a:lnTo>
                                <a:pt x="647" y="295"/>
                              </a:lnTo>
                              <a:lnTo>
                                <a:pt x="650" y="308"/>
                              </a:lnTo>
                              <a:lnTo>
                                <a:pt x="650" y="323"/>
                              </a:lnTo>
                              <a:lnTo>
                                <a:pt x="966" y="323"/>
                              </a:lnTo>
                              <a:close/>
                            </a:path>
                          </a:pathLst>
                        </a:custGeom>
                        <a:solidFill>
                          <a:srgbClr val="A0316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BC0A834" w14:textId="77777777" w:rsidR="00A60A2A" w:rsidRDefault="00A60A2A" w:rsidP="00A60A2A">
                            <w:pPr>
                              <w:rPr>
                                <w:rFonts w:eastAsia="Times New Roman"/>
                              </w:rPr>
                            </w:pPr>
                          </w:p>
                        </w:txbxContent>
                      </wps:txbx>
                      <wps:bodyPr rot="0" vert="horz" wrap="square" lIns="91440" tIns="45720" rIns="91440" bIns="45720" anchor="t" anchorCtr="0" upright="1">
                        <a:noAutofit/>
                      </wps:bodyPr>
                    </wps:wsp>
                    <wps:wsp>
                      <wps:cNvPr id="6" name="Rectangle 7"/>
                      <wps:cNvSpPr>
                        <a:spLocks noChangeArrowheads="1"/>
                      </wps:cNvSpPr>
                      <wps:spPr bwMode="auto">
                        <a:xfrm>
                          <a:off x="1843" y="485"/>
                          <a:ext cx="60" cy="243"/>
                        </a:xfrm>
                        <a:prstGeom prst="rect">
                          <a:avLst/>
                        </a:prstGeom>
                        <a:solidFill>
                          <a:srgbClr val="A0316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6BC6AD" w14:textId="77777777" w:rsidR="00A60A2A" w:rsidRDefault="00A60A2A" w:rsidP="00A60A2A">
                            <w:pPr>
                              <w:rPr>
                                <w:rFonts w:eastAsia="Times New Roman"/>
                              </w:rPr>
                            </w:pPr>
                          </w:p>
                        </w:txbxContent>
                      </wps:txbx>
                      <wps:bodyPr rot="0" vert="horz" wrap="square" lIns="91440" tIns="45720" rIns="91440" bIns="45720" anchor="t" anchorCtr="0" upright="1">
                        <a:noAutofit/>
                      </wps:bodyPr>
                    </wps:wsp>
                    <wps:wsp>
                      <wps:cNvPr id="7" name="Freeform 8"/>
                      <wps:cNvSpPr>
                        <a:spLocks/>
                      </wps:cNvSpPr>
                      <wps:spPr bwMode="auto">
                        <a:xfrm>
                          <a:off x="2172" y="485"/>
                          <a:ext cx="189" cy="243"/>
                        </a:xfrm>
                        <a:custGeom>
                          <a:avLst/>
                          <a:gdLst>
                            <a:gd name="T0" fmla="*/ 350 w 1023"/>
                            <a:gd name="T1" fmla="*/ 1026 h 1026"/>
                            <a:gd name="T2" fmla="*/ 666 w 1023"/>
                            <a:gd name="T3" fmla="*/ 1026 h 1026"/>
                            <a:gd name="T4" fmla="*/ 666 w 1023"/>
                            <a:gd name="T5" fmla="*/ 199 h 1026"/>
                            <a:gd name="T6" fmla="*/ 1023 w 1023"/>
                            <a:gd name="T7" fmla="*/ 199 h 1026"/>
                            <a:gd name="T8" fmla="*/ 1023 w 1023"/>
                            <a:gd name="T9" fmla="*/ 0 h 1026"/>
                            <a:gd name="T10" fmla="*/ 0 w 1023"/>
                            <a:gd name="T11" fmla="*/ 0 h 1026"/>
                            <a:gd name="T12" fmla="*/ 0 w 1023"/>
                            <a:gd name="T13" fmla="*/ 199 h 1026"/>
                            <a:gd name="T14" fmla="*/ 350 w 1023"/>
                            <a:gd name="T15" fmla="*/ 199 h 1026"/>
                            <a:gd name="T16" fmla="*/ 350 w 1023"/>
                            <a:gd name="T17" fmla="*/ 1026 h 10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23" h="1026">
                              <a:moveTo>
                                <a:pt x="350" y="1026"/>
                              </a:moveTo>
                              <a:lnTo>
                                <a:pt x="666" y="1026"/>
                              </a:lnTo>
                              <a:lnTo>
                                <a:pt x="666" y="199"/>
                              </a:lnTo>
                              <a:lnTo>
                                <a:pt x="1023" y="199"/>
                              </a:lnTo>
                              <a:lnTo>
                                <a:pt x="1023" y="0"/>
                              </a:lnTo>
                              <a:lnTo>
                                <a:pt x="0" y="0"/>
                              </a:lnTo>
                              <a:lnTo>
                                <a:pt x="0" y="199"/>
                              </a:lnTo>
                              <a:lnTo>
                                <a:pt x="350" y="199"/>
                              </a:lnTo>
                              <a:lnTo>
                                <a:pt x="350" y="1026"/>
                              </a:lnTo>
                              <a:close/>
                            </a:path>
                          </a:pathLst>
                        </a:custGeom>
                        <a:solidFill>
                          <a:srgbClr val="A0316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E180788" w14:textId="77777777" w:rsidR="00A60A2A" w:rsidRDefault="00A60A2A" w:rsidP="00A60A2A">
                            <w:pPr>
                              <w:rPr>
                                <w:rFonts w:eastAsia="Times New Roman"/>
                              </w:rPr>
                            </w:pPr>
                          </w:p>
                        </w:txbxContent>
                      </wps:txbx>
                      <wps:bodyPr rot="0" vert="horz" wrap="square" lIns="91440" tIns="45720" rIns="91440" bIns="45720" anchor="t" anchorCtr="0" upright="1">
                        <a:noAutofit/>
                      </wps:bodyPr>
                    </wps:wsp>
                    <wps:wsp>
                      <wps:cNvPr id="8" name="Freeform 9"/>
                      <wps:cNvSpPr>
                        <a:spLocks noEditPoints="1"/>
                      </wps:cNvSpPr>
                      <wps:spPr bwMode="auto">
                        <a:xfrm>
                          <a:off x="2608" y="485"/>
                          <a:ext cx="238" cy="243"/>
                        </a:xfrm>
                        <a:custGeom>
                          <a:avLst/>
                          <a:gdLst>
                            <a:gd name="T0" fmla="*/ 316 w 1287"/>
                            <a:gd name="T1" fmla="*/ 1026 h 1026"/>
                            <a:gd name="T2" fmla="*/ 390 w 1287"/>
                            <a:gd name="T3" fmla="*/ 826 h 1026"/>
                            <a:gd name="T4" fmla="*/ 852 w 1287"/>
                            <a:gd name="T5" fmla="*/ 826 h 1026"/>
                            <a:gd name="T6" fmla="*/ 929 w 1287"/>
                            <a:gd name="T7" fmla="*/ 1026 h 1026"/>
                            <a:gd name="T8" fmla="*/ 1287 w 1287"/>
                            <a:gd name="T9" fmla="*/ 1026 h 1026"/>
                            <a:gd name="T10" fmla="*/ 836 w 1287"/>
                            <a:gd name="T11" fmla="*/ 0 h 1026"/>
                            <a:gd name="T12" fmla="*/ 449 w 1287"/>
                            <a:gd name="T13" fmla="*/ 0 h 1026"/>
                            <a:gd name="T14" fmla="*/ 0 w 1287"/>
                            <a:gd name="T15" fmla="*/ 1026 h 1026"/>
                            <a:gd name="T16" fmla="*/ 316 w 1287"/>
                            <a:gd name="T17" fmla="*/ 1026 h 1026"/>
                            <a:gd name="T18" fmla="*/ 471 w 1287"/>
                            <a:gd name="T19" fmla="*/ 627 h 1026"/>
                            <a:gd name="T20" fmla="*/ 625 w 1287"/>
                            <a:gd name="T21" fmla="*/ 200 h 1026"/>
                            <a:gd name="T22" fmla="*/ 630 w 1287"/>
                            <a:gd name="T23" fmla="*/ 200 h 1026"/>
                            <a:gd name="T24" fmla="*/ 776 w 1287"/>
                            <a:gd name="T25" fmla="*/ 627 h 1026"/>
                            <a:gd name="T26" fmla="*/ 471 w 1287"/>
                            <a:gd name="T27" fmla="*/ 627 h 10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87" h="1026">
                              <a:moveTo>
                                <a:pt x="316" y="1026"/>
                              </a:moveTo>
                              <a:lnTo>
                                <a:pt x="390" y="826"/>
                              </a:lnTo>
                              <a:lnTo>
                                <a:pt x="852" y="826"/>
                              </a:lnTo>
                              <a:lnTo>
                                <a:pt x="929" y="1026"/>
                              </a:lnTo>
                              <a:lnTo>
                                <a:pt x="1287" y="1026"/>
                              </a:lnTo>
                              <a:lnTo>
                                <a:pt x="836" y="0"/>
                              </a:lnTo>
                              <a:lnTo>
                                <a:pt x="449" y="0"/>
                              </a:lnTo>
                              <a:lnTo>
                                <a:pt x="0" y="1026"/>
                              </a:lnTo>
                              <a:lnTo>
                                <a:pt x="316" y="1026"/>
                              </a:lnTo>
                              <a:close/>
                              <a:moveTo>
                                <a:pt x="471" y="627"/>
                              </a:moveTo>
                              <a:lnTo>
                                <a:pt x="625" y="200"/>
                              </a:lnTo>
                              <a:lnTo>
                                <a:pt x="630" y="200"/>
                              </a:lnTo>
                              <a:lnTo>
                                <a:pt x="776" y="627"/>
                              </a:lnTo>
                              <a:lnTo>
                                <a:pt x="471" y="627"/>
                              </a:lnTo>
                              <a:close/>
                            </a:path>
                          </a:pathLst>
                        </a:custGeom>
                        <a:solidFill>
                          <a:srgbClr val="A0316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8CE54C6" w14:textId="77777777" w:rsidR="00A60A2A" w:rsidRDefault="00A60A2A" w:rsidP="00A60A2A">
                            <w:pPr>
                              <w:rPr>
                                <w:rFonts w:eastAsia="Times New Roman"/>
                              </w:rPr>
                            </w:pPr>
                          </w:p>
                        </w:txbxContent>
                      </wps:txbx>
                      <wps:bodyPr rot="0" vert="horz" wrap="square" lIns="91440" tIns="45720" rIns="91440" bIns="45720" anchor="t" anchorCtr="0" upright="1">
                        <a:noAutofit/>
                      </wps:bodyPr>
                    </wps:wsp>
                    <wps:wsp>
                      <wps:cNvPr id="9" name="Freeform 10"/>
                      <wps:cNvSpPr>
                        <a:spLocks/>
                      </wps:cNvSpPr>
                      <wps:spPr bwMode="auto">
                        <a:xfrm>
                          <a:off x="3091" y="485"/>
                          <a:ext cx="189" cy="243"/>
                        </a:xfrm>
                        <a:custGeom>
                          <a:avLst/>
                          <a:gdLst>
                            <a:gd name="T0" fmla="*/ 350 w 1023"/>
                            <a:gd name="T1" fmla="*/ 1026 h 1026"/>
                            <a:gd name="T2" fmla="*/ 666 w 1023"/>
                            <a:gd name="T3" fmla="*/ 1026 h 1026"/>
                            <a:gd name="T4" fmla="*/ 666 w 1023"/>
                            <a:gd name="T5" fmla="*/ 199 h 1026"/>
                            <a:gd name="T6" fmla="*/ 1023 w 1023"/>
                            <a:gd name="T7" fmla="*/ 199 h 1026"/>
                            <a:gd name="T8" fmla="*/ 1023 w 1023"/>
                            <a:gd name="T9" fmla="*/ 0 h 1026"/>
                            <a:gd name="T10" fmla="*/ 0 w 1023"/>
                            <a:gd name="T11" fmla="*/ 0 h 1026"/>
                            <a:gd name="T12" fmla="*/ 0 w 1023"/>
                            <a:gd name="T13" fmla="*/ 199 h 1026"/>
                            <a:gd name="T14" fmla="*/ 350 w 1023"/>
                            <a:gd name="T15" fmla="*/ 199 h 1026"/>
                            <a:gd name="T16" fmla="*/ 350 w 1023"/>
                            <a:gd name="T17" fmla="*/ 1026 h 10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23" h="1026">
                              <a:moveTo>
                                <a:pt x="350" y="1026"/>
                              </a:moveTo>
                              <a:lnTo>
                                <a:pt x="666" y="1026"/>
                              </a:lnTo>
                              <a:lnTo>
                                <a:pt x="666" y="199"/>
                              </a:lnTo>
                              <a:lnTo>
                                <a:pt x="1023" y="199"/>
                              </a:lnTo>
                              <a:lnTo>
                                <a:pt x="1023" y="0"/>
                              </a:lnTo>
                              <a:lnTo>
                                <a:pt x="0" y="0"/>
                              </a:lnTo>
                              <a:lnTo>
                                <a:pt x="0" y="199"/>
                              </a:lnTo>
                              <a:lnTo>
                                <a:pt x="350" y="199"/>
                              </a:lnTo>
                              <a:lnTo>
                                <a:pt x="350" y="1026"/>
                              </a:lnTo>
                              <a:close/>
                            </a:path>
                          </a:pathLst>
                        </a:custGeom>
                        <a:solidFill>
                          <a:srgbClr val="A0316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E0659CC" w14:textId="77777777" w:rsidR="00A60A2A" w:rsidRDefault="00A60A2A" w:rsidP="00A60A2A">
                            <w:pPr>
                              <w:rPr>
                                <w:rFonts w:eastAsia="Times New Roman"/>
                              </w:rPr>
                            </w:pPr>
                          </w:p>
                        </w:txbxContent>
                      </wps:txbx>
                      <wps:bodyPr rot="0" vert="horz" wrap="square" lIns="91440" tIns="45720" rIns="91440" bIns="45720" anchor="t" anchorCtr="0" upright="1">
                        <a:noAutofit/>
                      </wps:bodyPr>
                    </wps:wsp>
                    <wps:wsp>
                      <wps:cNvPr id="10" name="Freeform 11"/>
                      <wps:cNvSpPr>
                        <a:spLocks/>
                      </wps:cNvSpPr>
                      <wps:spPr bwMode="auto">
                        <a:xfrm>
                          <a:off x="18" y="5"/>
                          <a:ext cx="200" cy="247"/>
                        </a:xfrm>
                        <a:custGeom>
                          <a:avLst/>
                          <a:gdLst>
                            <a:gd name="T0" fmla="*/ 774 w 1090"/>
                            <a:gd name="T1" fmla="*/ 635 h 1048"/>
                            <a:gd name="T2" fmla="*/ 769 w 1090"/>
                            <a:gd name="T3" fmla="*/ 681 h 1048"/>
                            <a:gd name="T4" fmla="*/ 757 w 1090"/>
                            <a:gd name="T5" fmla="*/ 723 h 1048"/>
                            <a:gd name="T6" fmla="*/ 738 w 1090"/>
                            <a:gd name="T7" fmla="*/ 761 h 1048"/>
                            <a:gd name="T8" fmla="*/ 727 w 1090"/>
                            <a:gd name="T9" fmla="*/ 777 h 1048"/>
                            <a:gd name="T10" fmla="*/ 713 w 1090"/>
                            <a:gd name="T11" fmla="*/ 791 h 1048"/>
                            <a:gd name="T12" fmla="*/ 698 w 1090"/>
                            <a:gd name="T13" fmla="*/ 804 h 1048"/>
                            <a:gd name="T14" fmla="*/ 681 w 1090"/>
                            <a:gd name="T15" fmla="*/ 816 h 1048"/>
                            <a:gd name="T16" fmla="*/ 662 w 1090"/>
                            <a:gd name="T17" fmla="*/ 826 h 1048"/>
                            <a:gd name="T18" fmla="*/ 642 w 1090"/>
                            <a:gd name="T19" fmla="*/ 834 h 1048"/>
                            <a:gd name="T20" fmla="*/ 621 w 1090"/>
                            <a:gd name="T21" fmla="*/ 840 h 1048"/>
                            <a:gd name="T22" fmla="*/ 597 w 1090"/>
                            <a:gd name="T23" fmla="*/ 845 h 1048"/>
                            <a:gd name="T24" fmla="*/ 572 w 1090"/>
                            <a:gd name="T25" fmla="*/ 848 h 1048"/>
                            <a:gd name="T26" fmla="*/ 544 w 1090"/>
                            <a:gd name="T27" fmla="*/ 849 h 1048"/>
                            <a:gd name="T28" fmla="*/ 517 w 1090"/>
                            <a:gd name="T29" fmla="*/ 848 h 1048"/>
                            <a:gd name="T30" fmla="*/ 492 w 1090"/>
                            <a:gd name="T31" fmla="*/ 845 h 1048"/>
                            <a:gd name="T32" fmla="*/ 468 w 1090"/>
                            <a:gd name="T33" fmla="*/ 840 h 1048"/>
                            <a:gd name="T34" fmla="*/ 447 w 1090"/>
                            <a:gd name="T35" fmla="*/ 834 h 1048"/>
                            <a:gd name="T36" fmla="*/ 426 w 1090"/>
                            <a:gd name="T37" fmla="*/ 826 h 1048"/>
                            <a:gd name="T38" fmla="*/ 408 w 1090"/>
                            <a:gd name="T39" fmla="*/ 816 h 1048"/>
                            <a:gd name="T40" fmla="*/ 392 w 1090"/>
                            <a:gd name="T41" fmla="*/ 804 h 1048"/>
                            <a:gd name="T42" fmla="*/ 376 w 1090"/>
                            <a:gd name="T43" fmla="*/ 791 h 1048"/>
                            <a:gd name="T44" fmla="*/ 363 w 1090"/>
                            <a:gd name="T45" fmla="*/ 777 h 1048"/>
                            <a:gd name="T46" fmla="*/ 351 w 1090"/>
                            <a:gd name="T47" fmla="*/ 761 h 1048"/>
                            <a:gd name="T48" fmla="*/ 340 w 1090"/>
                            <a:gd name="T49" fmla="*/ 742 h 1048"/>
                            <a:gd name="T50" fmla="*/ 333 w 1090"/>
                            <a:gd name="T51" fmla="*/ 723 h 1048"/>
                            <a:gd name="T52" fmla="*/ 320 w 1090"/>
                            <a:gd name="T53" fmla="*/ 681 h 1048"/>
                            <a:gd name="T54" fmla="*/ 316 w 1090"/>
                            <a:gd name="T55" fmla="*/ 635 h 1048"/>
                            <a:gd name="T56" fmla="*/ 0 w 1090"/>
                            <a:gd name="T57" fmla="*/ 0 h 1048"/>
                            <a:gd name="T58" fmla="*/ 0 w 1090"/>
                            <a:gd name="T59" fmla="*/ 675 h 1048"/>
                            <a:gd name="T60" fmla="*/ 7 w 1090"/>
                            <a:gd name="T61" fmla="*/ 725 h 1048"/>
                            <a:gd name="T62" fmla="*/ 19 w 1090"/>
                            <a:gd name="T63" fmla="*/ 771 h 1048"/>
                            <a:gd name="T64" fmla="*/ 35 w 1090"/>
                            <a:gd name="T65" fmla="*/ 813 h 1048"/>
                            <a:gd name="T66" fmla="*/ 57 w 1090"/>
                            <a:gd name="T67" fmla="*/ 851 h 1048"/>
                            <a:gd name="T68" fmla="*/ 83 w 1090"/>
                            <a:gd name="T69" fmla="*/ 885 h 1048"/>
                            <a:gd name="T70" fmla="*/ 113 w 1090"/>
                            <a:gd name="T71" fmla="*/ 916 h 1048"/>
                            <a:gd name="T72" fmla="*/ 147 w 1090"/>
                            <a:gd name="T73" fmla="*/ 943 h 1048"/>
                            <a:gd name="T74" fmla="*/ 185 w 1090"/>
                            <a:gd name="T75" fmla="*/ 967 h 1048"/>
                            <a:gd name="T76" fmla="*/ 225 w 1090"/>
                            <a:gd name="T77" fmla="*/ 988 h 1048"/>
                            <a:gd name="T78" fmla="*/ 268 w 1090"/>
                            <a:gd name="T79" fmla="*/ 1005 h 1048"/>
                            <a:gd name="T80" fmla="*/ 315 w 1090"/>
                            <a:gd name="T81" fmla="*/ 1020 h 1048"/>
                            <a:gd name="T82" fmla="*/ 363 w 1090"/>
                            <a:gd name="T83" fmla="*/ 1031 h 1048"/>
                            <a:gd name="T84" fmla="*/ 413 w 1090"/>
                            <a:gd name="T85" fmla="*/ 1039 h 1048"/>
                            <a:gd name="T86" fmla="*/ 465 w 1090"/>
                            <a:gd name="T87" fmla="*/ 1045 h 1048"/>
                            <a:gd name="T88" fmla="*/ 517 w 1090"/>
                            <a:gd name="T89" fmla="*/ 1047 h 1048"/>
                            <a:gd name="T90" fmla="*/ 572 w 1090"/>
                            <a:gd name="T91" fmla="*/ 1047 h 1048"/>
                            <a:gd name="T92" fmla="*/ 624 w 1090"/>
                            <a:gd name="T93" fmla="*/ 1045 h 1048"/>
                            <a:gd name="T94" fmla="*/ 677 w 1090"/>
                            <a:gd name="T95" fmla="*/ 1039 h 1048"/>
                            <a:gd name="T96" fmla="*/ 727 w 1090"/>
                            <a:gd name="T97" fmla="*/ 1031 h 1048"/>
                            <a:gd name="T98" fmla="*/ 775 w 1090"/>
                            <a:gd name="T99" fmla="*/ 1020 h 1048"/>
                            <a:gd name="T100" fmla="*/ 820 w 1090"/>
                            <a:gd name="T101" fmla="*/ 1005 h 1048"/>
                            <a:gd name="T102" fmla="*/ 864 w 1090"/>
                            <a:gd name="T103" fmla="*/ 988 h 1048"/>
                            <a:gd name="T104" fmla="*/ 905 w 1090"/>
                            <a:gd name="T105" fmla="*/ 967 h 1048"/>
                            <a:gd name="T106" fmla="*/ 943 w 1090"/>
                            <a:gd name="T107" fmla="*/ 943 h 1048"/>
                            <a:gd name="T108" fmla="*/ 976 w 1090"/>
                            <a:gd name="T109" fmla="*/ 916 h 1048"/>
                            <a:gd name="T110" fmla="*/ 1006 w 1090"/>
                            <a:gd name="T111" fmla="*/ 885 h 1048"/>
                            <a:gd name="T112" fmla="*/ 1033 w 1090"/>
                            <a:gd name="T113" fmla="*/ 851 h 1048"/>
                            <a:gd name="T114" fmla="*/ 1054 w 1090"/>
                            <a:gd name="T115" fmla="*/ 813 h 1048"/>
                            <a:gd name="T116" fmla="*/ 1071 w 1090"/>
                            <a:gd name="T117" fmla="*/ 771 h 1048"/>
                            <a:gd name="T118" fmla="*/ 1083 w 1090"/>
                            <a:gd name="T119" fmla="*/ 725 h 1048"/>
                            <a:gd name="T120" fmla="*/ 1089 w 1090"/>
                            <a:gd name="T121" fmla="*/ 675 h 1048"/>
                            <a:gd name="T122" fmla="*/ 1090 w 1090"/>
                            <a:gd name="T123" fmla="*/ 0 h 10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090" h="1048">
                              <a:moveTo>
                                <a:pt x="774" y="0"/>
                              </a:moveTo>
                              <a:lnTo>
                                <a:pt x="774" y="635"/>
                              </a:lnTo>
                              <a:lnTo>
                                <a:pt x="772" y="659"/>
                              </a:lnTo>
                              <a:lnTo>
                                <a:pt x="769" y="681"/>
                              </a:lnTo>
                              <a:lnTo>
                                <a:pt x="763" y="703"/>
                              </a:lnTo>
                              <a:lnTo>
                                <a:pt x="757" y="723"/>
                              </a:lnTo>
                              <a:lnTo>
                                <a:pt x="748" y="742"/>
                              </a:lnTo>
                              <a:lnTo>
                                <a:pt x="738" y="761"/>
                              </a:lnTo>
                              <a:lnTo>
                                <a:pt x="732" y="769"/>
                              </a:lnTo>
                              <a:lnTo>
                                <a:pt x="727" y="777"/>
                              </a:lnTo>
                              <a:lnTo>
                                <a:pt x="720" y="784"/>
                              </a:lnTo>
                              <a:lnTo>
                                <a:pt x="713" y="791"/>
                              </a:lnTo>
                              <a:lnTo>
                                <a:pt x="706" y="798"/>
                              </a:lnTo>
                              <a:lnTo>
                                <a:pt x="698" y="804"/>
                              </a:lnTo>
                              <a:lnTo>
                                <a:pt x="690" y="810"/>
                              </a:lnTo>
                              <a:lnTo>
                                <a:pt x="681" y="816"/>
                              </a:lnTo>
                              <a:lnTo>
                                <a:pt x="672" y="821"/>
                              </a:lnTo>
                              <a:lnTo>
                                <a:pt x="662" y="826"/>
                              </a:lnTo>
                              <a:lnTo>
                                <a:pt x="653" y="830"/>
                              </a:lnTo>
                              <a:lnTo>
                                <a:pt x="642" y="834"/>
                              </a:lnTo>
                              <a:lnTo>
                                <a:pt x="632" y="837"/>
                              </a:lnTo>
                              <a:lnTo>
                                <a:pt x="621" y="840"/>
                              </a:lnTo>
                              <a:lnTo>
                                <a:pt x="609" y="843"/>
                              </a:lnTo>
                              <a:lnTo>
                                <a:pt x="597" y="845"/>
                              </a:lnTo>
                              <a:lnTo>
                                <a:pt x="584" y="847"/>
                              </a:lnTo>
                              <a:lnTo>
                                <a:pt x="572" y="848"/>
                              </a:lnTo>
                              <a:lnTo>
                                <a:pt x="559" y="849"/>
                              </a:lnTo>
                              <a:lnTo>
                                <a:pt x="544" y="849"/>
                              </a:lnTo>
                              <a:lnTo>
                                <a:pt x="531" y="849"/>
                              </a:lnTo>
                              <a:lnTo>
                                <a:pt x="517" y="848"/>
                              </a:lnTo>
                              <a:lnTo>
                                <a:pt x="505" y="847"/>
                              </a:lnTo>
                              <a:lnTo>
                                <a:pt x="492" y="845"/>
                              </a:lnTo>
                              <a:lnTo>
                                <a:pt x="481" y="843"/>
                              </a:lnTo>
                              <a:lnTo>
                                <a:pt x="468" y="840"/>
                              </a:lnTo>
                              <a:lnTo>
                                <a:pt x="457" y="837"/>
                              </a:lnTo>
                              <a:lnTo>
                                <a:pt x="447" y="834"/>
                              </a:lnTo>
                              <a:lnTo>
                                <a:pt x="436" y="830"/>
                              </a:lnTo>
                              <a:lnTo>
                                <a:pt x="426" y="826"/>
                              </a:lnTo>
                              <a:lnTo>
                                <a:pt x="417" y="821"/>
                              </a:lnTo>
                              <a:lnTo>
                                <a:pt x="408" y="816"/>
                              </a:lnTo>
                              <a:lnTo>
                                <a:pt x="399" y="810"/>
                              </a:lnTo>
                              <a:lnTo>
                                <a:pt x="392" y="804"/>
                              </a:lnTo>
                              <a:lnTo>
                                <a:pt x="384" y="798"/>
                              </a:lnTo>
                              <a:lnTo>
                                <a:pt x="376" y="791"/>
                              </a:lnTo>
                              <a:lnTo>
                                <a:pt x="369" y="784"/>
                              </a:lnTo>
                              <a:lnTo>
                                <a:pt x="363" y="777"/>
                              </a:lnTo>
                              <a:lnTo>
                                <a:pt x="356" y="769"/>
                              </a:lnTo>
                              <a:lnTo>
                                <a:pt x="351" y="761"/>
                              </a:lnTo>
                              <a:lnTo>
                                <a:pt x="346" y="751"/>
                              </a:lnTo>
                              <a:lnTo>
                                <a:pt x="340" y="742"/>
                              </a:lnTo>
                              <a:lnTo>
                                <a:pt x="336" y="733"/>
                              </a:lnTo>
                              <a:lnTo>
                                <a:pt x="333" y="723"/>
                              </a:lnTo>
                              <a:lnTo>
                                <a:pt x="326" y="703"/>
                              </a:lnTo>
                              <a:lnTo>
                                <a:pt x="320" y="681"/>
                              </a:lnTo>
                              <a:lnTo>
                                <a:pt x="317" y="659"/>
                              </a:lnTo>
                              <a:lnTo>
                                <a:pt x="316" y="635"/>
                              </a:lnTo>
                              <a:lnTo>
                                <a:pt x="316" y="0"/>
                              </a:lnTo>
                              <a:lnTo>
                                <a:pt x="0" y="0"/>
                              </a:lnTo>
                              <a:lnTo>
                                <a:pt x="0" y="649"/>
                              </a:lnTo>
                              <a:lnTo>
                                <a:pt x="0" y="675"/>
                              </a:lnTo>
                              <a:lnTo>
                                <a:pt x="3" y="701"/>
                              </a:lnTo>
                              <a:lnTo>
                                <a:pt x="7" y="725"/>
                              </a:lnTo>
                              <a:lnTo>
                                <a:pt x="12" y="748"/>
                              </a:lnTo>
                              <a:lnTo>
                                <a:pt x="19" y="771"/>
                              </a:lnTo>
                              <a:lnTo>
                                <a:pt x="27" y="793"/>
                              </a:lnTo>
                              <a:lnTo>
                                <a:pt x="35" y="813"/>
                              </a:lnTo>
                              <a:lnTo>
                                <a:pt x="45" y="833"/>
                              </a:lnTo>
                              <a:lnTo>
                                <a:pt x="57" y="851"/>
                              </a:lnTo>
                              <a:lnTo>
                                <a:pt x="69" y="869"/>
                              </a:lnTo>
                              <a:lnTo>
                                <a:pt x="83" y="885"/>
                              </a:lnTo>
                              <a:lnTo>
                                <a:pt x="98" y="901"/>
                              </a:lnTo>
                              <a:lnTo>
                                <a:pt x="113" y="916"/>
                              </a:lnTo>
                              <a:lnTo>
                                <a:pt x="129" y="930"/>
                              </a:lnTo>
                              <a:lnTo>
                                <a:pt x="147" y="943"/>
                              </a:lnTo>
                              <a:lnTo>
                                <a:pt x="166" y="956"/>
                              </a:lnTo>
                              <a:lnTo>
                                <a:pt x="185" y="967"/>
                              </a:lnTo>
                              <a:lnTo>
                                <a:pt x="205" y="978"/>
                              </a:lnTo>
                              <a:lnTo>
                                <a:pt x="225" y="988"/>
                              </a:lnTo>
                              <a:lnTo>
                                <a:pt x="247" y="997"/>
                              </a:lnTo>
                              <a:lnTo>
                                <a:pt x="268" y="1005"/>
                              </a:lnTo>
                              <a:lnTo>
                                <a:pt x="292" y="1013"/>
                              </a:lnTo>
                              <a:lnTo>
                                <a:pt x="315" y="1020"/>
                              </a:lnTo>
                              <a:lnTo>
                                <a:pt x="338" y="1026"/>
                              </a:lnTo>
                              <a:lnTo>
                                <a:pt x="363" y="1031"/>
                              </a:lnTo>
                              <a:lnTo>
                                <a:pt x="387" y="1035"/>
                              </a:lnTo>
                              <a:lnTo>
                                <a:pt x="413" y="1039"/>
                              </a:lnTo>
                              <a:lnTo>
                                <a:pt x="438" y="1042"/>
                              </a:lnTo>
                              <a:lnTo>
                                <a:pt x="465" y="1045"/>
                              </a:lnTo>
                              <a:lnTo>
                                <a:pt x="491" y="1046"/>
                              </a:lnTo>
                              <a:lnTo>
                                <a:pt x="517" y="1047"/>
                              </a:lnTo>
                              <a:lnTo>
                                <a:pt x="544" y="1048"/>
                              </a:lnTo>
                              <a:lnTo>
                                <a:pt x="572" y="1047"/>
                              </a:lnTo>
                              <a:lnTo>
                                <a:pt x="598" y="1046"/>
                              </a:lnTo>
                              <a:lnTo>
                                <a:pt x="624" y="1045"/>
                              </a:lnTo>
                              <a:lnTo>
                                <a:pt x="650" y="1042"/>
                              </a:lnTo>
                              <a:lnTo>
                                <a:pt x="677" y="1039"/>
                              </a:lnTo>
                              <a:lnTo>
                                <a:pt x="701" y="1035"/>
                              </a:lnTo>
                              <a:lnTo>
                                <a:pt x="727" y="1031"/>
                              </a:lnTo>
                              <a:lnTo>
                                <a:pt x="751" y="1026"/>
                              </a:lnTo>
                              <a:lnTo>
                                <a:pt x="775" y="1020"/>
                              </a:lnTo>
                              <a:lnTo>
                                <a:pt x="798" y="1013"/>
                              </a:lnTo>
                              <a:lnTo>
                                <a:pt x="820" y="1005"/>
                              </a:lnTo>
                              <a:lnTo>
                                <a:pt x="843" y="997"/>
                              </a:lnTo>
                              <a:lnTo>
                                <a:pt x="864" y="988"/>
                              </a:lnTo>
                              <a:lnTo>
                                <a:pt x="885" y="978"/>
                              </a:lnTo>
                              <a:lnTo>
                                <a:pt x="905" y="967"/>
                              </a:lnTo>
                              <a:lnTo>
                                <a:pt x="924" y="956"/>
                              </a:lnTo>
                              <a:lnTo>
                                <a:pt x="943" y="943"/>
                              </a:lnTo>
                              <a:lnTo>
                                <a:pt x="959" y="930"/>
                              </a:lnTo>
                              <a:lnTo>
                                <a:pt x="976" y="916"/>
                              </a:lnTo>
                              <a:lnTo>
                                <a:pt x="992" y="901"/>
                              </a:lnTo>
                              <a:lnTo>
                                <a:pt x="1006" y="885"/>
                              </a:lnTo>
                              <a:lnTo>
                                <a:pt x="1020" y="869"/>
                              </a:lnTo>
                              <a:lnTo>
                                <a:pt x="1033" y="851"/>
                              </a:lnTo>
                              <a:lnTo>
                                <a:pt x="1044" y="833"/>
                              </a:lnTo>
                              <a:lnTo>
                                <a:pt x="1054" y="813"/>
                              </a:lnTo>
                              <a:lnTo>
                                <a:pt x="1063" y="793"/>
                              </a:lnTo>
                              <a:lnTo>
                                <a:pt x="1071" y="771"/>
                              </a:lnTo>
                              <a:lnTo>
                                <a:pt x="1077" y="748"/>
                              </a:lnTo>
                              <a:lnTo>
                                <a:pt x="1083" y="725"/>
                              </a:lnTo>
                              <a:lnTo>
                                <a:pt x="1086" y="701"/>
                              </a:lnTo>
                              <a:lnTo>
                                <a:pt x="1089" y="675"/>
                              </a:lnTo>
                              <a:lnTo>
                                <a:pt x="1090" y="649"/>
                              </a:lnTo>
                              <a:lnTo>
                                <a:pt x="1090" y="0"/>
                              </a:lnTo>
                              <a:lnTo>
                                <a:pt x="774" y="0"/>
                              </a:lnTo>
                              <a:close/>
                            </a:path>
                          </a:pathLst>
                        </a:custGeom>
                        <a:solidFill>
                          <a:srgbClr val="A0316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641F3AD" w14:textId="77777777" w:rsidR="00A60A2A" w:rsidRDefault="00A60A2A" w:rsidP="00A60A2A">
                            <w:pPr>
                              <w:rPr>
                                <w:rFonts w:eastAsia="Times New Roman"/>
                              </w:rPr>
                            </w:pPr>
                          </w:p>
                        </w:txbxContent>
                      </wps:txbx>
                      <wps:bodyPr rot="0" vert="horz" wrap="square" lIns="91440" tIns="45720" rIns="91440" bIns="45720" anchor="t" anchorCtr="0" upright="1">
                        <a:noAutofit/>
                      </wps:bodyPr>
                    </wps:wsp>
                    <wps:wsp>
                      <wps:cNvPr id="11" name="Freeform 12"/>
                      <wps:cNvSpPr>
                        <a:spLocks/>
                      </wps:cNvSpPr>
                      <wps:spPr bwMode="auto">
                        <a:xfrm>
                          <a:off x="480" y="5"/>
                          <a:ext cx="205" cy="243"/>
                        </a:xfrm>
                        <a:custGeom>
                          <a:avLst/>
                          <a:gdLst>
                            <a:gd name="T0" fmla="*/ 0 w 1112"/>
                            <a:gd name="T1" fmla="*/ 1026 h 1026"/>
                            <a:gd name="T2" fmla="*/ 284 w 1112"/>
                            <a:gd name="T3" fmla="*/ 1026 h 1026"/>
                            <a:gd name="T4" fmla="*/ 284 w 1112"/>
                            <a:gd name="T5" fmla="*/ 240 h 1026"/>
                            <a:gd name="T6" fmla="*/ 287 w 1112"/>
                            <a:gd name="T7" fmla="*/ 240 h 1026"/>
                            <a:gd name="T8" fmla="*/ 675 w 1112"/>
                            <a:gd name="T9" fmla="*/ 1026 h 1026"/>
                            <a:gd name="T10" fmla="*/ 1112 w 1112"/>
                            <a:gd name="T11" fmla="*/ 1026 h 1026"/>
                            <a:gd name="T12" fmla="*/ 1112 w 1112"/>
                            <a:gd name="T13" fmla="*/ 0 h 1026"/>
                            <a:gd name="T14" fmla="*/ 828 w 1112"/>
                            <a:gd name="T15" fmla="*/ 0 h 1026"/>
                            <a:gd name="T16" fmla="*/ 828 w 1112"/>
                            <a:gd name="T17" fmla="*/ 762 h 1026"/>
                            <a:gd name="T18" fmla="*/ 825 w 1112"/>
                            <a:gd name="T19" fmla="*/ 765 h 1026"/>
                            <a:gd name="T20" fmla="*/ 442 w 1112"/>
                            <a:gd name="T21" fmla="*/ 0 h 1026"/>
                            <a:gd name="T22" fmla="*/ 0 w 1112"/>
                            <a:gd name="T23" fmla="*/ 0 h 1026"/>
                            <a:gd name="T24" fmla="*/ 0 w 1112"/>
                            <a:gd name="T25" fmla="*/ 1026 h 10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12" h="1026">
                              <a:moveTo>
                                <a:pt x="0" y="1026"/>
                              </a:moveTo>
                              <a:lnTo>
                                <a:pt x="284" y="1026"/>
                              </a:lnTo>
                              <a:lnTo>
                                <a:pt x="284" y="240"/>
                              </a:lnTo>
                              <a:lnTo>
                                <a:pt x="287" y="240"/>
                              </a:lnTo>
                              <a:lnTo>
                                <a:pt x="675" y="1026"/>
                              </a:lnTo>
                              <a:lnTo>
                                <a:pt x="1112" y="1026"/>
                              </a:lnTo>
                              <a:lnTo>
                                <a:pt x="1112" y="0"/>
                              </a:lnTo>
                              <a:lnTo>
                                <a:pt x="828" y="0"/>
                              </a:lnTo>
                              <a:lnTo>
                                <a:pt x="828" y="762"/>
                              </a:lnTo>
                              <a:lnTo>
                                <a:pt x="825" y="765"/>
                              </a:lnTo>
                              <a:lnTo>
                                <a:pt x="442" y="0"/>
                              </a:lnTo>
                              <a:lnTo>
                                <a:pt x="0" y="0"/>
                              </a:lnTo>
                              <a:lnTo>
                                <a:pt x="0" y="1026"/>
                              </a:lnTo>
                              <a:close/>
                            </a:path>
                          </a:pathLst>
                        </a:custGeom>
                        <a:solidFill>
                          <a:srgbClr val="A0316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BB6E553" w14:textId="77777777" w:rsidR="00A60A2A" w:rsidRDefault="00A60A2A" w:rsidP="00A60A2A">
                            <w:pPr>
                              <w:rPr>
                                <w:rFonts w:eastAsia="Times New Roman"/>
                              </w:rPr>
                            </w:pPr>
                          </w:p>
                        </w:txbxContent>
                      </wps:txbx>
                      <wps:bodyPr rot="0" vert="horz" wrap="square" lIns="91440" tIns="45720" rIns="91440" bIns="45720" anchor="t" anchorCtr="0" upright="1">
                        <a:noAutofit/>
                      </wps:bodyPr>
                    </wps:wsp>
                    <wps:wsp>
                      <wps:cNvPr id="12" name="Rectangle 13"/>
                      <wps:cNvSpPr>
                        <a:spLocks noChangeArrowheads="1"/>
                      </wps:cNvSpPr>
                      <wps:spPr bwMode="auto">
                        <a:xfrm>
                          <a:off x="971" y="5"/>
                          <a:ext cx="59" cy="243"/>
                        </a:xfrm>
                        <a:prstGeom prst="rect">
                          <a:avLst/>
                        </a:prstGeom>
                        <a:solidFill>
                          <a:srgbClr val="A0316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7EC3FB" w14:textId="77777777" w:rsidR="00A60A2A" w:rsidRDefault="00A60A2A" w:rsidP="00A60A2A">
                            <w:pPr>
                              <w:rPr>
                                <w:rFonts w:eastAsia="Times New Roman"/>
                              </w:rPr>
                            </w:pPr>
                          </w:p>
                        </w:txbxContent>
                      </wps:txbx>
                      <wps:bodyPr rot="0" vert="horz" wrap="square" lIns="91440" tIns="45720" rIns="91440" bIns="45720" anchor="t" anchorCtr="0" upright="1">
                        <a:noAutofit/>
                      </wps:bodyPr>
                    </wps:wsp>
                    <wps:wsp>
                      <wps:cNvPr id="13" name="Freeform 14"/>
                      <wps:cNvSpPr>
                        <a:spLocks/>
                      </wps:cNvSpPr>
                      <wps:spPr bwMode="auto">
                        <a:xfrm>
                          <a:off x="1305" y="5"/>
                          <a:ext cx="166" cy="243"/>
                        </a:xfrm>
                        <a:custGeom>
                          <a:avLst/>
                          <a:gdLst>
                            <a:gd name="T0" fmla="*/ 158 w 907"/>
                            <a:gd name="T1" fmla="*/ 1026 h 1026"/>
                            <a:gd name="T2" fmla="*/ 158 w 907"/>
                            <a:gd name="T3" fmla="*/ 482 h 1026"/>
                            <a:gd name="T4" fmla="*/ 684 w 907"/>
                            <a:gd name="T5" fmla="*/ 1026 h 1026"/>
                            <a:gd name="T6" fmla="*/ 907 w 907"/>
                            <a:gd name="T7" fmla="*/ 1026 h 1026"/>
                            <a:gd name="T8" fmla="*/ 339 w 907"/>
                            <a:gd name="T9" fmla="*/ 459 h 1026"/>
                            <a:gd name="T10" fmla="*/ 850 w 907"/>
                            <a:gd name="T11" fmla="*/ 0 h 1026"/>
                            <a:gd name="T12" fmla="*/ 633 w 907"/>
                            <a:gd name="T13" fmla="*/ 0 h 1026"/>
                            <a:gd name="T14" fmla="*/ 158 w 907"/>
                            <a:gd name="T15" fmla="*/ 445 h 1026"/>
                            <a:gd name="T16" fmla="*/ 158 w 907"/>
                            <a:gd name="T17" fmla="*/ 0 h 1026"/>
                            <a:gd name="T18" fmla="*/ 0 w 907"/>
                            <a:gd name="T19" fmla="*/ 0 h 1026"/>
                            <a:gd name="T20" fmla="*/ 0 w 907"/>
                            <a:gd name="T21" fmla="*/ 1026 h 1026"/>
                            <a:gd name="T22" fmla="*/ 158 w 907"/>
                            <a:gd name="T23" fmla="*/ 1026 h 10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07" h="1026">
                              <a:moveTo>
                                <a:pt x="158" y="1026"/>
                              </a:moveTo>
                              <a:lnTo>
                                <a:pt x="158" y="482"/>
                              </a:lnTo>
                              <a:lnTo>
                                <a:pt x="684" y="1026"/>
                              </a:lnTo>
                              <a:lnTo>
                                <a:pt x="907" y="1026"/>
                              </a:lnTo>
                              <a:lnTo>
                                <a:pt x="339" y="459"/>
                              </a:lnTo>
                              <a:lnTo>
                                <a:pt x="850" y="0"/>
                              </a:lnTo>
                              <a:lnTo>
                                <a:pt x="633" y="0"/>
                              </a:lnTo>
                              <a:lnTo>
                                <a:pt x="158" y="445"/>
                              </a:lnTo>
                              <a:lnTo>
                                <a:pt x="158" y="0"/>
                              </a:lnTo>
                              <a:lnTo>
                                <a:pt x="0" y="0"/>
                              </a:lnTo>
                              <a:lnTo>
                                <a:pt x="0" y="1026"/>
                              </a:lnTo>
                              <a:lnTo>
                                <a:pt x="158" y="102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156F93C" w14:textId="77777777" w:rsidR="00A60A2A" w:rsidRDefault="00A60A2A" w:rsidP="00A60A2A">
                            <w:pPr>
                              <w:rPr>
                                <w:rFonts w:eastAsia="Times New Roman"/>
                              </w:rPr>
                            </w:pPr>
                          </w:p>
                        </w:txbxContent>
                      </wps:txbx>
                      <wps:bodyPr rot="0" vert="horz" wrap="square" lIns="91440" tIns="45720" rIns="91440" bIns="45720" anchor="t" anchorCtr="0" upright="1">
                        <a:noAutofit/>
                      </wps:bodyPr>
                    </wps:wsp>
                    <wps:wsp>
                      <wps:cNvPr id="14" name="Freeform 15"/>
                      <wps:cNvSpPr>
                        <a:spLocks noEditPoints="1"/>
                      </wps:cNvSpPr>
                      <wps:spPr bwMode="auto">
                        <a:xfrm>
                          <a:off x="1650" y="5"/>
                          <a:ext cx="203" cy="243"/>
                        </a:xfrm>
                        <a:custGeom>
                          <a:avLst/>
                          <a:gdLst>
                            <a:gd name="T0" fmla="*/ 163 w 1111"/>
                            <a:gd name="T1" fmla="*/ 1026 h 1026"/>
                            <a:gd name="T2" fmla="*/ 287 w 1111"/>
                            <a:gd name="T3" fmla="*/ 759 h 1026"/>
                            <a:gd name="T4" fmla="*/ 815 w 1111"/>
                            <a:gd name="T5" fmla="*/ 759 h 1026"/>
                            <a:gd name="T6" fmla="*/ 939 w 1111"/>
                            <a:gd name="T7" fmla="*/ 1026 h 1026"/>
                            <a:gd name="T8" fmla="*/ 1111 w 1111"/>
                            <a:gd name="T9" fmla="*/ 1026 h 1026"/>
                            <a:gd name="T10" fmla="*/ 649 w 1111"/>
                            <a:gd name="T11" fmla="*/ 0 h 1026"/>
                            <a:gd name="T12" fmla="*/ 480 w 1111"/>
                            <a:gd name="T13" fmla="*/ 0 h 1026"/>
                            <a:gd name="T14" fmla="*/ 0 w 1111"/>
                            <a:gd name="T15" fmla="*/ 1026 h 1026"/>
                            <a:gd name="T16" fmla="*/ 163 w 1111"/>
                            <a:gd name="T17" fmla="*/ 1026 h 1026"/>
                            <a:gd name="T18" fmla="*/ 558 w 1111"/>
                            <a:gd name="T19" fmla="*/ 141 h 1026"/>
                            <a:gd name="T20" fmla="*/ 765 w 1111"/>
                            <a:gd name="T21" fmla="*/ 636 h 1026"/>
                            <a:gd name="T22" fmla="*/ 340 w 1111"/>
                            <a:gd name="T23" fmla="*/ 636 h 1026"/>
                            <a:gd name="T24" fmla="*/ 558 w 1111"/>
                            <a:gd name="T25" fmla="*/ 141 h 10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11" h="1026">
                              <a:moveTo>
                                <a:pt x="163" y="1026"/>
                              </a:moveTo>
                              <a:lnTo>
                                <a:pt x="287" y="759"/>
                              </a:lnTo>
                              <a:lnTo>
                                <a:pt x="815" y="759"/>
                              </a:lnTo>
                              <a:lnTo>
                                <a:pt x="939" y="1026"/>
                              </a:lnTo>
                              <a:lnTo>
                                <a:pt x="1111" y="1026"/>
                              </a:lnTo>
                              <a:lnTo>
                                <a:pt x="649" y="0"/>
                              </a:lnTo>
                              <a:lnTo>
                                <a:pt x="480" y="0"/>
                              </a:lnTo>
                              <a:lnTo>
                                <a:pt x="0" y="1026"/>
                              </a:lnTo>
                              <a:lnTo>
                                <a:pt x="163" y="1026"/>
                              </a:lnTo>
                              <a:close/>
                              <a:moveTo>
                                <a:pt x="558" y="141"/>
                              </a:moveTo>
                              <a:lnTo>
                                <a:pt x="765" y="636"/>
                              </a:lnTo>
                              <a:lnTo>
                                <a:pt x="340" y="636"/>
                              </a:lnTo>
                              <a:lnTo>
                                <a:pt x="558" y="141"/>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A02FC0E" w14:textId="77777777" w:rsidR="00A60A2A" w:rsidRDefault="00A60A2A" w:rsidP="00A60A2A">
                            <w:pPr>
                              <w:rPr>
                                <w:rFonts w:eastAsia="Times New Roman"/>
                              </w:rPr>
                            </w:pPr>
                          </w:p>
                        </w:txbxContent>
                      </wps:txbx>
                      <wps:bodyPr rot="0" vert="horz" wrap="square" lIns="91440" tIns="45720" rIns="91440" bIns="45720" anchor="t" anchorCtr="0" upright="1">
                        <a:noAutofit/>
                      </wps:bodyPr>
                    </wps:wsp>
                    <wps:wsp>
                      <wps:cNvPr id="15" name="Freeform 16"/>
                      <wps:cNvSpPr>
                        <a:spLocks/>
                      </wps:cNvSpPr>
                      <wps:spPr bwMode="auto">
                        <a:xfrm>
                          <a:off x="2049" y="0"/>
                          <a:ext cx="159" cy="252"/>
                        </a:xfrm>
                        <a:custGeom>
                          <a:avLst/>
                          <a:gdLst>
                            <a:gd name="T0" fmla="*/ 6 w 869"/>
                            <a:gd name="T1" fmla="*/ 828 h 1069"/>
                            <a:gd name="T2" fmla="*/ 34 w 869"/>
                            <a:gd name="T3" fmla="*/ 910 h 1069"/>
                            <a:gd name="T4" fmla="*/ 86 w 869"/>
                            <a:gd name="T5" fmla="*/ 974 h 1069"/>
                            <a:gd name="T6" fmla="*/ 155 w 869"/>
                            <a:gd name="T7" fmla="*/ 1020 h 1069"/>
                            <a:gd name="T8" fmla="*/ 240 w 869"/>
                            <a:gd name="T9" fmla="*/ 1051 h 1069"/>
                            <a:gd name="T10" fmla="*/ 341 w 869"/>
                            <a:gd name="T11" fmla="*/ 1066 h 1069"/>
                            <a:gd name="T12" fmla="*/ 449 w 869"/>
                            <a:gd name="T13" fmla="*/ 1068 h 1069"/>
                            <a:gd name="T14" fmla="*/ 555 w 869"/>
                            <a:gd name="T15" fmla="*/ 1056 h 1069"/>
                            <a:gd name="T16" fmla="*/ 653 w 869"/>
                            <a:gd name="T17" fmla="*/ 1030 h 1069"/>
                            <a:gd name="T18" fmla="*/ 740 w 869"/>
                            <a:gd name="T19" fmla="*/ 989 h 1069"/>
                            <a:gd name="T20" fmla="*/ 808 w 869"/>
                            <a:gd name="T21" fmla="*/ 930 h 1069"/>
                            <a:gd name="T22" fmla="*/ 853 w 869"/>
                            <a:gd name="T23" fmla="*/ 852 h 1069"/>
                            <a:gd name="T24" fmla="*/ 869 w 869"/>
                            <a:gd name="T25" fmla="*/ 752 h 1069"/>
                            <a:gd name="T26" fmla="*/ 849 w 869"/>
                            <a:gd name="T27" fmla="*/ 649 h 1069"/>
                            <a:gd name="T28" fmla="*/ 796 w 869"/>
                            <a:gd name="T29" fmla="*/ 576 h 1069"/>
                            <a:gd name="T30" fmla="*/ 718 w 869"/>
                            <a:gd name="T31" fmla="*/ 527 h 1069"/>
                            <a:gd name="T32" fmla="*/ 622 w 869"/>
                            <a:gd name="T33" fmla="*/ 493 h 1069"/>
                            <a:gd name="T34" fmla="*/ 413 w 869"/>
                            <a:gd name="T35" fmla="*/ 444 h 1069"/>
                            <a:gd name="T36" fmla="*/ 268 w 869"/>
                            <a:gd name="T37" fmla="*/ 403 h 1069"/>
                            <a:gd name="T38" fmla="*/ 210 w 869"/>
                            <a:gd name="T39" fmla="*/ 368 h 1069"/>
                            <a:gd name="T40" fmla="*/ 190 w 869"/>
                            <a:gd name="T41" fmla="*/ 336 h 1069"/>
                            <a:gd name="T42" fmla="*/ 181 w 869"/>
                            <a:gd name="T43" fmla="*/ 292 h 1069"/>
                            <a:gd name="T44" fmla="*/ 188 w 869"/>
                            <a:gd name="T45" fmla="*/ 239 h 1069"/>
                            <a:gd name="T46" fmla="*/ 214 w 869"/>
                            <a:gd name="T47" fmla="*/ 197 h 1069"/>
                            <a:gd name="T48" fmla="*/ 253 w 869"/>
                            <a:gd name="T49" fmla="*/ 166 h 1069"/>
                            <a:gd name="T50" fmla="*/ 336 w 869"/>
                            <a:gd name="T51" fmla="*/ 135 h 1069"/>
                            <a:gd name="T52" fmla="*/ 447 w 869"/>
                            <a:gd name="T53" fmla="*/ 122 h 1069"/>
                            <a:gd name="T54" fmla="*/ 549 w 869"/>
                            <a:gd name="T55" fmla="*/ 135 h 1069"/>
                            <a:gd name="T56" fmla="*/ 630 w 869"/>
                            <a:gd name="T57" fmla="*/ 177 h 1069"/>
                            <a:gd name="T58" fmla="*/ 657 w 869"/>
                            <a:gd name="T59" fmla="*/ 212 h 1069"/>
                            <a:gd name="T60" fmla="*/ 672 w 869"/>
                            <a:gd name="T61" fmla="*/ 256 h 1069"/>
                            <a:gd name="T62" fmla="*/ 838 w 869"/>
                            <a:gd name="T63" fmla="*/ 241 h 1069"/>
                            <a:gd name="T64" fmla="*/ 815 w 869"/>
                            <a:gd name="T65" fmla="*/ 163 h 1069"/>
                            <a:gd name="T66" fmla="*/ 769 w 869"/>
                            <a:gd name="T67" fmla="*/ 102 h 1069"/>
                            <a:gd name="T68" fmla="*/ 707 w 869"/>
                            <a:gd name="T69" fmla="*/ 56 h 1069"/>
                            <a:gd name="T70" fmla="*/ 630 w 869"/>
                            <a:gd name="T71" fmla="*/ 24 h 1069"/>
                            <a:gd name="T72" fmla="*/ 545 w 869"/>
                            <a:gd name="T73" fmla="*/ 6 h 1069"/>
                            <a:gd name="T74" fmla="*/ 415 w 869"/>
                            <a:gd name="T75" fmla="*/ 1 h 1069"/>
                            <a:gd name="T76" fmla="*/ 315 w 869"/>
                            <a:gd name="T77" fmla="*/ 12 h 1069"/>
                            <a:gd name="T78" fmla="*/ 221 w 869"/>
                            <a:gd name="T79" fmla="*/ 38 h 1069"/>
                            <a:gd name="T80" fmla="*/ 140 w 869"/>
                            <a:gd name="T81" fmla="*/ 79 h 1069"/>
                            <a:gd name="T82" fmla="*/ 75 w 869"/>
                            <a:gd name="T83" fmla="*/ 136 h 1069"/>
                            <a:gd name="T84" fmla="*/ 31 w 869"/>
                            <a:gd name="T85" fmla="*/ 211 h 1069"/>
                            <a:gd name="T86" fmla="*/ 16 w 869"/>
                            <a:gd name="T87" fmla="*/ 305 h 1069"/>
                            <a:gd name="T88" fmla="*/ 37 w 869"/>
                            <a:gd name="T89" fmla="*/ 400 h 1069"/>
                            <a:gd name="T90" fmla="*/ 93 w 869"/>
                            <a:gd name="T91" fmla="*/ 470 h 1069"/>
                            <a:gd name="T92" fmla="*/ 177 w 869"/>
                            <a:gd name="T93" fmla="*/ 522 h 1069"/>
                            <a:gd name="T94" fmla="*/ 275 w 869"/>
                            <a:gd name="T95" fmla="*/ 558 h 1069"/>
                            <a:gd name="T96" fmla="*/ 534 w 869"/>
                            <a:gd name="T97" fmla="*/ 614 h 1069"/>
                            <a:gd name="T98" fmla="*/ 617 w 869"/>
                            <a:gd name="T99" fmla="*/ 642 h 1069"/>
                            <a:gd name="T100" fmla="*/ 679 w 869"/>
                            <a:gd name="T101" fmla="*/ 691 h 1069"/>
                            <a:gd name="T102" fmla="*/ 702 w 869"/>
                            <a:gd name="T103" fmla="*/ 768 h 1069"/>
                            <a:gd name="T104" fmla="*/ 692 w 869"/>
                            <a:gd name="T105" fmla="*/ 829 h 1069"/>
                            <a:gd name="T106" fmla="*/ 662 w 869"/>
                            <a:gd name="T107" fmla="*/ 874 h 1069"/>
                            <a:gd name="T108" fmla="*/ 618 w 869"/>
                            <a:gd name="T109" fmla="*/ 906 h 1069"/>
                            <a:gd name="T110" fmla="*/ 515 w 869"/>
                            <a:gd name="T111" fmla="*/ 939 h 1069"/>
                            <a:gd name="T112" fmla="*/ 387 w 869"/>
                            <a:gd name="T113" fmla="*/ 946 h 1069"/>
                            <a:gd name="T114" fmla="*/ 291 w 869"/>
                            <a:gd name="T115" fmla="*/ 930 h 1069"/>
                            <a:gd name="T116" fmla="*/ 243 w 869"/>
                            <a:gd name="T117" fmla="*/ 907 h 1069"/>
                            <a:gd name="T118" fmla="*/ 206 w 869"/>
                            <a:gd name="T119" fmla="*/ 874 h 1069"/>
                            <a:gd name="T120" fmla="*/ 180 w 869"/>
                            <a:gd name="T121" fmla="*/ 830 h 1069"/>
                            <a:gd name="T122" fmla="*/ 167 w 869"/>
                            <a:gd name="T123" fmla="*/ 773 h 1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69" h="1069">
                              <a:moveTo>
                                <a:pt x="0" y="747"/>
                              </a:moveTo>
                              <a:lnTo>
                                <a:pt x="0" y="768"/>
                              </a:lnTo>
                              <a:lnTo>
                                <a:pt x="1" y="789"/>
                              </a:lnTo>
                              <a:lnTo>
                                <a:pt x="2" y="809"/>
                              </a:lnTo>
                              <a:lnTo>
                                <a:pt x="6" y="828"/>
                              </a:lnTo>
                              <a:lnTo>
                                <a:pt x="10" y="846"/>
                              </a:lnTo>
                              <a:lnTo>
                                <a:pt x="14" y="863"/>
                              </a:lnTo>
                              <a:lnTo>
                                <a:pt x="20" y="879"/>
                              </a:lnTo>
                              <a:lnTo>
                                <a:pt x="27" y="895"/>
                              </a:lnTo>
                              <a:lnTo>
                                <a:pt x="34" y="910"/>
                              </a:lnTo>
                              <a:lnTo>
                                <a:pt x="43" y="924"/>
                              </a:lnTo>
                              <a:lnTo>
                                <a:pt x="52" y="938"/>
                              </a:lnTo>
                              <a:lnTo>
                                <a:pt x="62" y="950"/>
                              </a:lnTo>
                              <a:lnTo>
                                <a:pt x="73" y="962"/>
                              </a:lnTo>
                              <a:lnTo>
                                <a:pt x="86" y="974"/>
                              </a:lnTo>
                              <a:lnTo>
                                <a:pt x="98" y="984"/>
                              </a:lnTo>
                              <a:lnTo>
                                <a:pt x="111" y="994"/>
                              </a:lnTo>
                              <a:lnTo>
                                <a:pt x="125" y="1004"/>
                              </a:lnTo>
                              <a:lnTo>
                                <a:pt x="139" y="1012"/>
                              </a:lnTo>
                              <a:lnTo>
                                <a:pt x="155" y="1020"/>
                              </a:lnTo>
                              <a:lnTo>
                                <a:pt x="170" y="1028"/>
                              </a:lnTo>
                              <a:lnTo>
                                <a:pt x="187" y="1034"/>
                              </a:lnTo>
                              <a:lnTo>
                                <a:pt x="205" y="1041"/>
                              </a:lnTo>
                              <a:lnTo>
                                <a:pt x="223" y="1046"/>
                              </a:lnTo>
                              <a:lnTo>
                                <a:pt x="240" y="1051"/>
                              </a:lnTo>
                              <a:lnTo>
                                <a:pt x="259" y="1055"/>
                              </a:lnTo>
                              <a:lnTo>
                                <a:pt x="279" y="1059"/>
                              </a:lnTo>
                              <a:lnTo>
                                <a:pt x="299" y="1062"/>
                              </a:lnTo>
                              <a:lnTo>
                                <a:pt x="319" y="1064"/>
                              </a:lnTo>
                              <a:lnTo>
                                <a:pt x="341" y="1066"/>
                              </a:lnTo>
                              <a:lnTo>
                                <a:pt x="362" y="1067"/>
                              </a:lnTo>
                              <a:lnTo>
                                <a:pt x="384" y="1068"/>
                              </a:lnTo>
                              <a:lnTo>
                                <a:pt x="406" y="1069"/>
                              </a:lnTo>
                              <a:lnTo>
                                <a:pt x="427" y="1068"/>
                              </a:lnTo>
                              <a:lnTo>
                                <a:pt x="449" y="1068"/>
                              </a:lnTo>
                              <a:lnTo>
                                <a:pt x="471" y="1066"/>
                              </a:lnTo>
                              <a:lnTo>
                                <a:pt x="492" y="1065"/>
                              </a:lnTo>
                              <a:lnTo>
                                <a:pt x="513" y="1062"/>
                              </a:lnTo>
                              <a:lnTo>
                                <a:pt x="534" y="1059"/>
                              </a:lnTo>
                              <a:lnTo>
                                <a:pt x="555" y="1056"/>
                              </a:lnTo>
                              <a:lnTo>
                                <a:pt x="575" y="1052"/>
                              </a:lnTo>
                              <a:lnTo>
                                <a:pt x="596" y="1048"/>
                              </a:lnTo>
                              <a:lnTo>
                                <a:pt x="616" y="1042"/>
                              </a:lnTo>
                              <a:lnTo>
                                <a:pt x="634" y="1037"/>
                              </a:lnTo>
                              <a:lnTo>
                                <a:pt x="653" y="1030"/>
                              </a:lnTo>
                              <a:lnTo>
                                <a:pt x="672" y="1023"/>
                              </a:lnTo>
                              <a:lnTo>
                                <a:pt x="690" y="1016"/>
                              </a:lnTo>
                              <a:lnTo>
                                <a:pt x="707" y="1007"/>
                              </a:lnTo>
                              <a:lnTo>
                                <a:pt x="724" y="998"/>
                              </a:lnTo>
                              <a:lnTo>
                                <a:pt x="740" y="989"/>
                              </a:lnTo>
                              <a:lnTo>
                                <a:pt x="755" y="978"/>
                              </a:lnTo>
                              <a:lnTo>
                                <a:pt x="769" y="967"/>
                              </a:lnTo>
                              <a:lnTo>
                                <a:pt x="784" y="955"/>
                              </a:lnTo>
                              <a:lnTo>
                                <a:pt x="796" y="943"/>
                              </a:lnTo>
                              <a:lnTo>
                                <a:pt x="808" y="930"/>
                              </a:lnTo>
                              <a:lnTo>
                                <a:pt x="819" y="916"/>
                              </a:lnTo>
                              <a:lnTo>
                                <a:pt x="829" y="901"/>
                              </a:lnTo>
                              <a:lnTo>
                                <a:pt x="838" y="885"/>
                              </a:lnTo>
                              <a:lnTo>
                                <a:pt x="846" y="869"/>
                              </a:lnTo>
                              <a:lnTo>
                                <a:pt x="853" y="852"/>
                              </a:lnTo>
                              <a:lnTo>
                                <a:pt x="858" y="834"/>
                              </a:lnTo>
                              <a:lnTo>
                                <a:pt x="863" y="815"/>
                              </a:lnTo>
                              <a:lnTo>
                                <a:pt x="866" y="795"/>
                              </a:lnTo>
                              <a:lnTo>
                                <a:pt x="868" y="774"/>
                              </a:lnTo>
                              <a:lnTo>
                                <a:pt x="869" y="752"/>
                              </a:lnTo>
                              <a:lnTo>
                                <a:pt x="868" y="729"/>
                              </a:lnTo>
                              <a:lnTo>
                                <a:pt x="866" y="707"/>
                              </a:lnTo>
                              <a:lnTo>
                                <a:pt x="862" y="686"/>
                              </a:lnTo>
                              <a:lnTo>
                                <a:pt x="856" y="667"/>
                              </a:lnTo>
                              <a:lnTo>
                                <a:pt x="849" y="649"/>
                              </a:lnTo>
                              <a:lnTo>
                                <a:pt x="842" y="632"/>
                              </a:lnTo>
                              <a:lnTo>
                                <a:pt x="832" y="617"/>
                              </a:lnTo>
                              <a:lnTo>
                                <a:pt x="820" y="602"/>
                              </a:lnTo>
                              <a:lnTo>
                                <a:pt x="809" y="589"/>
                              </a:lnTo>
                              <a:lnTo>
                                <a:pt x="796" y="576"/>
                              </a:lnTo>
                              <a:lnTo>
                                <a:pt x="783" y="565"/>
                              </a:lnTo>
                              <a:lnTo>
                                <a:pt x="767" y="554"/>
                              </a:lnTo>
                              <a:lnTo>
                                <a:pt x="751" y="544"/>
                              </a:lnTo>
                              <a:lnTo>
                                <a:pt x="735" y="535"/>
                              </a:lnTo>
                              <a:lnTo>
                                <a:pt x="718" y="527"/>
                              </a:lnTo>
                              <a:lnTo>
                                <a:pt x="699" y="519"/>
                              </a:lnTo>
                              <a:lnTo>
                                <a:pt x="681" y="512"/>
                              </a:lnTo>
                              <a:lnTo>
                                <a:pt x="661" y="505"/>
                              </a:lnTo>
                              <a:lnTo>
                                <a:pt x="642" y="499"/>
                              </a:lnTo>
                              <a:lnTo>
                                <a:pt x="622" y="493"/>
                              </a:lnTo>
                              <a:lnTo>
                                <a:pt x="581" y="482"/>
                              </a:lnTo>
                              <a:lnTo>
                                <a:pt x="539" y="472"/>
                              </a:lnTo>
                              <a:lnTo>
                                <a:pt x="496" y="463"/>
                              </a:lnTo>
                              <a:lnTo>
                                <a:pt x="454" y="454"/>
                              </a:lnTo>
                              <a:lnTo>
                                <a:pt x="413" y="444"/>
                              </a:lnTo>
                              <a:lnTo>
                                <a:pt x="373" y="433"/>
                              </a:lnTo>
                              <a:lnTo>
                                <a:pt x="336" y="423"/>
                              </a:lnTo>
                              <a:lnTo>
                                <a:pt x="301" y="414"/>
                              </a:lnTo>
                              <a:lnTo>
                                <a:pt x="284" y="409"/>
                              </a:lnTo>
                              <a:lnTo>
                                <a:pt x="268" y="403"/>
                              </a:lnTo>
                              <a:lnTo>
                                <a:pt x="254" y="397"/>
                              </a:lnTo>
                              <a:lnTo>
                                <a:pt x="239" y="390"/>
                              </a:lnTo>
                              <a:lnTo>
                                <a:pt x="227" y="382"/>
                              </a:lnTo>
                              <a:lnTo>
                                <a:pt x="216" y="373"/>
                              </a:lnTo>
                              <a:lnTo>
                                <a:pt x="210" y="368"/>
                              </a:lnTo>
                              <a:lnTo>
                                <a:pt x="206" y="362"/>
                              </a:lnTo>
                              <a:lnTo>
                                <a:pt x="201" y="356"/>
                              </a:lnTo>
                              <a:lnTo>
                                <a:pt x="197" y="350"/>
                              </a:lnTo>
                              <a:lnTo>
                                <a:pt x="194" y="343"/>
                              </a:lnTo>
                              <a:lnTo>
                                <a:pt x="190" y="336"/>
                              </a:lnTo>
                              <a:lnTo>
                                <a:pt x="188" y="328"/>
                              </a:lnTo>
                              <a:lnTo>
                                <a:pt x="186" y="320"/>
                              </a:lnTo>
                              <a:lnTo>
                                <a:pt x="184" y="311"/>
                              </a:lnTo>
                              <a:lnTo>
                                <a:pt x="183" y="302"/>
                              </a:lnTo>
                              <a:lnTo>
                                <a:pt x="181" y="292"/>
                              </a:lnTo>
                              <a:lnTo>
                                <a:pt x="181" y="281"/>
                              </a:lnTo>
                              <a:lnTo>
                                <a:pt x="181" y="270"/>
                              </a:lnTo>
                              <a:lnTo>
                                <a:pt x="184" y="259"/>
                              </a:lnTo>
                              <a:lnTo>
                                <a:pt x="185" y="249"/>
                              </a:lnTo>
                              <a:lnTo>
                                <a:pt x="188" y="239"/>
                              </a:lnTo>
                              <a:lnTo>
                                <a:pt x="191" y="230"/>
                              </a:lnTo>
                              <a:lnTo>
                                <a:pt x="196" y="221"/>
                              </a:lnTo>
                              <a:lnTo>
                                <a:pt x="201" y="213"/>
                              </a:lnTo>
                              <a:lnTo>
                                <a:pt x="207" y="205"/>
                              </a:lnTo>
                              <a:lnTo>
                                <a:pt x="214" y="197"/>
                              </a:lnTo>
                              <a:lnTo>
                                <a:pt x="220" y="190"/>
                              </a:lnTo>
                              <a:lnTo>
                                <a:pt x="228" y="184"/>
                              </a:lnTo>
                              <a:lnTo>
                                <a:pt x="236" y="177"/>
                              </a:lnTo>
                              <a:lnTo>
                                <a:pt x="244" y="171"/>
                              </a:lnTo>
                              <a:lnTo>
                                <a:pt x="253" y="166"/>
                              </a:lnTo>
                              <a:lnTo>
                                <a:pt x="263" y="161"/>
                              </a:lnTo>
                              <a:lnTo>
                                <a:pt x="272" y="156"/>
                              </a:lnTo>
                              <a:lnTo>
                                <a:pt x="293" y="147"/>
                              </a:lnTo>
                              <a:lnTo>
                                <a:pt x="314" y="140"/>
                              </a:lnTo>
                              <a:lnTo>
                                <a:pt x="336" y="135"/>
                              </a:lnTo>
                              <a:lnTo>
                                <a:pt x="358" y="130"/>
                              </a:lnTo>
                              <a:lnTo>
                                <a:pt x="381" y="126"/>
                              </a:lnTo>
                              <a:lnTo>
                                <a:pt x="403" y="124"/>
                              </a:lnTo>
                              <a:lnTo>
                                <a:pt x="425" y="123"/>
                              </a:lnTo>
                              <a:lnTo>
                                <a:pt x="447" y="122"/>
                              </a:lnTo>
                              <a:lnTo>
                                <a:pt x="469" y="123"/>
                              </a:lnTo>
                              <a:lnTo>
                                <a:pt x="489" y="124"/>
                              </a:lnTo>
                              <a:lnTo>
                                <a:pt x="510" y="127"/>
                              </a:lnTo>
                              <a:lnTo>
                                <a:pt x="530" y="130"/>
                              </a:lnTo>
                              <a:lnTo>
                                <a:pt x="549" y="135"/>
                              </a:lnTo>
                              <a:lnTo>
                                <a:pt x="568" y="141"/>
                              </a:lnTo>
                              <a:lnTo>
                                <a:pt x="584" y="148"/>
                              </a:lnTo>
                              <a:lnTo>
                                <a:pt x="601" y="156"/>
                              </a:lnTo>
                              <a:lnTo>
                                <a:pt x="616" y="166"/>
                              </a:lnTo>
                              <a:lnTo>
                                <a:pt x="630" y="177"/>
                              </a:lnTo>
                              <a:lnTo>
                                <a:pt x="636" y="184"/>
                              </a:lnTo>
                              <a:lnTo>
                                <a:pt x="642" y="190"/>
                              </a:lnTo>
                              <a:lnTo>
                                <a:pt x="647" y="197"/>
                              </a:lnTo>
                              <a:lnTo>
                                <a:pt x="652" y="204"/>
                              </a:lnTo>
                              <a:lnTo>
                                <a:pt x="657" y="212"/>
                              </a:lnTo>
                              <a:lnTo>
                                <a:pt x="661" y="220"/>
                              </a:lnTo>
                              <a:lnTo>
                                <a:pt x="665" y="228"/>
                              </a:lnTo>
                              <a:lnTo>
                                <a:pt x="668" y="237"/>
                              </a:lnTo>
                              <a:lnTo>
                                <a:pt x="670" y="247"/>
                              </a:lnTo>
                              <a:lnTo>
                                <a:pt x="672" y="256"/>
                              </a:lnTo>
                              <a:lnTo>
                                <a:pt x="673" y="266"/>
                              </a:lnTo>
                              <a:lnTo>
                                <a:pt x="675" y="277"/>
                              </a:lnTo>
                              <a:lnTo>
                                <a:pt x="840" y="277"/>
                              </a:lnTo>
                              <a:lnTo>
                                <a:pt x="840" y="259"/>
                              </a:lnTo>
                              <a:lnTo>
                                <a:pt x="838" y="241"/>
                              </a:lnTo>
                              <a:lnTo>
                                <a:pt x="836" y="224"/>
                              </a:lnTo>
                              <a:lnTo>
                                <a:pt x="832" y="208"/>
                              </a:lnTo>
                              <a:lnTo>
                                <a:pt x="827" y="192"/>
                              </a:lnTo>
                              <a:lnTo>
                                <a:pt x="822" y="178"/>
                              </a:lnTo>
                              <a:lnTo>
                                <a:pt x="815" y="163"/>
                              </a:lnTo>
                              <a:lnTo>
                                <a:pt x="807" y="150"/>
                              </a:lnTo>
                              <a:lnTo>
                                <a:pt x="799" y="137"/>
                              </a:lnTo>
                              <a:lnTo>
                                <a:pt x="790" y="125"/>
                              </a:lnTo>
                              <a:lnTo>
                                <a:pt x="780" y="113"/>
                              </a:lnTo>
                              <a:lnTo>
                                <a:pt x="769" y="102"/>
                              </a:lnTo>
                              <a:lnTo>
                                <a:pt x="758" y="92"/>
                              </a:lnTo>
                              <a:lnTo>
                                <a:pt x="747" y="82"/>
                              </a:lnTo>
                              <a:lnTo>
                                <a:pt x="734" y="73"/>
                              </a:lnTo>
                              <a:lnTo>
                                <a:pt x="720" y="64"/>
                              </a:lnTo>
                              <a:lnTo>
                                <a:pt x="707" y="56"/>
                              </a:lnTo>
                              <a:lnTo>
                                <a:pt x="692" y="49"/>
                              </a:lnTo>
                              <a:lnTo>
                                <a:pt x="678" y="42"/>
                              </a:lnTo>
                              <a:lnTo>
                                <a:pt x="662" y="35"/>
                              </a:lnTo>
                              <a:lnTo>
                                <a:pt x="647" y="29"/>
                              </a:lnTo>
                              <a:lnTo>
                                <a:pt x="630" y="24"/>
                              </a:lnTo>
                              <a:lnTo>
                                <a:pt x="613" y="20"/>
                              </a:lnTo>
                              <a:lnTo>
                                <a:pt x="597" y="15"/>
                              </a:lnTo>
                              <a:lnTo>
                                <a:pt x="580" y="12"/>
                              </a:lnTo>
                              <a:lnTo>
                                <a:pt x="562" y="9"/>
                              </a:lnTo>
                              <a:lnTo>
                                <a:pt x="545" y="6"/>
                              </a:lnTo>
                              <a:lnTo>
                                <a:pt x="528" y="4"/>
                              </a:lnTo>
                              <a:lnTo>
                                <a:pt x="491" y="1"/>
                              </a:lnTo>
                              <a:lnTo>
                                <a:pt x="455" y="0"/>
                              </a:lnTo>
                              <a:lnTo>
                                <a:pt x="435" y="0"/>
                              </a:lnTo>
                              <a:lnTo>
                                <a:pt x="415" y="1"/>
                              </a:lnTo>
                              <a:lnTo>
                                <a:pt x="395" y="2"/>
                              </a:lnTo>
                              <a:lnTo>
                                <a:pt x="375" y="4"/>
                              </a:lnTo>
                              <a:lnTo>
                                <a:pt x="355" y="6"/>
                              </a:lnTo>
                              <a:lnTo>
                                <a:pt x="335" y="9"/>
                              </a:lnTo>
                              <a:lnTo>
                                <a:pt x="315" y="12"/>
                              </a:lnTo>
                              <a:lnTo>
                                <a:pt x="296" y="16"/>
                              </a:lnTo>
                              <a:lnTo>
                                <a:pt x="277" y="21"/>
                              </a:lnTo>
                              <a:lnTo>
                                <a:pt x="258" y="26"/>
                              </a:lnTo>
                              <a:lnTo>
                                <a:pt x="240" y="32"/>
                              </a:lnTo>
                              <a:lnTo>
                                <a:pt x="221" y="38"/>
                              </a:lnTo>
                              <a:lnTo>
                                <a:pt x="205" y="45"/>
                              </a:lnTo>
                              <a:lnTo>
                                <a:pt x="187" y="52"/>
                              </a:lnTo>
                              <a:lnTo>
                                <a:pt x="171" y="60"/>
                              </a:lnTo>
                              <a:lnTo>
                                <a:pt x="155" y="69"/>
                              </a:lnTo>
                              <a:lnTo>
                                <a:pt x="140" y="79"/>
                              </a:lnTo>
                              <a:lnTo>
                                <a:pt x="126" y="89"/>
                              </a:lnTo>
                              <a:lnTo>
                                <a:pt x="111" y="99"/>
                              </a:lnTo>
                              <a:lnTo>
                                <a:pt x="98" y="111"/>
                              </a:lnTo>
                              <a:lnTo>
                                <a:pt x="86" y="123"/>
                              </a:lnTo>
                              <a:lnTo>
                                <a:pt x="75" y="136"/>
                              </a:lnTo>
                              <a:lnTo>
                                <a:pt x="63" y="149"/>
                              </a:lnTo>
                              <a:lnTo>
                                <a:pt x="55" y="164"/>
                              </a:lnTo>
                              <a:lnTo>
                                <a:pt x="46" y="179"/>
                              </a:lnTo>
                              <a:lnTo>
                                <a:pt x="38" y="194"/>
                              </a:lnTo>
                              <a:lnTo>
                                <a:pt x="31" y="211"/>
                              </a:lnTo>
                              <a:lnTo>
                                <a:pt x="26" y="228"/>
                              </a:lnTo>
                              <a:lnTo>
                                <a:pt x="21" y="246"/>
                              </a:lnTo>
                              <a:lnTo>
                                <a:pt x="18" y="265"/>
                              </a:lnTo>
                              <a:lnTo>
                                <a:pt x="17" y="285"/>
                              </a:lnTo>
                              <a:lnTo>
                                <a:pt x="16" y="305"/>
                              </a:lnTo>
                              <a:lnTo>
                                <a:pt x="17" y="326"/>
                              </a:lnTo>
                              <a:lnTo>
                                <a:pt x="19" y="346"/>
                              </a:lnTo>
                              <a:lnTo>
                                <a:pt x="23" y="365"/>
                              </a:lnTo>
                              <a:lnTo>
                                <a:pt x="29" y="383"/>
                              </a:lnTo>
                              <a:lnTo>
                                <a:pt x="37" y="400"/>
                              </a:lnTo>
                              <a:lnTo>
                                <a:pt x="46" y="416"/>
                              </a:lnTo>
                              <a:lnTo>
                                <a:pt x="56" y="431"/>
                              </a:lnTo>
                              <a:lnTo>
                                <a:pt x="68" y="445"/>
                              </a:lnTo>
                              <a:lnTo>
                                <a:pt x="80" y="458"/>
                              </a:lnTo>
                              <a:lnTo>
                                <a:pt x="93" y="470"/>
                              </a:lnTo>
                              <a:lnTo>
                                <a:pt x="109" y="482"/>
                              </a:lnTo>
                              <a:lnTo>
                                <a:pt x="125" y="493"/>
                              </a:lnTo>
                              <a:lnTo>
                                <a:pt x="141" y="503"/>
                              </a:lnTo>
                              <a:lnTo>
                                <a:pt x="158" y="513"/>
                              </a:lnTo>
                              <a:lnTo>
                                <a:pt x="177" y="522"/>
                              </a:lnTo>
                              <a:lnTo>
                                <a:pt x="196" y="530"/>
                              </a:lnTo>
                              <a:lnTo>
                                <a:pt x="215" y="538"/>
                              </a:lnTo>
                              <a:lnTo>
                                <a:pt x="235" y="545"/>
                              </a:lnTo>
                              <a:lnTo>
                                <a:pt x="255" y="552"/>
                              </a:lnTo>
                              <a:lnTo>
                                <a:pt x="275" y="558"/>
                              </a:lnTo>
                              <a:lnTo>
                                <a:pt x="317" y="570"/>
                              </a:lnTo>
                              <a:lnTo>
                                <a:pt x="358" y="579"/>
                              </a:lnTo>
                              <a:lnTo>
                                <a:pt x="441" y="596"/>
                              </a:lnTo>
                              <a:lnTo>
                                <a:pt x="516" y="610"/>
                              </a:lnTo>
                              <a:lnTo>
                                <a:pt x="534" y="614"/>
                              </a:lnTo>
                              <a:lnTo>
                                <a:pt x="552" y="618"/>
                              </a:lnTo>
                              <a:lnTo>
                                <a:pt x="569" y="623"/>
                              </a:lnTo>
                              <a:lnTo>
                                <a:pt x="586" y="628"/>
                              </a:lnTo>
                              <a:lnTo>
                                <a:pt x="602" y="635"/>
                              </a:lnTo>
                              <a:lnTo>
                                <a:pt x="617" y="642"/>
                              </a:lnTo>
                              <a:lnTo>
                                <a:pt x="631" y="650"/>
                              </a:lnTo>
                              <a:lnTo>
                                <a:pt x="646" y="658"/>
                              </a:lnTo>
                              <a:lnTo>
                                <a:pt x="658" y="668"/>
                              </a:lnTo>
                              <a:lnTo>
                                <a:pt x="669" y="679"/>
                              </a:lnTo>
                              <a:lnTo>
                                <a:pt x="679" y="691"/>
                              </a:lnTo>
                              <a:lnTo>
                                <a:pt x="687" y="704"/>
                              </a:lnTo>
                              <a:lnTo>
                                <a:pt x="693" y="718"/>
                              </a:lnTo>
                              <a:lnTo>
                                <a:pt x="699" y="733"/>
                              </a:lnTo>
                              <a:lnTo>
                                <a:pt x="702" y="750"/>
                              </a:lnTo>
                              <a:lnTo>
                                <a:pt x="702" y="768"/>
                              </a:lnTo>
                              <a:lnTo>
                                <a:pt x="702" y="782"/>
                              </a:lnTo>
                              <a:lnTo>
                                <a:pt x="701" y="795"/>
                              </a:lnTo>
                              <a:lnTo>
                                <a:pt x="699" y="807"/>
                              </a:lnTo>
                              <a:lnTo>
                                <a:pt x="696" y="818"/>
                              </a:lnTo>
                              <a:lnTo>
                                <a:pt x="692" y="829"/>
                              </a:lnTo>
                              <a:lnTo>
                                <a:pt x="688" y="839"/>
                              </a:lnTo>
                              <a:lnTo>
                                <a:pt x="682" y="848"/>
                              </a:lnTo>
                              <a:lnTo>
                                <a:pt x="676" y="857"/>
                              </a:lnTo>
                              <a:lnTo>
                                <a:pt x="669" y="866"/>
                              </a:lnTo>
                              <a:lnTo>
                                <a:pt x="662" y="874"/>
                              </a:lnTo>
                              <a:lnTo>
                                <a:pt x="655" y="881"/>
                              </a:lnTo>
                              <a:lnTo>
                                <a:pt x="646" y="888"/>
                              </a:lnTo>
                              <a:lnTo>
                                <a:pt x="637" y="895"/>
                              </a:lnTo>
                              <a:lnTo>
                                <a:pt x="628" y="901"/>
                              </a:lnTo>
                              <a:lnTo>
                                <a:pt x="618" y="906"/>
                              </a:lnTo>
                              <a:lnTo>
                                <a:pt x="608" y="912"/>
                              </a:lnTo>
                              <a:lnTo>
                                <a:pt x="587" y="921"/>
                              </a:lnTo>
                              <a:lnTo>
                                <a:pt x="563" y="928"/>
                              </a:lnTo>
                              <a:lnTo>
                                <a:pt x="540" y="934"/>
                              </a:lnTo>
                              <a:lnTo>
                                <a:pt x="515" y="939"/>
                              </a:lnTo>
                              <a:lnTo>
                                <a:pt x="490" y="942"/>
                              </a:lnTo>
                              <a:lnTo>
                                <a:pt x="465" y="945"/>
                              </a:lnTo>
                              <a:lnTo>
                                <a:pt x="440" y="946"/>
                              </a:lnTo>
                              <a:lnTo>
                                <a:pt x="415" y="946"/>
                              </a:lnTo>
                              <a:lnTo>
                                <a:pt x="387" y="946"/>
                              </a:lnTo>
                              <a:lnTo>
                                <a:pt x="361" y="944"/>
                              </a:lnTo>
                              <a:lnTo>
                                <a:pt x="335" y="941"/>
                              </a:lnTo>
                              <a:lnTo>
                                <a:pt x="312" y="936"/>
                              </a:lnTo>
                              <a:lnTo>
                                <a:pt x="301" y="933"/>
                              </a:lnTo>
                              <a:lnTo>
                                <a:pt x="291" y="930"/>
                              </a:lnTo>
                              <a:lnTo>
                                <a:pt x="279" y="926"/>
                              </a:lnTo>
                              <a:lnTo>
                                <a:pt x="269" y="922"/>
                              </a:lnTo>
                              <a:lnTo>
                                <a:pt x="260" y="917"/>
                              </a:lnTo>
                              <a:lnTo>
                                <a:pt x="252" y="912"/>
                              </a:lnTo>
                              <a:lnTo>
                                <a:pt x="243" y="907"/>
                              </a:lnTo>
                              <a:lnTo>
                                <a:pt x="234" y="901"/>
                              </a:lnTo>
                              <a:lnTo>
                                <a:pt x="226" y="895"/>
                              </a:lnTo>
                              <a:lnTo>
                                <a:pt x="219" y="889"/>
                              </a:lnTo>
                              <a:lnTo>
                                <a:pt x="211" y="882"/>
                              </a:lnTo>
                              <a:lnTo>
                                <a:pt x="206" y="874"/>
                              </a:lnTo>
                              <a:lnTo>
                                <a:pt x="199" y="866"/>
                              </a:lnTo>
                              <a:lnTo>
                                <a:pt x="194" y="858"/>
                              </a:lnTo>
                              <a:lnTo>
                                <a:pt x="189" y="849"/>
                              </a:lnTo>
                              <a:lnTo>
                                <a:pt x="185" y="840"/>
                              </a:lnTo>
                              <a:lnTo>
                                <a:pt x="180" y="830"/>
                              </a:lnTo>
                              <a:lnTo>
                                <a:pt x="177" y="820"/>
                              </a:lnTo>
                              <a:lnTo>
                                <a:pt x="174" y="809"/>
                              </a:lnTo>
                              <a:lnTo>
                                <a:pt x="171" y="798"/>
                              </a:lnTo>
                              <a:lnTo>
                                <a:pt x="169" y="786"/>
                              </a:lnTo>
                              <a:lnTo>
                                <a:pt x="167" y="773"/>
                              </a:lnTo>
                              <a:lnTo>
                                <a:pt x="166" y="760"/>
                              </a:lnTo>
                              <a:lnTo>
                                <a:pt x="166" y="747"/>
                              </a:lnTo>
                              <a:lnTo>
                                <a:pt x="0" y="7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5EC40F5" w14:textId="77777777" w:rsidR="00A60A2A" w:rsidRDefault="00A60A2A" w:rsidP="00A60A2A">
                            <w:pPr>
                              <w:rPr>
                                <w:rFonts w:eastAsia="Times New Roman"/>
                              </w:rPr>
                            </w:pPr>
                          </w:p>
                        </w:txbxContent>
                      </wps:txbx>
                      <wps:bodyPr rot="0" vert="horz" wrap="square" lIns="91440" tIns="45720" rIns="91440" bIns="45720" anchor="t" anchorCtr="0" upright="1">
                        <a:noAutofit/>
                      </wps:bodyPr>
                    </wps:wsp>
                    <wps:wsp>
                      <wps:cNvPr id="16" name="Freeform 17"/>
                      <wps:cNvSpPr>
                        <a:spLocks/>
                      </wps:cNvSpPr>
                      <wps:spPr bwMode="auto">
                        <a:xfrm>
                          <a:off x="2418" y="0"/>
                          <a:ext cx="160" cy="252"/>
                        </a:xfrm>
                        <a:custGeom>
                          <a:avLst/>
                          <a:gdLst>
                            <a:gd name="T0" fmla="*/ 7 w 869"/>
                            <a:gd name="T1" fmla="*/ 828 h 1069"/>
                            <a:gd name="T2" fmla="*/ 36 w 869"/>
                            <a:gd name="T3" fmla="*/ 910 h 1069"/>
                            <a:gd name="T4" fmla="*/ 86 w 869"/>
                            <a:gd name="T5" fmla="*/ 974 h 1069"/>
                            <a:gd name="T6" fmla="*/ 156 w 869"/>
                            <a:gd name="T7" fmla="*/ 1020 h 1069"/>
                            <a:gd name="T8" fmla="*/ 241 w 869"/>
                            <a:gd name="T9" fmla="*/ 1051 h 1069"/>
                            <a:gd name="T10" fmla="*/ 341 w 869"/>
                            <a:gd name="T11" fmla="*/ 1066 h 1069"/>
                            <a:gd name="T12" fmla="*/ 450 w 869"/>
                            <a:gd name="T13" fmla="*/ 1068 h 1069"/>
                            <a:gd name="T14" fmla="*/ 555 w 869"/>
                            <a:gd name="T15" fmla="*/ 1056 h 1069"/>
                            <a:gd name="T16" fmla="*/ 654 w 869"/>
                            <a:gd name="T17" fmla="*/ 1030 h 1069"/>
                            <a:gd name="T18" fmla="*/ 740 w 869"/>
                            <a:gd name="T19" fmla="*/ 989 h 1069"/>
                            <a:gd name="T20" fmla="*/ 808 w 869"/>
                            <a:gd name="T21" fmla="*/ 930 h 1069"/>
                            <a:gd name="T22" fmla="*/ 854 w 869"/>
                            <a:gd name="T23" fmla="*/ 852 h 1069"/>
                            <a:gd name="T24" fmla="*/ 869 w 869"/>
                            <a:gd name="T25" fmla="*/ 752 h 1069"/>
                            <a:gd name="T26" fmla="*/ 850 w 869"/>
                            <a:gd name="T27" fmla="*/ 649 h 1069"/>
                            <a:gd name="T28" fmla="*/ 797 w 869"/>
                            <a:gd name="T29" fmla="*/ 576 h 1069"/>
                            <a:gd name="T30" fmla="*/ 718 w 869"/>
                            <a:gd name="T31" fmla="*/ 527 h 1069"/>
                            <a:gd name="T32" fmla="*/ 622 w 869"/>
                            <a:gd name="T33" fmla="*/ 493 h 1069"/>
                            <a:gd name="T34" fmla="*/ 413 w 869"/>
                            <a:gd name="T35" fmla="*/ 444 h 1069"/>
                            <a:gd name="T36" fmla="*/ 269 w 869"/>
                            <a:gd name="T37" fmla="*/ 403 h 1069"/>
                            <a:gd name="T38" fmla="*/ 211 w 869"/>
                            <a:gd name="T39" fmla="*/ 368 h 1069"/>
                            <a:gd name="T40" fmla="*/ 191 w 869"/>
                            <a:gd name="T41" fmla="*/ 336 h 1069"/>
                            <a:gd name="T42" fmla="*/ 182 w 869"/>
                            <a:gd name="T43" fmla="*/ 292 h 1069"/>
                            <a:gd name="T44" fmla="*/ 189 w 869"/>
                            <a:gd name="T45" fmla="*/ 239 h 1069"/>
                            <a:gd name="T46" fmla="*/ 214 w 869"/>
                            <a:gd name="T47" fmla="*/ 197 h 1069"/>
                            <a:gd name="T48" fmla="*/ 254 w 869"/>
                            <a:gd name="T49" fmla="*/ 166 h 1069"/>
                            <a:gd name="T50" fmla="*/ 336 w 869"/>
                            <a:gd name="T51" fmla="*/ 135 h 1069"/>
                            <a:gd name="T52" fmla="*/ 447 w 869"/>
                            <a:gd name="T53" fmla="*/ 122 h 1069"/>
                            <a:gd name="T54" fmla="*/ 550 w 869"/>
                            <a:gd name="T55" fmla="*/ 135 h 1069"/>
                            <a:gd name="T56" fmla="*/ 630 w 869"/>
                            <a:gd name="T57" fmla="*/ 177 h 1069"/>
                            <a:gd name="T58" fmla="*/ 658 w 869"/>
                            <a:gd name="T59" fmla="*/ 212 h 1069"/>
                            <a:gd name="T60" fmla="*/ 672 w 869"/>
                            <a:gd name="T61" fmla="*/ 256 h 1069"/>
                            <a:gd name="T62" fmla="*/ 839 w 869"/>
                            <a:gd name="T63" fmla="*/ 241 h 1069"/>
                            <a:gd name="T64" fmla="*/ 816 w 869"/>
                            <a:gd name="T65" fmla="*/ 163 h 1069"/>
                            <a:gd name="T66" fmla="*/ 770 w 869"/>
                            <a:gd name="T67" fmla="*/ 102 h 1069"/>
                            <a:gd name="T68" fmla="*/ 707 w 869"/>
                            <a:gd name="T69" fmla="*/ 56 h 1069"/>
                            <a:gd name="T70" fmla="*/ 631 w 869"/>
                            <a:gd name="T71" fmla="*/ 24 h 1069"/>
                            <a:gd name="T72" fmla="*/ 545 w 869"/>
                            <a:gd name="T73" fmla="*/ 6 h 1069"/>
                            <a:gd name="T74" fmla="*/ 415 w 869"/>
                            <a:gd name="T75" fmla="*/ 1 h 1069"/>
                            <a:gd name="T76" fmla="*/ 316 w 869"/>
                            <a:gd name="T77" fmla="*/ 12 h 1069"/>
                            <a:gd name="T78" fmla="*/ 223 w 869"/>
                            <a:gd name="T79" fmla="*/ 38 h 1069"/>
                            <a:gd name="T80" fmla="*/ 140 w 869"/>
                            <a:gd name="T81" fmla="*/ 79 h 1069"/>
                            <a:gd name="T82" fmla="*/ 75 w 869"/>
                            <a:gd name="T83" fmla="*/ 136 h 1069"/>
                            <a:gd name="T84" fmla="*/ 32 w 869"/>
                            <a:gd name="T85" fmla="*/ 211 h 1069"/>
                            <a:gd name="T86" fmla="*/ 17 w 869"/>
                            <a:gd name="T87" fmla="*/ 305 h 1069"/>
                            <a:gd name="T88" fmla="*/ 38 w 869"/>
                            <a:gd name="T89" fmla="*/ 400 h 1069"/>
                            <a:gd name="T90" fmla="*/ 95 w 869"/>
                            <a:gd name="T91" fmla="*/ 470 h 1069"/>
                            <a:gd name="T92" fmla="*/ 177 w 869"/>
                            <a:gd name="T93" fmla="*/ 522 h 1069"/>
                            <a:gd name="T94" fmla="*/ 276 w 869"/>
                            <a:gd name="T95" fmla="*/ 558 h 1069"/>
                            <a:gd name="T96" fmla="*/ 534 w 869"/>
                            <a:gd name="T97" fmla="*/ 614 h 1069"/>
                            <a:gd name="T98" fmla="*/ 618 w 869"/>
                            <a:gd name="T99" fmla="*/ 642 h 1069"/>
                            <a:gd name="T100" fmla="*/ 679 w 869"/>
                            <a:gd name="T101" fmla="*/ 691 h 1069"/>
                            <a:gd name="T102" fmla="*/ 703 w 869"/>
                            <a:gd name="T103" fmla="*/ 768 h 1069"/>
                            <a:gd name="T104" fmla="*/ 692 w 869"/>
                            <a:gd name="T105" fmla="*/ 829 h 1069"/>
                            <a:gd name="T106" fmla="*/ 662 w 869"/>
                            <a:gd name="T107" fmla="*/ 874 h 1069"/>
                            <a:gd name="T108" fmla="*/ 619 w 869"/>
                            <a:gd name="T109" fmla="*/ 906 h 1069"/>
                            <a:gd name="T110" fmla="*/ 515 w 869"/>
                            <a:gd name="T111" fmla="*/ 939 h 1069"/>
                            <a:gd name="T112" fmla="*/ 387 w 869"/>
                            <a:gd name="T113" fmla="*/ 946 h 1069"/>
                            <a:gd name="T114" fmla="*/ 290 w 869"/>
                            <a:gd name="T115" fmla="*/ 930 h 1069"/>
                            <a:gd name="T116" fmla="*/ 243 w 869"/>
                            <a:gd name="T117" fmla="*/ 907 h 1069"/>
                            <a:gd name="T118" fmla="*/ 206 w 869"/>
                            <a:gd name="T119" fmla="*/ 874 h 1069"/>
                            <a:gd name="T120" fmla="*/ 181 w 869"/>
                            <a:gd name="T121" fmla="*/ 830 h 1069"/>
                            <a:gd name="T122" fmla="*/ 168 w 869"/>
                            <a:gd name="T123" fmla="*/ 773 h 1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69" h="1069">
                              <a:moveTo>
                                <a:pt x="0" y="747"/>
                              </a:moveTo>
                              <a:lnTo>
                                <a:pt x="0" y="768"/>
                              </a:lnTo>
                              <a:lnTo>
                                <a:pt x="1" y="789"/>
                              </a:lnTo>
                              <a:lnTo>
                                <a:pt x="3" y="809"/>
                              </a:lnTo>
                              <a:lnTo>
                                <a:pt x="7" y="828"/>
                              </a:lnTo>
                              <a:lnTo>
                                <a:pt x="10" y="846"/>
                              </a:lnTo>
                              <a:lnTo>
                                <a:pt x="14" y="863"/>
                              </a:lnTo>
                              <a:lnTo>
                                <a:pt x="21" y="879"/>
                              </a:lnTo>
                              <a:lnTo>
                                <a:pt x="28" y="895"/>
                              </a:lnTo>
                              <a:lnTo>
                                <a:pt x="36" y="910"/>
                              </a:lnTo>
                              <a:lnTo>
                                <a:pt x="43" y="924"/>
                              </a:lnTo>
                              <a:lnTo>
                                <a:pt x="53" y="938"/>
                              </a:lnTo>
                              <a:lnTo>
                                <a:pt x="63" y="950"/>
                              </a:lnTo>
                              <a:lnTo>
                                <a:pt x="75" y="962"/>
                              </a:lnTo>
                              <a:lnTo>
                                <a:pt x="86" y="974"/>
                              </a:lnTo>
                              <a:lnTo>
                                <a:pt x="98" y="984"/>
                              </a:lnTo>
                              <a:lnTo>
                                <a:pt x="111" y="994"/>
                              </a:lnTo>
                              <a:lnTo>
                                <a:pt x="126" y="1004"/>
                              </a:lnTo>
                              <a:lnTo>
                                <a:pt x="140" y="1012"/>
                              </a:lnTo>
                              <a:lnTo>
                                <a:pt x="156" y="1020"/>
                              </a:lnTo>
                              <a:lnTo>
                                <a:pt x="171" y="1028"/>
                              </a:lnTo>
                              <a:lnTo>
                                <a:pt x="188" y="1034"/>
                              </a:lnTo>
                              <a:lnTo>
                                <a:pt x="205" y="1041"/>
                              </a:lnTo>
                              <a:lnTo>
                                <a:pt x="223" y="1046"/>
                              </a:lnTo>
                              <a:lnTo>
                                <a:pt x="241" y="1051"/>
                              </a:lnTo>
                              <a:lnTo>
                                <a:pt x="260" y="1055"/>
                              </a:lnTo>
                              <a:lnTo>
                                <a:pt x="279" y="1059"/>
                              </a:lnTo>
                              <a:lnTo>
                                <a:pt x="299" y="1062"/>
                              </a:lnTo>
                              <a:lnTo>
                                <a:pt x="321" y="1064"/>
                              </a:lnTo>
                              <a:lnTo>
                                <a:pt x="341" y="1066"/>
                              </a:lnTo>
                              <a:lnTo>
                                <a:pt x="363" y="1067"/>
                              </a:lnTo>
                              <a:lnTo>
                                <a:pt x="384" y="1068"/>
                              </a:lnTo>
                              <a:lnTo>
                                <a:pt x="406" y="1069"/>
                              </a:lnTo>
                              <a:lnTo>
                                <a:pt x="429" y="1068"/>
                              </a:lnTo>
                              <a:lnTo>
                                <a:pt x="450" y="1068"/>
                              </a:lnTo>
                              <a:lnTo>
                                <a:pt x="471" y="1066"/>
                              </a:lnTo>
                              <a:lnTo>
                                <a:pt x="493" y="1065"/>
                              </a:lnTo>
                              <a:lnTo>
                                <a:pt x="514" y="1062"/>
                              </a:lnTo>
                              <a:lnTo>
                                <a:pt x="534" y="1059"/>
                              </a:lnTo>
                              <a:lnTo>
                                <a:pt x="555" y="1056"/>
                              </a:lnTo>
                              <a:lnTo>
                                <a:pt x="577" y="1052"/>
                              </a:lnTo>
                              <a:lnTo>
                                <a:pt x="597" y="1048"/>
                              </a:lnTo>
                              <a:lnTo>
                                <a:pt x="616" y="1042"/>
                              </a:lnTo>
                              <a:lnTo>
                                <a:pt x="636" y="1037"/>
                              </a:lnTo>
                              <a:lnTo>
                                <a:pt x="654" y="1030"/>
                              </a:lnTo>
                              <a:lnTo>
                                <a:pt x="672" y="1023"/>
                              </a:lnTo>
                              <a:lnTo>
                                <a:pt x="690" y="1016"/>
                              </a:lnTo>
                              <a:lnTo>
                                <a:pt x="708" y="1007"/>
                              </a:lnTo>
                              <a:lnTo>
                                <a:pt x="725" y="998"/>
                              </a:lnTo>
                              <a:lnTo>
                                <a:pt x="740" y="989"/>
                              </a:lnTo>
                              <a:lnTo>
                                <a:pt x="756" y="978"/>
                              </a:lnTo>
                              <a:lnTo>
                                <a:pt x="770" y="967"/>
                              </a:lnTo>
                              <a:lnTo>
                                <a:pt x="784" y="955"/>
                              </a:lnTo>
                              <a:lnTo>
                                <a:pt x="797" y="943"/>
                              </a:lnTo>
                              <a:lnTo>
                                <a:pt x="808" y="930"/>
                              </a:lnTo>
                              <a:lnTo>
                                <a:pt x="819" y="916"/>
                              </a:lnTo>
                              <a:lnTo>
                                <a:pt x="829" y="901"/>
                              </a:lnTo>
                              <a:lnTo>
                                <a:pt x="838" y="885"/>
                              </a:lnTo>
                              <a:lnTo>
                                <a:pt x="846" y="869"/>
                              </a:lnTo>
                              <a:lnTo>
                                <a:pt x="854" y="852"/>
                              </a:lnTo>
                              <a:lnTo>
                                <a:pt x="859" y="834"/>
                              </a:lnTo>
                              <a:lnTo>
                                <a:pt x="864" y="815"/>
                              </a:lnTo>
                              <a:lnTo>
                                <a:pt x="867" y="795"/>
                              </a:lnTo>
                              <a:lnTo>
                                <a:pt x="869" y="774"/>
                              </a:lnTo>
                              <a:lnTo>
                                <a:pt x="869" y="752"/>
                              </a:lnTo>
                              <a:lnTo>
                                <a:pt x="868" y="729"/>
                              </a:lnTo>
                              <a:lnTo>
                                <a:pt x="866" y="707"/>
                              </a:lnTo>
                              <a:lnTo>
                                <a:pt x="863" y="686"/>
                              </a:lnTo>
                              <a:lnTo>
                                <a:pt x="857" y="667"/>
                              </a:lnTo>
                              <a:lnTo>
                                <a:pt x="850" y="649"/>
                              </a:lnTo>
                              <a:lnTo>
                                <a:pt x="842" y="632"/>
                              </a:lnTo>
                              <a:lnTo>
                                <a:pt x="833" y="617"/>
                              </a:lnTo>
                              <a:lnTo>
                                <a:pt x="821" y="602"/>
                              </a:lnTo>
                              <a:lnTo>
                                <a:pt x="809" y="589"/>
                              </a:lnTo>
                              <a:lnTo>
                                <a:pt x="797" y="576"/>
                              </a:lnTo>
                              <a:lnTo>
                                <a:pt x="783" y="565"/>
                              </a:lnTo>
                              <a:lnTo>
                                <a:pt x="768" y="554"/>
                              </a:lnTo>
                              <a:lnTo>
                                <a:pt x="752" y="544"/>
                              </a:lnTo>
                              <a:lnTo>
                                <a:pt x="736" y="535"/>
                              </a:lnTo>
                              <a:lnTo>
                                <a:pt x="718" y="527"/>
                              </a:lnTo>
                              <a:lnTo>
                                <a:pt x="700" y="519"/>
                              </a:lnTo>
                              <a:lnTo>
                                <a:pt x="681" y="512"/>
                              </a:lnTo>
                              <a:lnTo>
                                <a:pt x="662" y="505"/>
                              </a:lnTo>
                              <a:lnTo>
                                <a:pt x="642" y="499"/>
                              </a:lnTo>
                              <a:lnTo>
                                <a:pt x="622" y="493"/>
                              </a:lnTo>
                              <a:lnTo>
                                <a:pt x="581" y="482"/>
                              </a:lnTo>
                              <a:lnTo>
                                <a:pt x="540" y="472"/>
                              </a:lnTo>
                              <a:lnTo>
                                <a:pt x="498" y="463"/>
                              </a:lnTo>
                              <a:lnTo>
                                <a:pt x="455" y="454"/>
                              </a:lnTo>
                              <a:lnTo>
                                <a:pt x="413" y="444"/>
                              </a:lnTo>
                              <a:lnTo>
                                <a:pt x="373" y="433"/>
                              </a:lnTo>
                              <a:lnTo>
                                <a:pt x="336" y="423"/>
                              </a:lnTo>
                              <a:lnTo>
                                <a:pt x="302" y="414"/>
                              </a:lnTo>
                              <a:lnTo>
                                <a:pt x="285" y="409"/>
                              </a:lnTo>
                              <a:lnTo>
                                <a:pt x="269" y="403"/>
                              </a:lnTo>
                              <a:lnTo>
                                <a:pt x="254" y="397"/>
                              </a:lnTo>
                              <a:lnTo>
                                <a:pt x="240" y="390"/>
                              </a:lnTo>
                              <a:lnTo>
                                <a:pt x="228" y="382"/>
                              </a:lnTo>
                              <a:lnTo>
                                <a:pt x="216" y="373"/>
                              </a:lnTo>
                              <a:lnTo>
                                <a:pt x="211" y="368"/>
                              </a:lnTo>
                              <a:lnTo>
                                <a:pt x="206" y="362"/>
                              </a:lnTo>
                              <a:lnTo>
                                <a:pt x="201" y="356"/>
                              </a:lnTo>
                              <a:lnTo>
                                <a:pt x="198" y="350"/>
                              </a:lnTo>
                              <a:lnTo>
                                <a:pt x="195" y="343"/>
                              </a:lnTo>
                              <a:lnTo>
                                <a:pt x="191" y="336"/>
                              </a:lnTo>
                              <a:lnTo>
                                <a:pt x="188" y="328"/>
                              </a:lnTo>
                              <a:lnTo>
                                <a:pt x="186" y="320"/>
                              </a:lnTo>
                              <a:lnTo>
                                <a:pt x="185" y="311"/>
                              </a:lnTo>
                              <a:lnTo>
                                <a:pt x="184" y="302"/>
                              </a:lnTo>
                              <a:lnTo>
                                <a:pt x="182" y="292"/>
                              </a:lnTo>
                              <a:lnTo>
                                <a:pt x="182" y="281"/>
                              </a:lnTo>
                              <a:lnTo>
                                <a:pt x="182" y="270"/>
                              </a:lnTo>
                              <a:lnTo>
                                <a:pt x="184" y="259"/>
                              </a:lnTo>
                              <a:lnTo>
                                <a:pt x="186" y="249"/>
                              </a:lnTo>
                              <a:lnTo>
                                <a:pt x="189" y="239"/>
                              </a:lnTo>
                              <a:lnTo>
                                <a:pt x="193" y="230"/>
                              </a:lnTo>
                              <a:lnTo>
                                <a:pt x="197" y="221"/>
                              </a:lnTo>
                              <a:lnTo>
                                <a:pt x="201" y="213"/>
                              </a:lnTo>
                              <a:lnTo>
                                <a:pt x="208" y="205"/>
                              </a:lnTo>
                              <a:lnTo>
                                <a:pt x="214" y="197"/>
                              </a:lnTo>
                              <a:lnTo>
                                <a:pt x="221" y="190"/>
                              </a:lnTo>
                              <a:lnTo>
                                <a:pt x="228" y="184"/>
                              </a:lnTo>
                              <a:lnTo>
                                <a:pt x="236" y="177"/>
                              </a:lnTo>
                              <a:lnTo>
                                <a:pt x="245" y="171"/>
                              </a:lnTo>
                              <a:lnTo>
                                <a:pt x="254" y="166"/>
                              </a:lnTo>
                              <a:lnTo>
                                <a:pt x="263" y="161"/>
                              </a:lnTo>
                              <a:lnTo>
                                <a:pt x="273" y="156"/>
                              </a:lnTo>
                              <a:lnTo>
                                <a:pt x="293" y="147"/>
                              </a:lnTo>
                              <a:lnTo>
                                <a:pt x="314" y="140"/>
                              </a:lnTo>
                              <a:lnTo>
                                <a:pt x="336" y="135"/>
                              </a:lnTo>
                              <a:lnTo>
                                <a:pt x="358" y="130"/>
                              </a:lnTo>
                              <a:lnTo>
                                <a:pt x="382" y="126"/>
                              </a:lnTo>
                              <a:lnTo>
                                <a:pt x="404" y="124"/>
                              </a:lnTo>
                              <a:lnTo>
                                <a:pt x="426" y="123"/>
                              </a:lnTo>
                              <a:lnTo>
                                <a:pt x="447" y="122"/>
                              </a:lnTo>
                              <a:lnTo>
                                <a:pt x="469" y="123"/>
                              </a:lnTo>
                              <a:lnTo>
                                <a:pt x="490" y="124"/>
                              </a:lnTo>
                              <a:lnTo>
                                <a:pt x="510" y="127"/>
                              </a:lnTo>
                              <a:lnTo>
                                <a:pt x="530" y="130"/>
                              </a:lnTo>
                              <a:lnTo>
                                <a:pt x="550" y="135"/>
                              </a:lnTo>
                              <a:lnTo>
                                <a:pt x="568" y="141"/>
                              </a:lnTo>
                              <a:lnTo>
                                <a:pt x="585" y="148"/>
                              </a:lnTo>
                              <a:lnTo>
                                <a:pt x="601" y="156"/>
                              </a:lnTo>
                              <a:lnTo>
                                <a:pt x="617" y="166"/>
                              </a:lnTo>
                              <a:lnTo>
                                <a:pt x="630" y="177"/>
                              </a:lnTo>
                              <a:lnTo>
                                <a:pt x="637" y="184"/>
                              </a:lnTo>
                              <a:lnTo>
                                <a:pt x="642" y="190"/>
                              </a:lnTo>
                              <a:lnTo>
                                <a:pt x="648" y="197"/>
                              </a:lnTo>
                              <a:lnTo>
                                <a:pt x="653" y="204"/>
                              </a:lnTo>
                              <a:lnTo>
                                <a:pt x="658" y="212"/>
                              </a:lnTo>
                              <a:lnTo>
                                <a:pt x="661" y="220"/>
                              </a:lnTo>
                              <a:lnTo>
                                <a:pt x="665" y="228"/>
                              </a:lnTo>
                              <a:lnTo>
                                <a:pt x="668" y="237"/>
                              </a:lnTo>
                              <a:lnTo>
                                <a:pt x="671" y="247"/>
                              </a:lnTo>
                              <a:lnTo>
                                <a:pt x="672" y="256"/>
                              </a:lnTo>
                              <a:lnTo>
                                <a:pt x="675" y="266"/>
                              </a:lnTo>
                              <a:lnTo>
                                <a:pt x="676" y="277"/>
                              </a:lnTo>
                              <a:lnTo>
                                <a:pt x="842" y="277"/>
                              </a:lnTo>
                              <a:lnTo>
                                <a:pt x="840" y="259"/>
                              </a:lnTo>
                              <a:lnTo>
                                <a:pt x="839" y="241"/>
                              </a:lnTo>
                              <a:lnTo>
                                <a:pt x="836" y="224"/>
                              </a:lnTo>
                              <a:lnTo>
                                <a:pt x="833" y="208"/>
                              </a:lnTo>
                              <a:lnTo>
                                <a:pt x="828" y="192"/>
                              </a:lnTo>
                              <a:lnTo>
                                <a:pt x="823" y="178"/>
                              </a:lnTo>
                              <a:lnTo>
                                <a:pt x="816" y="163"/>
                              </a:lnTo>
                              <a:lnTo>
                                <a:pt x="808" y="150"/>
                              </a:lnTo>
                              <a:lnTo>
                                <a:pt x="800" y="137"/>
                              </a:lnTo>
                              <a:lnTo>
                                <a:pt x="790" y="125"/>
                              </a:lnTo>
                              <a:lnTo>
                                <a:pt x="781" y="113"/>
                              </a:lnTo>
                              <a:lnTo>
                                <a:pt x="770" y="102"/>
                              </a:lnTo>
                              <a:lnTo>
                                <a:pt x="759" y="92"/>
                              </a:lnTo>
                              <a:lnTo>
                                <a:pt x="747" y="82"/>
                              </a:lnTo>
                              <a:lnTo>
                                <a:pt x="735" y="73"/>
                              </a:lnTo>
                              <a:lnTo>
                                <a:pt x="721" y="64"/>
                              </a:lnTo>
                              <a:lnTo>
                                <a:pt x="707" y="56"/>
                              </a:lnTo>
                              <a:lnTo>
                                <a:pt x="693" y="49"/>
                              </a:lnTo>
                              <a:lnTo>
                                <a:pt x="678" y="42"/>
                              </a:lnTo>
                              <a:lnTo>
                                <a:pt x="663" y="35"/>
                              </a:lnTo>
                              <a:lnTo>
                                <a:pt x="647" y="29"/>
                              </a:lnTo>
                              <a:lnTo>
                                <a:pt x="631" y="24"/>
                              </a:lnTo>
                              <a:lnTo>
                                <a:pt x="614" y="20"/>
                              </a:lnTo>
                              <a:lnTo>
                                <a:pt x="598" y="15"/>
                              </a:lnTo>
                              <a:lnTo>
                                <a:pt x="581" y="12"/>
                              </a:lnTo>
                              <a:lnTo>
                                <a:pt x="563" y="9"/>
                              </a:lnTo>
                              <a:lnTo>
                                <a:pt x="545" y="6"/>
                              </a:lnTo>
                              <a:lnTo>
                                <a:pt x="528" y="4"/>
                              </a:lnTo>
                              <a:lnTo>
                                <a:pt x="492" y="1"/>
                              </a:lnTo>
                              <a:lnTo>
                                <a:pt x="455" y="0"/>
                              </a:lnTo>
                              <a:lnTo>
                                <a:pt x="435" y="0"/>
                              </a:lnTo>
                              <a:lnTo>
                                <a:pt x="415" y="1"/>
                              </a:lnTo>
                              <a:lnTo>
                                <a:pt x="395" y="2"/>
                              </a:lnTo>
                              <a:lnTo>
                                <a:pt x="375" y="4"/>
                              </a:lnTo>
                              <a:lnTo>
                                <a:pt x="355" y="6"/>
                              </a:lnTo>
                              <a:lnTo>
                                <a:pt x="336" y="9"/>
                              </a:lnTo>
                              <a:lnTo>
                                <a:pt x="316" y="12"/>
                              </a:lnTo>
                              <a:lnTo>
                                <a:pt x="297" y="16"/>
                              </a:lnTo>
                              <a:lnTo>
                                <a:pt x="278" y="21"/>
                              </a:lnTo>
                              <a:lnTo>
                                <a:pt x="259" y="26"/>
                              </a:lnTo>
                              <a:lnTo>
                                <a:pt x="240" y="32"/>
                              </a:lnTo>
                              <a:lnTo>
                                <a:pt x="223" y="38"/>
                              </a:lnTo>
                              <a:lnTo>
                                <a:pt x="205" y="45"/>
                              </a:lnTo>
                              <a:lnTo>
                                <a:pt x="188" y="52"/>
                              </a:lnTo>
                              <a:lnTo>
                                <a:pt x="171" y="60"/>
                              </a:lnTo>
                              <a:lnTo>
                                <a:pt x="156" y="69"/>
                              </a:lnTo>
                              <a:lnTo>
                                <a:pt x="140" y="79"/>
                              </a:lnTo>
                              <a:lnTo>
                                <a:pt x="126" y="89"/>
                              </a:lnTo>
                              <a:lnTo>
                                <a:pt x="112" y="99"/>
                              </a:lnTo>
                              <a:lnTo>
                                <a:pt x="99" y="111"/>
                              </a:lnTo>
                              <a:lnTo>
                                <a:pt x="87" y="123"/>
                              </a:lnTo>
                              <a:lnTo>
                                <a:pt x="75" y="136"/>
                              </a:lnTo>
                              <a:lnTo>
                                <a:pt x="64" y="149"/>
                              </a:lnTo>
                              <a:lnTo>
                                <a:pt x="54" y="164"/>
                              </a:lnTo>
                              <a:lnTo>
                                <a:pt x="46" y="179"/>
                              </a:lnTo>
                              <a:lnTo>
                                <a:pt x="38" y="194"/>
                              </a:lnTo>
                              <a:lnTo>
                                <a:pt x="32" y="211"/>
                              </a:lnTo>
                              <a:lnTo>
                                <a:pt x="27" y="228"/>
                              </a:lnTo>
                              <a:lnTo>
                                <a:pt x="22" y="246"/>
                              </a:lnTo>
                              <a:lnTo>
                                <a:pt x="19" y="265"/>
                              </a:lnTo>
                              <a:lnTo>
                                <a:pt x="17" y="285"/>
                              </a:lnTo>
                              <a:lnTo>
                                <a:pt x="17" y="305"/>
                              </a:lnTo>
                              <a:lnTo>
                                <a:pt x="17" y="326"/>
                              </a:lnTo>
                              <a:lnTo>
                                <a:pt x="20" y="346"/>
                              </a:lnTo>
                              <a:lnTo>
                                <a:pt x="24" y="365"/>
                              </a:lnTo>
                              <a:lnTo>
                                <a:pt x="30" y="383"/>
                              </a:lnTo>
                              <a:lnTo>
                                <a:pt x="38" y="400"/>
                              </a:lnTo>
                              <a:lnTo>
                                <a:pt x="47" y="416"/>
                              </a:lnTo>
                              <a:lnTo>
                                <a:pt x="57" y="431"/>
                              </a:lnTo>
                              <a:lnTo>
                                <a:pt x="68" y="445"/>
                              </a:lnTo>
                              <a:lnTo>
                                <a:pt x="80" y="458"/>
                              </a:lnTo>
                              <a:lnTo>
                                <a:pt x="95" y="470"/>
                              </a:lnTo>
                              <a:lnTo>
                                <a:pt x="109" y="482"/>
                              </a:lnTo>
                              <a:lnTo>
                                <a:pt x="125" y="493"/>
                              </a:lnTo>
                              <a:lnTo>
                                <a:pt x="141" y="503"/>
                              </a:lnTo>
                              <a:lnTo>
                                <a:pt x="159" y="513"/>
                              </a:lnTo>
                              <a:lnTo>
                                <a:pt x="177" y="522"/>
                              </a:lnTo>
                              <a:lnTo>
                                <a:pt x="196" y="530"/>
                              </a:lnTo>
                              <a:lnTo>
                                <a:pt x="215" y="538"/>
                              </a:lnTo>
                              <a:lnTo>
                                <a:pt x="235" y="545"/>
                              </a:lnTo>
                              <a:lnTo>
                                <a:pt x="255" y="552"/>
                              </a:lnTo>
                              <a:lnTo>
                                <a:pt x="276" y="558"/>
                              </a:lnTo>
                              <a:lnTo>
                                <a:pt x="317" y="570"/>
                              </a:lnTo>
                              <a:lnTo>
                                <a:pt x="359" y="579"/>
                              </a:lnTo>
                              <a:lnTo>
                                <a:pt x="442" y="596"/>
                              </a:lnTo>
                              <a:lnTo>
                                <a:pt x="516" y="610"/>
                              </a:lnTo>
                              <a:lnTo>
                                <a:pt x="534" y="614"/>
                              </a:lnTo>
                              <a:lnTo>
                                <a:pt x="552" y="618"/>
                              </a:lnTo>
                              <a:lnTo>
                                <a:pt x="570" y="623"/>
                              </a:lnTo>
                              <a:lnTo>
                                <a:pt x="587" y="628"/>
                              </a:lnTo>
                              <a:lnTo>
                                <a:pt x="602" y="635"/>
                              </a:lnTo>
                              <a:lnTo>
                                <a:pt x="618" y="642"/>
                              </a:lnTo>
                              <a:lnTo>
                                <a:pt x="632" y="650"/>
                              </a:lnTo>
                              <a:lnTo>
                                <a:pt x="646" y="658"/>
                              </a:lnTo>
                              <a:lnTo>
                                <a:pt x="658" y="668"/>
                              </a:lnTo>
                              <a:lnTo>
                                <a:pt x="669" y="679"/>
                              </a:lnTo>
                              <a:lnTo>
                                <a:pt x="679" y="691"/>
                              </a:lnTo>
                              <a:lnTo>
                                <a:pt x="688" y="704"/>
                              </a:lnTo>
                              <a:lnTo>
                                <a:pt x="695" y="718"/>
                              </a:lnTo>
                              <a:lnTo>
                                <a:pt x="699" y="733"/>
                              </a:lnTo>
                              <a:lnTo>
                                <a:pt x="702" y="750"/>
                              </a:lnTo>
                              <a:lnTo>
                                <a:pt x="703" y="768"/>
                              </a:lnTo>
                              <a:lnTo>
                                <a:pt x="703" y="782"/>
                              </a:lnTo>
                              <a:lnTo>
                                <a:pt x="701" y="795"/>
                              </a:lnTo>
                              <a:lnTo>
                                <a:pt x="699" y="807"/>
                              </a:lnTo>
                              <a:lnTo>
                                <a:pt x="697" y="818"/>
                              </a:lnTo>
                              <a:lnTo>
                                <a:pt x="692" y="829"/>
                              </a:lnTo>
                              <a:lnTo>
                                <a:pt x="688" y="839"/>
                              </a:lnTo>
                              <a:lnTo>
                                <a:pt x="682" y="848"/>
                              </a:lnTo>
                              <a:lnTo>
                                <a:pt x="677" y="857"/>
                              </a:lnTo>
                              <a:lnTo>
                                <a:pt x="670" y="866"/>
                              </a:lnTo>
                              <a:lnTo>
                                <a:pt x="662" y="874"/>
                              </a:lnTo>
                              <a:lnTo>
                                <a:pt x="654" y="881"/>
                              </a:lnTo>
                              <a:lnTo>
                                <a:pt x="647" y="888"/>
                              </a:lnTo>
                              <a:lnTo>
                                <a:pt x="638" y="895"/>
                              </a:lnTo>
                              <a:lnTo>
                                <a:pt x="628" y="901"/>
                              </a:lnTo>
                              <a:lnTo>
                                <a:pt x="619" y="906"/>
                              </a:lnTo>
                              <a:lnTo>
                                <a:pt x="608" y="912"/>
                              </a:lnTo>
                              <a:lnTo>
                                <a:pt x="587" y="921"/>
                              </a:lnTo>
                              <a:lnTo>
                                <a:pt x="564" y="928"/>
                              </a:lnTo>
                              <a:lnTo>
                                <a:pt x="540" y="934"/>
                              </a:lnTo>
                              <a:lnTo>
                                <a:pt x="515" y="939"/>
                              </a:lnTo>
                              <a:lnTo>
                                <a:pt x="491" y="942"/>
                              </a:lnTo>
                              <a:lnTo>
                                <a:pt x="465" y="945"/>
                              </a:lnTo>
                              <a:lnTo>
                                <a:pt x="441" y="946"/>
                              </a:lnTo>
                              <a:lnTo>
                                <a:pt x="416" y="946"/>
                              </a:lnTo>
                              <a:lnTo>
                                <a:pt x="387" y="946"/>
                              </a:lnTo>
                              <a:lnTo>
                                <a:pt x="362" y="944"/>
                              </a:lnTo>
                              <a:lnTo>
                                <a:pt x="336" y="941"/>
                              </a:lnTo>
                              <a:lnTo>
                                <a:pt x="313" y="936"/>
                              </a:lnTo>
                              <a:lnTo>
                                <a:pt x="302" y="933"/>
                              </a:lnTo>
                              <a:lnTo>
                                <a:pt x="290" y="930"/>
                              </a:lnTo>
                              <a:lnTo>
                                <a:pt x="280" y="926"/>
                              </a:lnTo>
                              <a:lnTo>
                                <a:pt x="270" y="922"/>
                              </a:lnTo>
                              <a:lnTo>
                                <a:pt x="260" y="917"/>
                              </a:lnTo>
                              <a:lnTo>
                                <a:pt x="252" y="912"/>
                              </a:lnTo>
                              <a:lnTo>
                                <a:pt x="243" y="907"/>
                              </a:lnTo>
                              <a:lnTo>
                                <a:pt x="235" y="901"/>
                              </a:lnTo>
                              <a:lnTo>
                                <a:pt x="227" y="895"/>
                              </a:lnTo>
                              <a:lnTo>
                                <a:pt x="219" y="889"/>
                              </a:lnTo>
                              <a:lnTo>
                                <a:pt x="213" y="882"/>
                              </a:lnTo>
                              <a:lnTo>
                                <a:pt x="206" y="874"/>
                              </a:lnTo>
                              <a:lnTo>
                                <a:pt x="200" y="866"/>
                              </a:lnTo>
                              <a:lnTo>
                                <a:pt x="195" y="858"/>
                              </a:lnTo>
                              <a:lnTo>
                                <a:pt x="189" y="849"/>
                              </a:lnTo>
                              <a:lnTo>
                                <a:pt x="185" y="840"/>
                              </a:lnTo>
                              <a:lnTo>
                                <a:pt x="181" y="830"/>
                              </a:lnTo>
                              <a:lnTo>
                                <a:pt x="177" y="820"/>
                              </a:lnTo>
                              <a:lnTo>
                                <a:pt x="174" y="809"/>
                              </a:lnTo>
                              <a:lnTo>
                                <a:pt x="171" y="798"/>
                              </a:lnTo>
                              <a:lnTo>
                                <a:pt x="169" y="786"/>
                              </a:lnTo>
                              <a:lnTo>
                                <a:pt x="168" y="773"/>
                              </a:lnTo>
                              <a:lnTo>
                                <a:pt x="167" y="760"/>
                              </a:lnTo>
                              <a:lnTo>
                                <a:pt x="166" y="747"/>
                              </a:lnTo>
                              <a:lnTo>
                                <a:pt x="0" y="7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BF3219E" w14:textId="77777777" w:rsidR="00A60A2A" w:rsidRDefault="00A60A2A" w:rsidP="00A60A2A">
                            <w:pPr>
                              <w:rPr>
                                <w:rFonts w:eastAsia="Times New Roman"/>
                              </w:rPr>
                            </w:pPr>
                          </w:p>
                        </w:txbxContent>
                      </wps:txbx>
                      <wps:bodyPr rot="0" vert="horz" wrap="square" lIns="91440" tIns="45720" rIns="91440" bIns="45720" anchor="t" anchorCtr="0" upright="1">
                        <a:noAutofit/>
                      </wps:bodyPr>
                    </wps:wsp>
                    <wps:wsp>
                      <wps:cNvPr id="17" name="Freeform 18"/>
                      <wps:cNvSpPr>
                        <a:spLocks/>
                      </wps:cNvSpPr>
                      <wps:spPr bwMode="auto">
                        <a:xfrm>
                          <a:off x="2795" y="5"/>
                          <a:ext cx="134" cy="243"/>
                        </a:xfrm>
                        <a:custGeom>
                          <a:avLst/>
                          <a:gdLst>
                            <a:gd name="T0" fmla="*/ 729 w 729"/>
                            <a:gd name="T1" fmla="*/ 1026 h 1026"/>
                            <a:gd name="T2" fmla="*/ 729 w 729"/>
                            <a:gd name="T3" fmla="*/ 904 h 1026"/>
                            <a:gd name="T4" fmla="*/ 158 w 729"/>
                            <a:gd name="T5" fmla="*/ 904 h 1026"/>
                            <a:gd name="T6" fmla="*/ 158 w 729"/>
                            <a:gd name="T7" fmla="*/ 564 h 1026"/>
                            <a:gd name="T8" fmla="*/ 689 w 729"/>
                            <a:gd name="T9" fmla="*/ 564 h 1026"/>
                            <a:gd name="T10" fmla="*/ 689 w 729"/>
                            <a:gd name="T11" fmla="*/ 442 h 1026"/>
                            <a:gd name="T12" fmla="*/ 158 w 729"/>
                            <a:gd name="T13" fmla="*/ 442 h 1026"/>
                            <a:gd name="T14" fmla="*/ 158 w 729"/>
                            <a:gd name="T15" fmla="*/ 122 h 1026"/>
                            <a:gd name="T16" fmla="*/ 715 w 729"/>
                            <a:gd name="T17" fmla="*/ 122 h 1026"/>
                            <a:gd name="T18" fmla="*/ 715 w 729"/>
                            <a:gd name="T19" fmla="*/ 0 h 1026"/>
                            <a:gd name="T20" fmla="*/ 0 w 729"/>
                            <a:gd name="T21" fmla="*/ 0 h 1026"/>
                            <a:gd name="T22" fmla="*/ 0 w 729"/>
                            <a:gd name="T23" fmla="*/ 1026 h 1026"/>
                            <a:gd name="T24" fmla="*/ 729 w 729"/>
                            <a:gd name="T25" fmla="*/ 1026 h 10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29" h="1026">
                              <a:moveTo>
                                <a:pt x="729" y="1026"/>
                              </a:moveTo>
                              <a:lnTo>
                                <a:pt x="729" y="904"/>
                              </a:lnTo>
                              <a:lnTo>
                                <a:pt x="158" y="904"/>
                              </a:lnTo>
                              <a:lnTo>
                                <a:pt x="158" y="564"/>
                              </a:lnTo>
                              <a:lnTo>
                                <a:pt x="689" y="564"/>
                              </a:lnTo>
                              <a:lnTo>
                                <a:pt x="689" y="442"/>
                              </a:lnTo>
                              <a:lnTo>
                                <a:pt x="158" y="442"/>
                              </a:lnTo>
                              <a:lnTo>
                                <a:pt x="158" y="122"/>
                              </a:lnTo>
                              <a:lnTo>
                                <a:pt x="715" y="122"/>
                              </a:lnTo>
                              <a:lnTo>
                                <a:pt x="715" y="0"/>
                              </a:lnTo>
                              <a:lnTo>
                                <a:pt x="0" y="0"/>
                              </a:lnTo>
                              <a:lnTo>
                                <a:pt x="0" y="1026"/>
                              </a:lnTo>
                              <a:lnTo>
                                <a:pt x="729" y="102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74FFFBF" w14:textId="77777777" w:rsidR="00A60A2A" w:rsidRDefault="00A60A2A" w:rsidP="00A60A2A">
                            <w:pPr>
                              <w:rPr>
                                <w:rFonts w:eastAsia="Times New Roman"/>
                              </w:rPr>
                            </w:pPr>
                          </w:p>
                        </w:txbxContent>
                      </wps:txbx>
                      <wps:bodyPr rot="0" vert="horz" wrap="square" lIns="91440" tIns="45720" rIns="91440" bIns="45720" anchor="t" anchorCtr="0" upright="1">
                        <a:noAutofit/>
                      </wps:bodyPr>
                    </wps:wsp>
                    <wps:wsp>
                      <wps:cNvPr id="18" name="Freeform 19"/>
                      <wps:cNvSpPr>
                        <a:spLocks/>
                      </wps:cNvSpPr>
                      <wps:spPr bwMode="auto">
                        <a:xfrm>
                          <a:off x="3153" y="5"/>
                          <a:ext cx="127" cy="243"/>
                        </a:xfrm>
                        <a:custGeom>
                          <a:avLst/>
                          <a:gdLst>
                            <a:gd name="T0" fmla="*/ 689 w 689"/>
                            <a:gd name="T1" fmla="*/ 1026 h 1026"/>
                            <a:gd name="T2" fmla="*/ 689 w 689"/>
                            <a:gd name="T3" fmla="*/ 904 h 1026"/>
                            <a:gd name="T4" fmla="*/ 158 w 689"/>
                            <a:gd name="T5" fmla="*/ 904 h 1026"/>
                            <a:gd name="T6" fmla="*/ 158 w 689"/>
                            <a:gd name="T7" fmla="*/ 0 h 1026"/>
                            <a:gd name="T8" fmla="*/ 0 w 689"/>
                            <a:gd name="T9" fmla="*/ 0 h 1026"/>
                            <a:gd name="T10" fmla="*/ 0 w 689"/>
                            <a:gd name="T11" fmla="*/ 1026 h 1026"/>
                            <a:gd name="T12" fmla="*/ 689 w 689"/>
                            <a:gd name="T13" fmla="*/ 1026 h 1026"/>
                          </a:gdLst>
                          <a:ahLst/>
                          <a:cxnLst>
                            <a:cxn ang="0">
                              <a:pos x="T0" y="T1"/>
                            </a:cxn>
                            <a:cxn ang="0">
                              <a:pos x="T2" y="T3"/>
                            </a:cxn>
                            <a:cxn ang="0">
                              <a:pos x="T4" y="T5"/>
                            </a:cxn>
                            <a:cxn ang="0">
                              <a:pos x="T6" y="T7"/>
                            </a:cxn>
                            <a:cxn ang="0">
                              <a:pos x="T8" y="T9"/>
                            </a:cxn>
                            <a:cxn ang="0">
                              <a:pos x="T10" y="T11"/>
                            </a:cxn>
                            <a:cxn ang="0">
                              <a:pos x="T12" y="T13"/>
                            </a:cxn>
                          </a:cxnLst>
                          <a:rect l="0" t="0" r="r" b="b"/>
                          <a:pathLst>
                            <a:path w="689" h="1026">
                              <a:moveTo>
                                <a:pt x="689" y="1026"/>
                              </a:moveTo>
                              <a:lnTo>
                                <a:pt x="689" y="904"/>
                              </a:lnTo>
                              <a:lnTo>
                                <a:pt x="158" y="904"/>
                              </a:lnTo>
                              <a:lnTo>
                                <a:pt x="158" y="0"/>
                              </a:lnTo>
                              <a:lnTo>
                                <a:pt x="0" y="0"/>
                              </a:lnTo>
                              <a:lnTo>
                                <a:pt x="0" y="1026"/>
                              </a:lnTo>
                              <a:lnTo>
                                <a:pt x="689" y="102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00C04C8" w14:textId="77777777" w:rsidR="00A60A2A" w:rsidRDefault="00A60A2A" w:rsidP="00A60A2A">
                            <w:pPr>
                              <w:rPr>
                                <w:rFonts w:eastAsia="Times New Roman"/>
                              </w:rPr>
                            </w:pPr>
                          </w:p>
                        </w:txbxContent>
                      </wps:txbx>
                      <wps:bodyPr rot="0" vert="horz" wrap="square" lIns="91440" tIns="45720" rIns="91440" bIns="45720" anchor="t" anchorCtr="0" upright="1">
                        <a:noAutofit/>
                      </wps:bodyPr>
                    </wps:wsp>
                    <wps:wsp>
                      <wps:cNvPr id="19" name="Rectangle 20"/>
                      <wps:cNvSpPr>
                        <a:spLocks noChangeArrowheads="1"/>
                      </wps:cNvSpPr>
                      <wps:spPr bwMode="auto">
                        <a:xfrm>
                          <a:off x="2574" y="463"/>
                          <a:ext cx="51" cy="53"/>
                        </a:xfrm>
                        <a:prstGeom prst="rect">
                          <a:avLst/>
                        </a:prstGeom>
                        <a:solidFill>
                          <a:srgbClr val="A0316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5C387F" w14:textId="77777777" w:rsidR="00A60A2A" w:rsidRDefault="00A60A2A" w:rsidP="00A60A2A">
                            <w:pPr>
                              <w:rPr>
                                <w:rFonts w:eastAsia="Times New Roman"/>
                              </w:rPr>
                            </w:pPr>
                          </w:p>
                        </w:txbxContent>
                      </wps:txbx>
                      <wps:bodyPr rot="0" vert="horz" wrap="square" lIns="91440" tIns="45720" rIns="91440" bIns="45720" anchor="t" anchorCtr="0" upright="1">
                        <a:noAutofit/>
                      </wps:bodyPr>
                    </wps:wsp>
                    <wps:wsp>
                      <wps:cNvPr id="20" name="Rectangle 21"/>
                      <wps:cNvSpPr>
                        <a:spLocks noChangeArrowheads="1"/>
                      </wps:cNvSpPr>
                      <wps:spPr bwMode="auto">
                        <a:xfrm>
                          <a:off x="2829" y="463"/>
                          <a:ext cx="55" cy="53"/>
                        </a:xfrm>
                        <a:prstGeom prst="rect">
                          <a:avLst/>
                        </a:prstGeom>
                        <a:solidFill>
                          <a:srgbClr val="A0316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82A247" w14:textId="77777777" w:rsidR="00A60A2A" w:rsidRDefault="00A60A2A" w:rsidP="00A60A2A">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43A9CB" id="Group 2" o:spid="_x0000_s1026" style="position:absolute;left:0;text-align:left;margin-left:0;margin-top:0;width:191.5pt;height:43pt;z-index:251659264" coordsize="3280,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">
              <v:shape id="Freeform 3" o:spid="_x0000_s1027" style="position:absolute;top:485;width:221;height:243;visibility:visible;mso-wrap-style:square;v-text-anchor:top" coordsize="1197,10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" adj="-11796480,,5400" path="m610,743r-3,l350,,,,403,1026r377,l1197,,882,,610,743xe" fillcolor="#a03160" stroked="f">
                <v:stroke joinstyle="round"/>
                <v:formulas/>
                <v:path arrowok="t" o:connecttype="custom" o:connectlocs="113,176;112,176;65,0;0,0;74,243;144,243;221,0;163,0;113,176" o:connectangles="0,0,0,0,0,0,0,0,0" textboxrect="0,0,1197,1026"/>
                <v:textbox>
                  <w:txbxContent>
                    <w:p w14:paraId="05D82D65" w14:textId="77777777" w:rsidR="00A60A2A" w:rsidRDefault="00A60A2A" w:rsidP="00A60A2A">
                      <w:pPr>
                        <w:rPr>
                          <w:rFonts w:eastAsia="Times New Roman"/>
                        </w:rPr>
                      </w:pPr>
                    </w:p>
                  </w:txbxContent>
                </v:textbox>
              </v:shape>
              <v:shape id="Freeform 4" o:spid="_x0000_s1028" style="position:absolute;left:494;top:485;width:159;height:243;visibility:visible;mso-wrap-style:square;v-text-anchor:top" coordsize="868,10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" adj="-11796480,,5400" path="m868,1026r,-199l316,827r,-217l825,610r,-199l316,411r,-212l868,199,868,,,,,1026r868,xe" fillcolor="#a03160" stroked="f">
                <v:stroke joinstyle="round"/>
                <v:formulas/>
                <v:path arrowok="t" o:connecttype="custom" o:connectlocs="159,243;159,196;58,196;58,144;151,144;151,97;58,97;58,47;159,47;159,0;0,0;0,243;159,243" o:connectangles="0,0,0,0,0,0,0,0,0,0,0,0,0" textboxrect="0,0,868,1026"/>
                <v:textbox>
                  <w:txbxContent>
                    <w:p w14:paraId="583EBDEC" w14:textId="77777777" w:rsidR="00A60A2A" w:rsidRDefault="00A60A2A" w:rsidP="00A60A2A">
                      <w:pPr>
                        <w:rPr>
                          <w:rFonts w:eastAsia="Times New Roman"/>
                        </w:rPr>
                      </w:pPr>
                    </w:p>
                  </w:txbxContent>
                </v:textbox>
              </v:shape>
              <v:shape id="Freeform 5" o:spid="_x0000_s1029" style="position:absolute;left:928;top:485;width:182;height:243;visibility:visible;mso-wrap-style:square;v-text-anchor:top" coordsize="991,10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" adj="-11796480,,5400" path="m316,435r,-236l438,199r19,l476,199r18,2l512,202r17,3l546,208r16,5l576,218r14,7l601,233r5,5l612,243r4,5l621,254r3,6l627,267r4,8l633,282r2,8l636,299r1,9l637,317r,10l636,336r-1,9l633,353r-2,7l627,367r-3,7l621,380r-5,6l612,391r-6,5l601,401r-11,8l576,416r-14,5l546,426r-17,3l512,432r-18,1l476,435r-19,l438,435r-122,xm316,634r118,l463,635r24,2l509,640r19,4l536,647r8,3l552,653r6,4l564,661r5,4l575,670r4,5l587,686r7,13l598,713r5,16l608,766r6,43l616,836r4,27l624,890r3,28l632,945r5,27l642,999r7,27l991,1026,981,995r-7,-31l966,934r-8,-31l952,872r-5,-31l942,809r-3,-32l936,748r-6,-27l925,695r-7,-24l910,649r-9,-21l896,618r-6,-9l883,600r-6,-8l870,584r-8,-8l853,569r-9,-6l834,557r-10,-6l813,546r-11,-5l789,537r-14,-4l762,530r-16,-2l731,525r-17,-1l697,522r-18,l679,516r30,-4l736,507r28,-7l791,491r26,-10l841,470r11,-7l863,456r10,-7l883,442r10,-8l902,425r9,-8l919,407r8,-9l935,388r5,-11l947,366r4,-11l956,344r4,-12l964,319r2,-13l968,293r1,-14l969,264r,-20l967,225r-3,-18l958,190r-6,-16l945,159r-8,-14l928,131,917,118,906,106,893,95,880,85,867,75,851,66,837,58,820,50,804,44,787,37,770,31,752,26,733,22,715,17,696,14,677,11,640,6,602,2,564,,527,,,,,1026r316,l316,634xe" fillcolor="#a03160" stroked="f">
                <v:stroke joinstyle="round"/>
                <v:formulas/>
                <v:path arrowok="t" o:connecttype="custom" o:connectlocs="80,47;91,48;100,49;108,53;112,58;115,62;116,67;117,73;117,80;116,85;114,90;111,94;106,99;97,102;87,103;58,103;85,150;97,153;101,155;104,158;108,162;111,173;113,198;115,217;118,237;180,236;176,214;173,192;171,171;167,154;163,144;160,138;155,133;149,129;142,126;134,124;125,124;135,120;150,114;158,108;164,103;169,96;173,89;176,81;177,72;178,63;177,49;174,38;168,28;162,20;154,14;145,9;135,5;124,3;104,0;0,243" o:connectangles="0,0,0,0,0,0,0,0,0,0,0,0,0,0,0,0,0,0,0,0,0,0,0,0,0,0,0,0,0,0,0,0,0,0,0,0,0,0,0,0,0,0,0,0,0,0,0,0,0,0,0,0,0,0,0,0" textboxrect="0,0,991,1026"/>
                <o:lock v:ext="edit" verticies="t"/>
                <v:textbox>
                  <w:txbxContent>
                    <w:p w14:paraId="437C437A" w14:textId="77777777" w:rsidR="00A60A2A" w:rsidRDefault="00A60A2A" w:rsidP="00A60A2A">
                      <w:pPr>
                        <w:rPr>
                          <w:rFonts w:eastAsia="Times New Roman"/>
                        </w:rPr>
                      </w:pPr>
                    </w:p>
                  </w:txbxContent>
                </v:textbox>
              </v:shape>
              <v:shape id="Freeform 6" o:spid="_x0000_s1030" style="position:absolute;left:1380;top:481;width:185;height:253;visibility:visible;mso-wrap-style:square;v-text-anchor:top" coordsize="1005,10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" adj="-11796480,,5400" path="m966,323r1,-23l966,277r-1,-20l961,237r-4,-19l950,200r-6,-17l935,167r-9,-15l915,138,903,124,891,111,878,99,863,88,848,78,832,68,815,59,798,51,780,43,761,36,741,30,722,25,702,20,681,15,660,11,638,8,617,6,595,3,552,1,507,,463,,418,3,396,5,375,7r-21,3l332,14r-21,4l291,23r-20,5l251,34r-19,6l213,47r-18,8l179,63,162,73r-17,9l131,93r-15,12l102,117,90,130,77,144,67,158,57,174r-8,16l41,208r-7,18l28,245r-4,21l21,287r-3,23l20,331r2,20l25,370r5,19l35,408r8,18l52,443r10,16l73,475r13,15l100,504r15,13l132,529r19,12l170,551r21,9l214,569r24,8l260,584r23,7l328,604r43,10l453,632r72,16l557,657r29,9l600,672r12,5l623,683r10,7l642,697r8,8l657,713r6,9l667,732r4,11l673,755r,12l672,780r-3,11l664,802r-7,10l650,821r-10,8l630,837r-13,7l605,850r-13,5l578,859r-14,4l549,866r-14,2l522,869r-15,l486,869r-20,-2l447,864r-18,-4l413,854r-17,-6l381,840r-13,-9l357,821,346,810r-9,-12l329,784r-6,-14l319,754r-2,-16l316,720,,720r1,26l4,770r3,23l12,815r6,21l25,856r9,18l43,892r11,17l65,924r14,15l92,953r14,12l121,977r17,11l154,999r18,9l190,1016r19,8l229,1031r21,7l270,1043r22,5l313,1053r24,4l359,1060r23,2l406,1064r49,3l504,1068r24,l553,1067r24,-2l602,1063r23,-2l649,1057r22,-4l694,1049r21,-5l738,1038r20,-7l779,1024r20,-7l818,1008r18,-8l853,990r17,-10l887,969r14,-11l916,946r13,-13l942,920r12,-14l964,891r10,-15l981,860r7,-17l995,826r4,-18l1003,789r2,-19l1005,750r,-25l1001,701r-3,-22l992,658r-6,-20l978,620r-9,-17l959,587,947,572,935,558,921,545,907,533,892,522,876,512r-17,-9l842,494r-18,-8l805,479r-17,-7l769,466,730,454r-40,-9l611,428,536,412r-32,-7l472,396r-16,-5l440,386r-14,-6l411,373r-12,-7l387,359r-10,-9l368,341r-4,-5l360,330r-2,-5l356,319r-2,-6l352,307r-1,-7l351,292r,-9l354,273r3,-9l361,256r7,-8l375,240r7,-7l391,226r10,-6l411,214r12,-4l435,206r12,-3l460,200r13,-1l487,198r19,1l525,200r17,3l557,207r15,4l585,217r12,6l608,231r10,8l627,249r7,10l641,269r4,12l647,295r3,13l650,323r316,xe" fillcolor="#a03160" stroked="f">
                <v:stroke joinstyle="round"/>
                <v:formulas/>
                <v:path arrowok="t" o:connecttype="custom" o:connectlocs="177,56;170,36;159,21;144,10;125,4;102,0;69,2;50,7;33,15;19,28;9,45;4,68;6,92;13,113;28,128;48,138;97,154;115,162;122,171;124,185;118,196;106,203;93,206;76,202;64,192;58,175;1,188;8,211;20,229;35,241;54,248;75,252;106,252;128,248;147,241;163,230;176,215;183,196;185,172;180,147;170,129;155,117;134,108;87,94;73,87;66,78;65,71;66,61;74,52;85,47;100,48;112,55;119,67" o:connectangles="0,0,0,0,0,0,0,0,0,0,0,0,0,0,0,0,0,0,0,0,0,0,0,0,0,0,0,0,0,0,0,0,0,0,0,0,0,0,0,0,0,0,0,0,0,0,0,0,0,0,0,0,0" textboxrect="0,0,1005,1068"/>
                <v:textbox>
                  <w:txbxContent>
                    <w:p w14:paraId="4BC0A834" w14:textId="77777777" w:rsidR="00A60A2A" w:rsidRDefault="00A60A2A" w:rsidP="00A60A2A">
                      <w:pPr>
                        <w:rPr>
                          <w:rFonts w:eastAsia="Times New Roman"/>
                        </w:rPr>
                      </w:pPr>
                    </w:p>
                  </w:txbxContent>
                </v:textbox>
              </v:shape>
              <v:rect id="Rectangle 7" o:spid="_x0000_s1031" style="position:absolute;left:1843;top:485;width:60;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" fillcolor="#a03160" stroked="f">
                <v:textbox>
                  <w:txbxContent>
                    <w:p w14:paraId="116BC6AD" w14:textId="77777777" w:rsidR="00A60A2A" w:rsidRDefault="00A60A2A" w:rsidP="00A60A2A">
                      <w:pPr>
                        <w:rPr>
                          <w:rFonts w:eastAsia="Times New Roman"/>
                        </w:rPr>
                      </w:pPr>
                    </w:p>
                  </w:txbxContent>
                </v:textbox>
              </v:rect>
              <v:shape id="Freeform 8" o:spid="_x0000_s1032" style="position:absolute;left:2172;top:485;width:189;height:243;visibility:visible;mso-wrap-style:square;v-text-anchor:top" coordsize="1023,10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" adj="-11796480,,5400" path="m350,1026r316,l666,199r357,l1023,,,,,199r350,l350,1026xe" fillcolor="#a03160" stroked="f">
                <v:stroke joinstyle="round"/>
                <v:formulas/>
                <v:path arrowok="t" o:connecttype="custom" o:connectlocs="65,243;123,243;123,47;189,47;189,0;0,0;0,47;65,47;65,243" o:connectangles="0,0,0,0,0,0,0,0,0" textboxrect="0,0,1023,1026"/>
                <v:textbox>
                  <w:txbxContent>
                    <w:p w14:paraId="2E180788" w14:textId="77777777" w:rsidR="00A60A2A" w:rsidRDefault="00A60A2A" w:rsidP="00A60A2A">
                      <w:pPr>
                        <w:rPr>
                          <w:rFonts w:eastAsia="Times New Roman"/>
                        </w:rPr>
                      </w:pPr>
                    </w:p>
                  </w:txbxContent>
                </v:textbox>
              </v:shape>
              <v:shape id="Freeform 9" o:spid="_x0000_s1033" style="position:absolute;left:2608;top:485;width:238;height:243;visibility:visible;mso-wrap-style:square;v-text-anchor:top" coordsize="1287,10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" adj="-11796480,,5400" path="m316,1026l390,826r462,l929,1026r358,l836,,449,,,1026r316,xm471,627l625,200r5,l776,627r-305,xe" fillcolor="#a03160" stroked="f">
                <v:stroke joinstyle="round"/>
                <v:formulas/>
                <v:path arrowok="t" o:connecttype="custom" o:connectlocs="58,243;72,196;158,196;172,243;238,243;155,0;83,0;0,243;58,243;87,149;116,47;117,47;144,149;87,149" o:connectangles="0,0,0,0,0,0,0,0,0,0,0,0,0,0" textboxrect="0,0,1287,1026"/>
                <o:lock v:ext="edit" verticies="t"/>
                <v:textbox>
                  <w:txbxContent>
                    <w:p w14:paraId="08CE54C6" w14:textId="77777777" w:rsidR="00A60A2A" w:rsidRDefault="00A60A2A" w:rsidP="00A60A2A">
                      <w:pPr>
                        <w:rPr>
                          <w:rFonts w:eastAsia="Times New Roman"/>
                        </w:rPr>
                      </w:pPr>
                    </w:p>
                  </w:txbxContent>
                </v:textbox>
              </v:shape>
              <v:shape id="Freeform 10" o:spid="_x0000_s1034" style="position:absolute;left:3091;top:485;width:189;height:243;visibility:visible;mso-wrap-style:square;v-text-anchor:top" coordsize="1023,10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" adj="-11796480,,5400" path="m350,1026r316,l666,199r357,l1023,,,,,199r350,l350,1026xe" fillcolor="#a03160" stroked="f">
                <v:stroke joinstyle="round"/>
                <v:formulas/>
                <v:path arrowok="t" o:connecttype="custom" o:connectlocs="65,243;123,243;123,47;189,47;189,0;0,0;0,47;65,47;65,243" o:connectangles="0,0,0,0,0,0,0,0,0" textboxrect="0,0,1023,1026"/>
                <v:textbox>
                  <w:txbxContent>
                    <w:p w14:paraId="2E0659CC" w14:textId="77777777" w:rsidR="00A60A2A" w:rsidRDefault="00A60A2A" w:rsidP="00A60A2A">
                      <w:pPr>
                        <w:rPr>
                          <w:rFonts w:eastAsia="Times New Roman"/>
                        </w:rPr>
                      </w:pPr>
                    </w:p>
                  </w:txbxContent>
                </v:textbox>
              </v:shape>
              <v:shape id="Freeform 11" o:spid="_x0000_s1035" style="position:absolute;left:18;top:5;width:200;height:247;visibility:visible;mso-wrap-style:square;v-text-anchor:top" coordsize="1090,10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" adj="-11796480,,5400" path="m774,r,635l772,659r-3,22l763,703r-6,20l748,742r-10,19l732,769r-5,8l720,784r-7,7l706,798r-8,6l690,810r-9,6l672,821r-10,5l653,830r-11,4l632,837r-11,3l609,843r-12,2l584,847r-12,1l559,849r-15,l531,849r-14,-1l505,847r-13,-2l481,843r-13,-3l457,837r-10,-3l436,830r-10,-4l417,821r-9,-5l399,810r-7,-6l384,798r-8,-7l369,784r-6,-7l356,769r-5,-8l346,751r-6,-9l336,733r-3,-10l326,703r-6,-22l317,659r-1,-24l316,,,,,649r,26l3,701r4,24l12,748r7,23l27,793r8,20l45,833r12,18l69,869r14,16l98,901r15,15l129,930r18,13l166,956r19,11l205,978r20,10l247,997r21,8l292,1013r23,7l338,1026r25,5l387,1035r26,4l438,1042r27,3l491,1046r26,1l544,1048r28,-1l598,1046r26,-1l650,1042r27,-3l701,1035r26,-4l751,1026r24,-6l798,1013r22,-8l843,997r21,-9l885,978r20,-11l924,956r19,-13l959,930r17,-14l992,901r14,-16l1020,869r13,-18l1044,833r10,-20l1063,793r8,-22l1077,748r6,-23l1086,701r3,-26l1090,649,1090,,774,xe" fillcolor="#a03160" stroked="f">
                <v:stroke joinstyle="round"/>
                <v:formulas/>
                <v:path arrowok="t" o:connecttype="custom" o:connectlocs="142,150;141,161;139,170;135,179;133,183;131,186;128,189;125,192;121,195;118,197;114,198;110,199;105,200;100,200;95,200;90,199;86,198;82,197;78,195;75,192;72,189;69,186;67,183;64,179;62,175;61,170;59,161;58,150;0,0;0,159;1,171;3,182;6,192;10,201;15,209;21,216;27,222;34,228;41,233;49,237;58,240;67,243;76,245;85,246;95,247;105,247;114,246;124,245;133,243;142,240;150,237;159,233;166,228;173,222;179,216;185,209;190,201;193,192;197,182;199,171;200,159;200,0" o:connectangles="0,0,0,0,0,0,0,0,0,0,0,0,0,0,0,0,0,0,0,0,0,0,0,0,0,0,0,0,0,0,0,0,0,0,0,0,0,0,0,0,0,0,0,0,0,0,0,0,0,0,0,0,0,0,0,0,0,0,0,0,0,0" textboxrect="0,0,1090,1048"/>
                <v:textbox>
                  <w:txbxContent>
                    <w:p w14:paraId="2641F3AD" w14:textId="77777777" w:rsidR="00A60A2A" w:rsidRDefault="00A60A2A" w:rsidP="00A60A2A">
                      <w:pPr>
                        <w:rPr>
                          <w:rFonts w:eastAsia="Times New Roman"/>
                        </w:rPr>
                      </w:pPr>
                    </w:p>
                  </w:txbxContent>
                </v:textbox>
              </v:shape>
              <v:shape id="Freeform 12" o:spid="_x0000_s1036" style="position:absolute;left:480;top:5;width:205;height:243;visibility:visible;mso-wrap-style:square;v-text-anchor:top" coordsize="1112,10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" adj="-11796480,,5400" path="m,1026r284,l284,240r3,l675,1026r437,l1112,,828,r,762l825,765,442,,,,,1026xe" fillcolor="#a03160" stroked="f">
                <v:stroke joinstyle="round"/>
                <v:formulas/>
                <v:path arrowok="t" o:connecttype="custom" o:connectlocs="0,243;52,243;52,57;53,57;124,243;205,243;205,0;153,0;153,180;152,181;81,0;0,0;0,243" o:connectangles="0,0,0,0,0,0,0,0,0,0,0,0,0" textboxrect="0,0,1112,1026"/>
                <v:textbox>
                  <w:txbxContent>
                    <w:p w14:paraId="3BB6E553" w14:textId="77777777" w:rsidR="00A60A2A" w:rsidRDefault="00A60A2A" w:rsidP="00A60A2A">
                      <w:pPr>
                        <w:rPr>
                          <w:rFonts w:eastAsia="Times New Roman"/>
                        </w:rPr>
                      </w:pPr>
                    </w:p>
                  </w:txbxContent>
                </v:textbox>
              </v:shape>
              <v:rect id="Rectangle 13" o:spid="_x0000_s1037" style="position:absolute;left:971;top:5;width:59;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" fillcolor="#a03160" stroked="f">
                <v:textbox>
                  <w:txbxContent>
                    <w:p w14:paraId="777EC3FB" w14:textId="77777777" w:rsidR="00A60A2A" w:rsidRDefault="00A60A2A" w:rsidP="00A60A2A">
                      <w:pPr>
                        <w:rPr>
                          <w:rFonts w:eastAsia="Times New Roman"/>
                        </w:rPr>
                      </w:pPr>
                    </w:p>
                  </w:txbxContent>
                </v:textbox>
              </v:rect>
              <v:shape id="Freeform 14" o:spid="_x0000_s1038" style="position:absolute;left:1305;top:5;width:166;height:243;visibility:visible;mso-wrap-style:square;v-text-anchor:top" coordsize="907,10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" adj="-11796480,,5400" path="m158,1026r,-544l684,1026r223,l339,459,850,,633,,158,445,158,,,,,1026r158,xe" fillcolor="#1f1a17" stroked="f">
                <v:stroke joinstyle="round"/>
                <v:formulas/>
                <v:path arrowok="t" o:connecttype="custom" o:connectlocs="29,243;29,114;125,243;166,243;62,109;156,0;116,0;29,105;29,0;0,0;0,243;29,243" o:connectangles="0,0,0,0,0,0,0,0,0,0,0,0" textboxrect="0,0,907,1026"/>
                <v:textbox>
                  <w:txbxContent>
                    <w:p w14:paraId="6156F93C" w14:textId="77777777" w:rsidR="00A60A2A" w:rsidRDefault="00A60A2A" w:rsidP="00A60A2A">
                      <w:pPr>
                        <w:rPr>
                          <w:rFonts w:eastAsia="Times New Roman"/>
                        </w:rPr>
                      </w:pPr>
                    </w:p>
                  </w:txbxContent>
                </v:textbox>
              </v:shape>
              <v:shape id="Freeform 15" o:spid="_x0000_s1039" style="position:absolute;left:1650;top:5;width:203;height:243;visibility:visible;mso-wrap-style:square;v-text-anchor:top" coordsize="1111,10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" adj="-11796480,,5400" path="m163,1026l287,759r528,l939,1026r172,l649,,480,,,1026r163,xm558,141l765,636r-425,l558,141xe" fillcolor="#1f1a17" stroked="f">
                <v:stroke joinstyle="round"/>
                <v:formulas/>
                <v:path arrowok="t" o:connecttype="custom" o:connectlocs="30,243;52,180;149,180;172,243;203,243;119,0;88,0;0,243;30,243;102,33;140,151;62,151;102,33" o:connectangles="0,0,0,0,0,0,0,0,0,0,0,0,0" textboxrect="0,0,1111,1026"/>
                <o:lock v:ext="edit" verticies="t"/>
                <v:textbox>
                  <w:txbxContent>
                    <w:p w14:paraId="1A02FC0E" w14:textId="77777777" w:rsidR="00A60A2A" w:rsidRDefault="00A60A2A" w:rsidP="00A60A2A">
                      <w:pPr>
                        <w:rPr>
                          <w:rFonts w:eastAsia="Times New Roman"/>
                        </w:rPr>
                      </w:pPr>
                    </w:p>
                  </w:txbxContent>
                </v:textbox>
              </v:shape>
              <v:shape id="Freeform 16" o:spid="_x0000_s1040" style="position:absolute;left:2049;width:159;height:252;visibility:visible;mso-wrap-style:square;v-text-anchor:top" coordsize="869,10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" adj="-11796480,,5400" path="m,747r,21l1,789r1,20l6,828r4,18l14,863r6,16l27,895r7,15l43,924r9,14l62,950r11,12l86,974r12,10l111,994r14,10l139,1012r16,8l170,1028r17,6l205,1041r18,5l240,1051r19,4l279,1059r20,3l319,1064r22,2l362,1067r22,1l406,1069r21,-1l449,1068r22,-2l492,1065r21,-3l534,1059r21,-3l575,1052r21,-4l616,1042r18,-5l653,1030r19,-7l690,1016r17,-9l724,998r16,-9l755,978r14,-11l784,955r12,-12l808,930r11,-14l829,901r9,-16l846,869r7,-17l858,834r5,-19l866,795r2,-21l869,752r-1,-23l866,707r-4,-21l856,667r-7,-18l842,632,832,617,820,602,809,589,796,576,783,565,767,554,751,544r-16,-9l718,527r-19,-8l681,512r-20,-7l642,499r-20,-6l581,482,539,472r-43,-9l454,454,413,444,373,433,336,423r-35,-9l284,409r-16,-6l254,397r-15,-7l227,382r-11,-9l210,368r-4,-6l201,356r-4,-6l194,343r-4,-7l188,328r-2,-8l184,311r-1,-9l181,292r,-11l181,270r3,-11l185,249r3,-10l191,230r5,-9l201,213r6,-8l214,197r6,-7l228,184r8,-7l244,171r9,-5l263,161r9,-5l293,147r21,-7l336,135r22,-5l381,126r22,-2l425,123r22,-1l469,123r20,1l510,127r20,3l549,135r19,6l584,148r17,8l616,166r14,11l636,184r6,6l647,197r5,7l657,212r4,8l665,228r3,9l670,247r2,9l673,266r2,11l840,277r,-18l838,241r-2,-17l832,208r-5,-16l822,178r-7,-15l807,150r-8,-13l790,125,780,113,769,102,758,92,747,82,734,73,720,64,707,56,692,49,678,42,662,35,647,29,630,24,613,20,597,15,580,12,562,9,545,6,528,4,491,1,455,,435,,415,1,395,2,375,4,355,6,335,9r-20,3l296,16r-19,5l258,26r-18,6l221,38r-16,7l187,52r-16,8l155,69,140,79,126,89,111,99,98,111,86,123,75,136,63,149r-8,15l46,179r-8,15l31,211r-5,17l21,246r-3,19l17,285r-1,20l17,326r2,20l23,365r6,18l37,400r9,16l56,431r12,14l80,458r13,12l109,482r16,11l141,503r17,10l177,522r19,8l215,538r20,7l255,552r20,6l317,570r41,9l441,596r75,14l534,614r18,4l569,623r17,5l602,635r15,7l631,650r15,8l658,668r11,11l679,691r8,13l693,718r6,15l702,750r,18l702,782r-1,13l699,807r-3,11l692,829r-4,10l682,848r-6,9l669,866r-7,8l655,881r-9,7l637,895r-9,6l618,906r-10,6l587,921r-24,7l540,934r-25,5l490,942r-25,3l440,946r-25,l387,946r-26,-2l335,941r-23,-5l301,933r-10,-3l279,926r-10,-4l260,917r-8,-5l243,907r-9,-6l226,895r-7,-6l211,882r-5,-8l199,866r-5,-8l189,849r-4,-9l180,830r-3,-10l174,809r-3,-11l169,786r-2,-13l166,760r,-13l,747xe" fillcolor="#1f1a17" stroked="f">
                <v:stroke joinstyle="round"/>
                <v:formulas/>
                <v:path arrowok="t" o:connecttype="custom" o:connectlocs="1,195;6,215;16,230;28,240;44,248;62,251;82,252;102,249;119,243;135,233;148,219;156,201;159,177;155,153;146,136;131,124;114,116;76,105;49,95;38,87;35,79;33,69;34,56;39,46;46,39;61,32;82,29;100,32;115,42;120,50;123,60;153,57;149,38;141,24;129,13;115,6;100,1;76,0;58,3;40,9;26,19;14,32;6,50;3,72;7,94;17,111;32,123;50,132;98,145;113,151;124,163;128,181;127,195;121,206;113,214;94,221;71,223;53,219;44,214;38,206;33,196;31,182" o:connectangles="0,0,0,0,0,0,0,0,0,0,0,0,0,0,0,0,0,0,0,0,0,0,0,0,0,0,0,0,0,0,0,0,0,0,0,0,0,0,0,0,0,0,0,0,0,0,0,0,0,0,0,0,0,0,0,0,0,0,0,0,0,0" textboxrect="0,0,869,1069"/>
                <v:textbox>
                  <w:txbxContent>
                    <w:p w14:paraId="45EC40F5" w14:textId="77777777" w:rsidR="00A60A2A" w:rsidRDefault="00A60A2A" w:rsidP="00A60A2A">
                      <w:pPr>
                        <w:rPr>
                          <w:rFonts w:eastAsia="Times New Roman"/>
                        </w:rPr>
                      </w:pPr>
                    </w:p>
                  </w:txbxContent>
                </v:textbox>
              </v:shape>
              <v:shape id="Freeform 17" o:spid="_x0000_s1041" style="position:absolute;left:2418;width:160;height:252;visibility:visible;mso-wrap-style:square;v-text-anchor:top" coordsize="869,10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" adj="-11796480,,5400" path="m,747r,21l1,789r2,20l7,828r3,18l14,863r7,16l28,895r8,15l43,924r10,14l63,950r12,12l86,974r12,10l111,994r15,10l140,1012r16,8l171,1028r17,6l205,1041r18,5l241,1051r19,4l279,1059r20,3l321,1064r20,2l363,1067r21,1l406,1069r23,-1l450,1068r21,-2l493,1065r21,-3l534,1059r21,-3l577,1052r20,-4l616,1042r20,-5l654,1030r18,-7l690,1016r18,-9l725,998r15,-9l756,978r14,-11l784,955r13,-12l808,930r11,-14l829,901r9,-16l846,869r8,-17l859,834r5,-19l867,795r2,-21l869,752r-1,-23l866,707r-3,-21l857,667r-7,-18l842,632r-9,-15l821,602,809,589,797,576,783,565,768,554,752,544r-16,-9l718,527r-18,-8l681,512r-19,-7l642,499r-20,-6l581,482,540,472r-42,-9l455,454,413,444,373,433,336,423r-34,-9l285,409r-16,-6l254,397r-14,-7l228,382r-12,-9l211,368r-5,-6l201,356r-3,-6l195,343r-4,-7l188,328r-2,-8l185,311r-1,-9l182,292r,-11l182,270r2,-11l186,249r3,-10l193,230r4,-9l201,213r7,-8l214,197r7,-7l228,184r8,-7l245,171r9,-5l263,161r10,-5l293,147r21,-7l336,135r22,-5l382,126r22,-2l426,123r21,-1l469,123r21,1l510,127r20,3l550,135r18,6l585,148r16,8l617,166r13,11l637,184r5,6l648,197r5,7l658,212r3,8l665,228r3,9l671,247r1,9l675,266r1,11l842,277r-2,-18l839,241r-3,-17l833,208r-5,-16l823,178r-7,-15l808,150r-8,-13l790,125r-9,-12l770,102,759,92,747,82,735,73,721,64,707,56,693,49,678,42,663,35,647,29,631,24,614,20,598,15,581,12,563,9,545,6,528,4,492,1,455,,435,,415,1,395,2,375,4,355,6,336,9r-20,3l297,16r-19,5l259,26r-19,6l223,38r-18,7l188,52r-17,8l156,69,140,79,126,89,112,99,99,111,87,123,75,136,64,149,54,164r-8,15l38,194r-6,17l27,228r-5,18l19,265r-2,20l17,305r,21l20,346r4,19l30,383r8,17l47,416r10,15l68,445r12,13l95,470r14,12l125,493r16,10l159,513r18,9l196,530r19,8l235,545r20,7l276,558r41,12l359,579r83,17l516,610r18,4l552,618r18,5l587,628r15,7l618,642r14,8l646,658r12,10l669,679r10,12l688,704r7,14l699,733r3,17l703,768r,14l701,795r-2,12l697,818r-5,11l688,839r-6,9l677,857r-7,9l662,874r-8,7l647,888r-9,7l628,901r-9,5l608,912r-21,9l564,928r-24,6l515,939r-24,3l465,945r-24,1l416,946r-29,l362,944r-26,-3l313,936r-11,-3l290,930r-10,-4l270,922r-10,-5l252,912r-9,-5l235,901r-8,-6l219,889r-6,-7l206,874r-6,-8l195,858r-6,-9l185,840r-4,-10l177,820r-3,-11l171,798r-2,-12l168,773r-1,-13l166,747,,747xe" fillcolor="#1f1a17" stroked="f">
                <v:stroke joinstyle="round"/>
                <v:formulas/>
                <v:path arrowok="t" o:connecttype="custom" o:connectlocs="1,195;7,215;16,230;29,240;44,248;63,251;83,252;102,249;120,243;136,233;149,219;157,201;160,177;157,153;147,136;132,124;115,116;76,105;50,95;39,87;35,79;34,69;35,56;39,46;47,39;62,32;82,29;101,32;116,42;121,50;124,60;154,57;150,38;142,24;130,13;116,6;100,1;76,0;58,3;41,9;26,19;14,32;6,50;3,72;7,94;17,111;33,123;51,132;98,145;114,151;125,163;129,181;127,195;122,206;114,214;95,221;71,223;53,219;45,214;38,206;33,196;31,182" o:connectangles="0,0,0,0,0,0,0,0,0,0,0,0,0,0,0,0,0,0,0,0,0,0,0,0,0,0,0,0,0,0,0,0,0,0,0,0,0,0,0,0,0,0,0,0,0,0,0,0,0,0,0,0,0,0,0,0,0,0,0,0,0,0" textboxrect="0,0,869,1069"/>
                <v:textbox>
                  <w:txbxContent>
                    <w:p w14:paraId="6BF3219E" w14:textId="77777777" w:rsidR="00A60A2A" w:rsidRDefault="00A60A2A" w:rsidP="00A60A2A">
                      <w:pPr>
                        <w:rPr>
                          <w:rFonts w:eastAsia="Times New Roman"/>
                        </w:rPr>
                      </w:pPr>
                    </w:p>
                  </w:txbxContent>
                </v:textbox>
              </v:shape>
              <v:shape id="Freeform 18" o:spid="_x0000_s1042" style="position:absolute;left:2795;top:5;width:134;height:243;visibility:visible;mso-wrap-style:square;v-text-anchor:top" coordsize="729,10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" adj="-11796480,,5400" path="m729,1026r,-122l158,904r,-340l689,564r,-122l158,442r,-320l715,122,715,,,,,1026r729,xe" fillcolor="#1f1a17" stroked="f">
                <v:stroke joinstyle="round"/>
                <v:formulas/>
                <v:path arrowok="t" o:connecttype="custom" o:connectlocs="134,243;134,214;29,214;29,134;127,134;127,105;29,105;29,29;131,29;131,0;0,0;0,243;134,243" o:connectangles="0,0,0,0,0,0,0,0,0,0,0,0,0" textboxrect="0,0,729,1026"/>
                <v:textbox>
                  <w:txbxContent>
                    <w:p w14:paraId="474FFFBF" w14:textId="77777777" w:rsidR="00A60A2A" w:rsidRDefault="00A60A2A" w:rsidP="00A60A2A">
                      <w:pPr>
                        <w:rPr>
                          <w:rFonts w:eastAsia="Times New Roman"/>
                        </w:rPr>
                      </w:pPr>
                    </w:p>
                  </w:txbxContent>
                </v:textbox>
              </v:shape>
              <v:shape id="Freeform 19" o:spid="_x0000_s1043" style="position:absolute;left:3153;top:5;width:127;height:243;visibility:visible;mso-wrap-style:square;v-text-anchor:top" coordsize="689,10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" adj="-11796480,,5400" path="m689,1026r,-122l158,904,158,,,,,1026r689,xe" fillcolor="#1f1a17" stroked="f">
                <v:stroke joinstyle="round"/>
                <v:formulas/>
                <v:path arrowok="t" o:connecttype="custom" o:connectlocs="127,243;127,214;29,214;29,0;0,0;0,243;127,243" o:connectangles="0,0,0,0,0,0,0" textboxrect="0,0,689,1026"/>
                <v:textbox>
                  <w:txbxContent>
                    <w:p w14:paraId="700C04C8" w14:textId="77777777" w:rsidR="00A60A2A" w:rsidRDefault="00A60A2A" w:rsidP="00A60A2A">
                      <w:pPr>
                        <w:rPr>
                          <w:rFonts w:eastAsia="Times New Roman"/>
                        </w:rPr>
                      </w:pPr>
                    </w:p>
                  </w:txbxContent>
                </v:textbox>
              </v:shape>
              <v:rect id="Rectangle 20" o:spid="_x0000_s1044" style="position:absolute;left:2574;top:463;width:51;height: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" fillcolor="#a03160" stroked="f">
                <v:textbox>
                  <w:txbxContent>
                    <w:p w14:paraId="2D5C387F" w14:textId="77777777" w:rsidR="00A60A2A" w:rsidRDefault="00A60A2A" w:rsidP="00A60A2A">
                      <w:pPr>
                        <w:rPr>
                          <w:rFonts w:eastAsia="Times New Roman"/>
                        </w:rPr>
                      </w:pPr>
                    </w:p>
                  </w:txbxContent>
                </v:textbox>
              </v:rect>
              <v:rect id="Rectangle 21" o:spid="_x0000_s1045" style="position:absolute;left:2829;top:463;width:55;height: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" fillcolor="#a03160" stroked="f">
                <v:textbox>
                  <w:txbxContent>
                    <w:p w14:paraId="2B82A247" w14:textId="77777777" w:rsidR="00A60A2A" w:rsidRDefault="00A60A2A" w:rsidP="00A60A2A">
                      <w:pPr>
                        <w:rPr>
                          <w:rFonts w:eastAsia="Times New Roman"/>
                        </w:rPr>
                      </w:pPr>
                    </w:p>
                  </w:txbxContent>
                </v:textbox>
              </v:rect>
            </v:group>
          </w:pict>
        </mc:Fallback>
      </mc:AlternateContent>
    </w:r>
  </w:p>
  <w:p w14:paraId="4165AFA4" w14:textId="77777777" w:rsidR="00224C58" w:rsidRDefault="00224C58" w:rsidP="00224C58">
    <w:pPr>
      <w:pStyle w:val="Kopfzeile"/>
      <w:ind w:right="-1134"/>
      <w:rPr>
        <w:noProof/>
      </w:rPr>
    </w:pPr>
  </w:p>
  <w:p w14:paraId="750FFBC5" w14:textId="77777777" w:rsidR="00224C58" w:rsidRDefault="00224C58" w:rsidP="00224C58">
    <w:pPr>
      <w:pStyle w:val="Kopfzeile"/>
      <w:ind w:right="-1134"/>
      <w:rPr>
        <w:noProof/>
      </w:rPr>
    </w:pPr>
  </w:p>
  <w:p w14:paraId="013AA291" w14:textId="77777777" w:rsidR="00224C58" w:rsidRDefault="00224C58" w:rsidP="00224C5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15A13"/>
    <w:multiLevelType w:val="hybridMultilevel"/>
    <w:tmpl w:val="BC8AAC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8A622D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CC5C12"/>
    <w:multiLevelType w:val="hybridMultilevel"/>
    <w:tmpl w:val="1EB8DD86"/>
    <w:lvl w:ilvl="0" w:tplc="B2D08288">
      <w:start w:val="1"/>
      <w:numFmt w:val="decimal"/>
      <w:pStyle w:val="Titel1"/>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37310E64"/>
    <w:multiLevelType w:val="hybridMultilevel"/>
    <w:tmpl w:val="376A5CF2"/>
    <w:lvl w:ilvl="0" w:tplc="0466258E">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41466BF2"/>
    <w:multiLevelType w:val="hybridMultilevel"/>
    <w:tmpl w:val="972C00CC"/>
    <w:lvl w:ilvl="0" w:tplc="89D885E2">
      <w:start w:val="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EF16A24"/>
    <w:multiLevelType w:val="hybridMultilevel"/>
    <w:tmpl w:val="D534E204"/>
    <w:lvl w:ilvl="0" w:tplc="0407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10523128">
    <w:abstractNumId w:val="2"/>
  </w:num>
  <w:num w:numId="2" w16cid:durableId="1279338015">
    <w:abstractNumId w:val="3"/>
  </w:num>
  <w:num w:numId="3" w16cid:durableId="1072895276">
    <w:abstractNumId w:val="4"/>
  </w:num>
  <w:num w:numId="4" w16cid:durableId="1413819254">
    <w:abstractNumId w:val="1"/>
  </w:num>
  <w:num w:numId="5" w16cid:durableId="314843107">
    <w:abstractNumId w:val="0"/>
  </w:num>
  <w:num w:numId="6" w16cid:durableId="763454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0A"/>
    <w:rsid w:val="00004AC9"/>
    <w:rsid w:val="00015926"/>
    <w:rsid w:val="00024E0A"/>
    <w:rsid w:val="00047236"/>
    <w:rsid w:val="00060D6C"/>
    <w:rsid w:val="000C69BA"/>
    <w:rsid w:val="000C7B30"/>
    <w:rsid w:val="000D316F"/>
    <w:rsid w:val="00100C05"/>
    <w:rsid w:val="001662B1"/>
    <w:rsid w:val="0017112C"/>
    <w:rsid w:val="0017737A"/>
    <w:rsid w:val="001A32AF"/>
    <w:rsid w:val="001E3A64"/>
    <w:rsid w:val="00203DD0"/>
    <w:rsid w:val="00206035"/>
    <w:rsid w:val="00224C58"/>
    <w:rsid w:val="0026036D"/>
    <w:rsid w:val="00266CD5"/>
    <w:rsid w:val="002C2E76"/>
    <w:rsid w:val="002D51A4"/>
    <w:rsid w:val="00323549"/>
    <w:rsid w:val="0033312C"/>
    <w:rsid w:val="00360FBD"/>
    <w:rsid w:val="00382376"/>
    <w:rsid w:val="00395475"/>
    <w:rsid w:val="00410217"/>
    <w:rsid w:val="004465C1"/>
    <w:rsid w:val="004640CB"/>
    <w:rsid w:val="004735A7"/>
    <w:rsid w:val="00481FD8"/>
    <w:rsid w:val="0048453D"/>
    <w:rsid w:val="004C6191"/>
    <w:rsid w:val="004E3839"/>
    <w:rsid w:val="0051723E"/>
    <w:rsid w:val="00522E72"/>
    <w:rsid w:val="005623CA"/>
    <w:rsid w:val="0056490A"/>
    <w:rsid w:val="005730E6"/>
    <w:rsid w:val="00586402"/>
    <w:rsid w:val="005934D8"/>
    <w:rsid w:val="005B064E"/>
    <w:rsid w:val="005F0B2A"/>
    <w:rsid w:val="00615A6E"/>
    <w:rsid w:val="00662670"/>
    <w:rsid w:val="00682A15"/>
    <w:rsid w:val="006C43D1"/>
    <w:rsid w:val="006D1CA7"/>
    <w:rsid w:val="00707C8D"/>
    <w:rsid w:val="00731BAA"/>
    <w:rsid w:val="007644A5"/>
    <w:rsid w:val="007679D5"/>
    <w:rsid w:val="00767F1D"/>
    <w:rsid w:val="007A2D79"/>
    <w:rsid w:val="007D7E67"/>
    <w:rsid w:val="00801D4F"/>
    <w:rsid w:val="00814008"/>
    <w:rsid w:val="008237F0"/>
    <w:rsid w:val="008533F3"/>
    <w:rsid w:val="0087242C"/>
    <w:rsid w:val="008736BF"/>
    <w:rsid w:val="00873BB2"/>
    <w:rsid w:val="0089451D"/>
    <w:rsid w:val="008C34F8"/>
    <w:rsid w:val="008C716E"/>
    <w:rsid w:val="008C7A5D"/>
    <w:rsid w:val="008D19DE"/>
    <w:rsid w:val="00904777"/>
    <w:rsid w:val="009110BA"/>
    <w:rsid w:val="009268A7"/>
    <w:rsid w:val="00954261"/>
    <w:rsid w:val="0096712B"/>
    <w:rsid w:val="00967F96"/>
    <w:rsid w:val="0099750D"/>
    <w:rsid w:val="009A5301"/>
    <w:rsid w:val="009A7286"/>
    <w:rsid w:val="009B77CD"/>
    <w:rsid w:val="00A34C77"/>
    <w:rsid w:val="00A60A2A"/>
    <w:rsid w:val="00A861E0"/>
    <w:rsid w:val="00AA672E"/>
    <w:rsid w:val="00AB7423"/>
    <w:rsid w:val="00AD660A"/>
    <w:rsid w:val="00AF1BA2"/>
    <w:rsid w:val="00B058BA"/>
    <w:rsid w:val="00B3022F"/>
    <w:rsid w:val="00B320FD"/>
    <w:rsid w:val="00B57CBF"/>
    <w:rsid w:val="00B66C2E"/>
    <w:rsid w:val="00B7206E"/>
    <w:rsid w:val="00B94D1F"/>
    <w:rsid w:val="00BB2A63"/>
    <w:rsid w:val="00C04048"/>
    <w:rsid w:val="00C45560"/>
    <w:rsid w:val="00C47003"/>
    <w:rsid w:val="00C97F12"/>
    <w:rsid w:val="00CB6100"/>
    <w:rsid w:val="00CD55E5"/>
    <w:rsid w:val="00CF2E22"/>
    <w:rsid w:val="00D13F5E"/>
    <w:rsid w:val="00D360BE"/>
    <w:rsid w:val="00D827D0"/>
    <w:rsid w:val="00DA1B4F"/>
    <w:rsid w:val="00DC5C71"/>
    <w:rsid w:val="00E02859"/>
    <w:rsid w:val="00E515EE"/>
    <w:rsid w:val="00E53549"/>
    <w:rsid w:val="00E71C75"/>
    <w:rsid w:val="00F32C30"/>
    <w:rsid w:val="00FE76A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798DE9"/>
  <w15:docId w15:val="{92363888-B342-4C64-B217-2743804E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34C77"/>
    <w:pPr>
      <w:jc w:val="both"/>
    </w:pPr>
    <w:rPr>
      <w:rFonts w:ascii="Times New Roman" w:hAnsi="Times New Roman"/>
      <w:sz w:val="24"/>
    </w:rPr>
  </w:style>
  <w:style w:type="paragraph" w:styleId="berschrift1">
    <w:name w:val="heading 1"/>
    <w:basedOn w:val="Standard"/>
    <w:next w:val="Standard"/>
    <w:link w:val="berschrift1Zchn"/>
    <w:uiPriority w:val="9"/>
    <w:qFormat/>
    <w:rsid w:val="00A34C77"/>
    <w:pPr>
      <w:keepNext/>
      <w:keepLines/>
      <w:spacing w:before="480" w:after="0"/>
      <w:jc w:val="left"/>
      <w:outlineLvl w:val="0"/>
    </w:pPr>
    <w:rPr>
      <w:rFonts w:asciiTheme="majorHAnsi" w:eastAsiaTheme="majorEastAsia" w:hAnsiTheme="majorHAnsi" w:cstheme="majorBidi"/>
      <w:b/>
      <w:bCs/>
      <w:color w:val="000000" w:themeColor="text1"/>
      <w:sz w:val="28"/>
      <w:szCs w:val="28"/>
      <w:lang w:eastAsia="de-DE"/>
    </w:rPr>
  </w:style>
  <w:style w:type="paragraph" w:styleId="berschrift2">
    <w:name w:val="heading 2"/>
    <w:basedOn w:val="Standard"/>
    <w:next w:val="Standard"/>
    <w:link w:val="berschrift2Zchn"/>
    <w:uiPriority w:val="9"/>
    <w:unhideWhenUsed/>
    <w:qFormat/>
    <w:rsid w:val="00224C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24C5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24C5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224C5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224C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224C5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4C77"/>
    <w:rPr>
      <w:rFonts w:asciiTheme="majorHAnsi" w:eastAsiaTheme="majorEastAsia" w:hAnsiTheme="majorHAnsi" w:cstheme="majorBidi"/>
      <w:b/>
      <w:bCs/>
      <w:color w:val="000000" w:themeColor="text1"/>
      <w:sz w:val="28"/>
      <w:szCs w:val="28"/>
      <w:lang w:eastAsia="de-DE"/>
    </w:rPr>
  </w:style>
  <w:style w:type="paragraph" w:customStyle="1" w:styleId="Grundtextzentriert">
    <w:name w:val="Grundtext (zentriert)"/>
    <w:basedOn w:val="Standard"/>
    <w:rsid w:val="00A34C77"/>
    <w:pPr>
      <w:spacing w:after="0" w:line="320" w:lineRule="atLeast"/>
      <w:jc w:val="center"/>
    </w:pPr>
    <w:rPr>
      <w:rFonts w:eastAsia="Times New Roman" w:cs="Times New Roman"/>
      <w:szCs w:val="20"/>
      <w:lang w:eastAsia="de-DE"/>
    </w:rPr>
  </w:style>
  <w:style w:type="character" w:customStyle="1" w:styleId="Grundzfett">
    <w:name w:val="Grundz. (fett)"/>
    <w:rsid w:val="00A34C77"/>
    <w:rPr>
      <w:b/>
    </w:rPr>
  </w:style>
  <w:style w:type="paragraph" w:customStyle="1" w:styleId="GrundtextEinrckung">
    <w:name w:val="Grundtext (Einrückung)"/>
    <w:basedOn w:val="Standard"/>
    <w:rsid w:val="00A34C77"/>
    <w:pPr>
      <w:spacing w:after="0" w:line="240" w:lineRule="auto"/>
      <w:ind w:left="1701" w:hanging="1701"/>
    </w:pPr>
    <w:rPr>
      <w:rFonts w:eastAsia="Times New Roman" w:cs="Times New Roman"/>
      <w:szCs w:val="20"/>
      <w:lang w:eastAsia="de-DE"/>
    </w:rPr>
  </w:style>
  <w:style w:type="paragraph" w:styleId="Kopfzeile">
    <w:name w:val="header"/>
    <w:basedOn w:val="Standard"/>
    <w:link w:val="KopfzeileZchn"/>
    <w:uiPriority w:val="99"/>
    <w:unhideWhenUsed/>
    <w:rsid w:val="00A34C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4C77"/>
    <w:rPr>
      <w:rFonts w:ascii="Times New Roman" w:hAnsi="Times New Roman"/>
      <w:sz w:val="24"/>
    </w:rPr>
  </w:style>
  <w:style w:type="paragraph" w:styleId="Fuzeile">
    <w:name w:val="footer"/>
    <w:basedOn w:val="Standard"/>
    <w:link w:val="FuzeileZchn"/>
    <w:uiPriority w:val="99"/>
    <w:unhideWhenUsed/>
    <w:rsid w:val="00A34C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4C77"/>
    <w:rPr>
      <w:rFonts w:ascii="Times New Roman" w:hAnsi="Times New Roman"/>
      <w:sz w:val="24"/>
    </w:rPr>
  </w:style>
  <w:style w:type="paragraph" w:styleId="Listenabsatz">
    <w:name w:val="List Paragraph"/>
    <w:basedOn w:val="Standard"/>
    <w:link w:val="ListenabsatzZchn"/>
    <w:uiPriority w:val="34"/>
    <w:qFormat/>
    <w:rsid w:val="00A34C77"/>
    <w:pPr>
      <w:ind w:left="720"/>
      <w:contextualSpacing/>
    </w:pPr>
  </w:style>
  <w:style w:type="paragraph" w:customStyle="1" w:styleId="Titel1">
    <w:name w:val="Titel 1"/>
    <w:basedOn w:val="Listenabsatz"/>
    <w:link w:val="Titel1Zchn"/>
    <w:autoRedefine/>
    <w:qFormat/>
    <w:rsid w:val="00A34C77"/>
    <w:pPr>
      <w:numPr>
        <w:numId w:val="1"/>
      </w:numPr>
      <w:spacing w:before="360" w:after="120"/>
      <w:ind w:left="357" w:hanging="357"/>
    </w:pPr>
    <w:rPr>
      <w:b/>
      <w:sz w:val="28"/>
    </w:rPr>
  </w:style>
  <w:style w:type="character" w:styleId="Hyperlink">
    <w:name w:val="Hyperlink"/>
    <w:basedOn w:val="Absatz-Standardschriftart"/>
    <w:uiPriority w:val="99"/>
    <w:unhideWhenUsed/>
    <w:rsid w:val="00A34C77"/>
    <w:rPr>
      <w:color w:val="0000FF" w:themeColor="hyperlink"/>
      <w:u w:val="single"/>
    </w:rPr>
  </w:style>
  <w:style w:type="character" w:customStyle="1" w:styleId="ListenabsatzZchn">
    <w:name w:val="Listenabsatz Zchn"/>
    <w:basedOn w:val="Absatz-Standardschriftart"/>
    <w:link w:val="Listenabsatz"/>
    <w:uiPriority w:val="34"/>
    <w:rsid w:val="00A34C77"/>
    <w:rPr>
      <w:rFonts w:ascii="Times New Roman" w:hAnsi="Times New Roman"/>
      <w:sz w:val="24"/>
    </w:rPr>
  </w:style>
  <w:style w:type="character" w:customStyle="1" w:styleId="Titel1Zchn">
    <w:name w:val="Titel 1 Zchn"/>
    <w:basedOn w:val="ListenabsatzZchn"/>
    <w:link w:val="Titel1"/>
    <w:rsid w:val="00A34C77"/>
    <w:rPr>
      <w:rFonts w:ascii="Times New Roman" w:hAnsi="Times New Roman"/>
      <w:b/>
      <w:sz w:val="28"/>
    </w:rPr>
  </w:style>
  <w:style w:type="paragraph" w:styleId="Funotentext">
    <w:name w:val="footnote text"/>
    <w:basedOn w:val="Standard"/>
    <w:link w:val="FunotentextZchn"/>
    <w:uiPriority w:val="99"/>
    <w:semiHidden/>
    <w:unhideWhenUsed/>
    <w:rsid w:val="00A34C77"/>
    <w:pPr>
      <w:spacing w:after="0" w:line="240" w:lineRule="auto"/>
    </w:pPr>
    <w:rPr>
      <w:rFonts w:ascii="Arial" w:hAnsi="Arial"/>
      <w:sz w:val="20"/>
      <w:szCs w:val="20"/>
    </w:rPr>
  </w:style>
  <w:style w:type="character" w:customStyle="1" w:styleId="FunotentextZchn">
    <w:name w:val="Fußnotentext Zchn"/>
    <w:basedOn w:val="Absatz-Standardschriftart"/>
    <w:link w:val="Funotentext"/>
    <w:uiPriority w:val="99"/>
    <w:semiHidden/>
    <w:rsid w:val="00A34C77"/>
    <w:rPr>
      <w:rFonts w:ascii="Arial" w:hAnsi="Arial"/>
      <w:sz w:val="20"/>
      <w:szCs w:val="20"/>
    </w:rPr>
  </w:style>
  <w:style w:type="character" w:styleId="Funotenzeichen">
    <w:name w:val="footnote reference"/>
    <w:basedOn w:val="Absatz-Standardschriftart"/>
    <w:uiPriority w:val="99"/>
    <w:semiHidden/>
    <w:unhideWhenUsed/>
    <w:rsid w:val="00A34C77"/>
    <w:rPr>
      <w:vertAlign w:val="superscript"/>
    </w:rPr>
  </w:style>
  <w:style w:type="paragraph" w:styleId="Sprechblasentext">
    <w:name w:val="Balloon Text"/>
    <w:basedOn w:val="Standard"/>
    <w:link w:val="SprechblasentextZchn"/>
    <w:uiPriority w:val="99"/>
    <w:semiHidden/>
    <w:unhideWhenUsed/>
    <w:rsid w:val="00A34C7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34C77"/>
    <w:rPr>
      <w:rFonts w:ascii="Tahoma" w:hAnsi="Tahoma" w:cs="Tahoma"/>
      <w:sz w:val="16"/>
      <w:szCs w:val="16"/>
    </w:rPr>
  </w:style>
  <w:style w:type="character" w:customStyle="1" w:styleId="berschrift2Zchn">
    <w:name w:val="Überschrift 2 Zchn"/>
    <w:basedOn w:val="Absatz-Standardschriftart"/>
    <w:link w:val="berschrift2"/>
    <w:uiPriority w:val="9"/>
    <w:rsid w:val="00224C5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24C58"/>
    <w:rPr>
      <w:rFonts w:asciiTheme="majorHAnsi" w:eastAsiaTheme="majorEastAsia" w:hAnsiTheme="majorHAnsi" w:cstheme="majorBidi"/>
      <w:b/>
      <w:bCs/>
      <w:color w:val="4F81BD" w:themeColor="accent1"/>
      <w:sz w:val="24"/>
    </w:rPr>
  </w:style>
  <w:style w:type="character" w:customStyle="1" w:styleId="berschrift4Zchn">
    <w:name w:val="Überschrift 4 Zchn"/>
    <w:basedOn w:val="Absatz-Standardschriftart"/>
    <w:link w:val="berschrift4"/>
    <w:uiPriority w:val="9"/>
    <w:rsid w:val="00224C58"/>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rsid w:val="00224C58"/>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rsid w:val="00224C58"/>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rsid w:val="00224C58"/>
    <w:rPr>
      <w:rFonts w:asciiTheme="majorHAnsi" w:eastAsiaTheme="majorEastAsia" w:hAnsiTheme="majorHAnsi" w:cstheme="majorBidi"/>
      <w:i/>
      <w:iCs/>
      <w:color w:val="404040" w:themeColor="text1" w:themeTint="BF"/>
      <w:sz w:val="24"/>
    </w:rPr>
  </w:style>
  <w:style w:type="paragraph" w:styleId="KeinLeerraum">
    <w:name w:val="No Spacing"/>
    <w:uiPriority w:val="1"/>
    <w:qFormat/>
    <w:rsid w:val="0089451D"/>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866504">
      <w:bodyDiv w:val="1"/>
      <w:marLeft w:val="0"/>
      <w:marRight w:val="0"/>
      <w:marTop w:val="0"/>
      <w:marBottom w:val="0"/>
      <w:divBdr>
        <w:top w:val="none" w:sz="0" w:space="0" w:color="auto"/>
        <w:left w:val="none" w:sz="0" w:space="0" w:color="auto"/>
        <w:bottom w:val="none" w:sz="0" w:space="0" w:color="auto"/>
        <w:right w:val="none" w:sz="0" w:space="0" w:color="auto"/>
      </w:divBdr>
    </w:div>
    <w:div w:id="1008941810">
      <w:bodyDiv w:val="1"/>
      <w:marLeft w:val="0"/>
      <w:marRight w:val="0"/>
      <w:marTop w:val="0"/>
      <w:marBottom w:val="0"/>
      <w:divBdr>
        <w:top w:val="none" w:sz="0" w:space="0" w:color="auto"/>
        <w:left w:val="none" w:sz="0" w:space="0" w:color="auto"/>
        <w:bottom w:val="none" w:sz="0" w:space="0" w:color="auto"/>
        <w:right w:val="none" w:sz="0" w:space="0" w:color="auto"/>
      </w:divBdr>
    </w:div>
    <w:div w:id="1061634009">
      <w:bodyDiv w:val="1"/>
      <w:marLeft w:val="0"/>
      <w:marRight w:val="0"/>
      <w:marTop w:val="0"/>
      <w:marBottom w:val="0"/>
      <w:divBdr>
        <w:top w:val="none" w:sz="0" w:space="0" w:color="auto"/>
        <w:left w:val="none" w:sz="0" w:space="0" w:color="auto"/>
        <w:bottom w:val="none" w:sz="0" w:space="0" w:color="auto"/>
        <w:right w:val="none" w:sz="0" w:space="0" w:color="auto"/>
      </w:divBdr>
    </w:div>
    <w:div w:id="1594583491">
      <w:bodyDiv w:val="1"/>
      <w:marLeft w:val="0"/>
      <w:marRight w:val="0"/>
      <w:marTop w:val="0"/>
      <w:marBottom w:val="0"/>
      <w:divBdr>
        <w:top w:val="none" w:sz="0" w:space="0" w:color="auto"/>
        <w:left w:val="none" w:sz="0" w:space="0" w:color="auto"/>
        <w:bottom w:val="none" w:sz="0" w:space="0" w:color="auto"/>
        <w:right w:val="none" w:sz="0" w:space="0" w:color="auto"/>
      </w:divBdr>
    </w:div>
    <w:div w:id="206583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utzer\Downloads\ComTec_Template_Expos&#233;_Student_Task_v1.3.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CFA98-349C-2D46-B2A5-B9B5FE792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ComTec_Template_Exposé_Student_Task_v1.3.dotx</Template>
  <TotalTime>0</TotalTime>
  <Pages>4</Pages>
  <Words>778</Words>
  <Characters>4903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Vorlage Exposé studentische Arbeit</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Exposé studentische Arbeit</dc:title>
  <dc:creator>刘紫颐</dc:creator>
  <cp:lastModifiedBy>Ziyi Liu</cp:lastModifiedBy>
  <cp:revision>16</cp:revision>
  <dcterms:created xsi:type="dcterms:W3CDTF">2024-05-04T09:09:00Z</dcterms:created>
  <dcterms:modified xsi:type="dcterms:W3CDTF">2024-05-04T14:11:00Z</dcterms:modified>
</cp:coreProperties>
</file>